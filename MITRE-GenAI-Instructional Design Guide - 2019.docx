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C81F6D" w14:textId="0D2B297D" w:rsidR="00DD31E6" w:rsidRPr="00872B55" w:rsidRDefault="00DD31E6" w:rsidP="00DD31E6">
      <w:pPr>
        <w:sectPr w:rsidR="00DD31E6" w:rsidRPr="00872B55" w:rsidSect="00B83732">
          <w:footerReference w:type="even" r:id="rId12"/>
          <w:footerReference w:type="default" r:id="rId13"/>
          <w:footerReference w:type="first" r:id="rId14"/>
          <w:pgSz w:w="12240" w:h="15840"/>
          <w:pgMar w:top="1296" w:right="1440" w:bottom="1152" w:left="1440" w:header="720" w:footer="720" w:gutter="0"/>
          <w:pgNumType w:fmt="lowerRoman" w:start="0"/>
          <w:cols w:space="720"/>
          <w:titlePg/>
          <w:docGrid w:linePitch="360"/>
        </w:sectPr>
      </w:pPr>
      <w:bookmarkStart w:id="0" w:name="_GoBack"/>
      <w:bookmarkEnd w:id="0"/>
    </w:p>
    <w:p w14:paraId="169A56AA" w14:textId="77777777" w:rsidR="00DC6A13" w:rsidRPr="007E4774" w:rsidRDefault="00575868" w:rsidP="007F70CF">
      <w:pPr>
        <w:pStyle w:val="BodyTextCentered"/>
        <w:rPr>
          <w:color w:val="000000" w:themeColor="text1"/>
          <w:sz w:val="48"/>
          <w:szCs w:val="48"/>
        </w:rPr>
      </w:pPr>
      <w:bookmarkStart w:id="1" w:name="OLE_LINK3"/>
      <w:bookmarkStart w:id="2" w:name="OLE_LINK4"/>
      <w:r w:rsidRPr="007E4774">
        <w:rPr>
          <w:color w:val="000000" w:themeColor="text1"/>
          <w:sz w:val="48"/>
          <w:szCs w:val="48"/>
        </w:rPr>
        <w:t xml:space="preserve">Instructional Design </w:t>
      </w:r>
    </w:p>
    <w:p w14:paraId="0D6A9F52" w14:textId="1CBA2470" w:rsidR="00DD31E6" w:rsidRPr="007E4774" w:rsidRDefault="00575868" w:rsidP="00DC6A13">
      <w:pPr>
        <w:pStyle w:val="BodyTextCentered"/>
        <w:rPr>
          <w:color w:val="000000" w:themeColor="text1"/>
          <w:sz w:val="48"/>
          <w:szCs w:val="48"/>
        </w:rPr>
      </w:pPr>
      <w:r w:rsidRPr="007D1CDB">
        <w:rPr>
          <w:color w:val="000000" w:themeColor="text1"/>
          <w:sz w:val="48"/>
          <w:szCs w:val="48"/>
        </w:rPr>
        <w:t>for Generation AI</w:t>
      </w:r>
      <w:r w:rsidR="00DC6A13" w:rsidRPr="007E4774">
        <w:rPr>
          <w:color w:val="000000" w:themeColor="text1"/>
          <w:sz w:val="48"/>
          <w:szCs w:val="48"/>
        </w:rPr>
        <w:t xml:space="preserve"> </w:t>
      </w:r>
      <w:r w:rsidRPr="007D1CDB">
        <w:rPr>
          <w:color w:val="000000" w:themeColor="text1"/>
          <w:sz w:val="48"/>
          <w:szCs w:val="48"/>
        </w:rPr>
        <w:t>Lesson Planning</w:t>
      </w:r>
    </w:p>
    <w:bookmarkEnd w:id="1"/>
    <w:bookmarkEnd w:id="2"/>
    <w:p w14:paraId="1467407D" w14:textId="65E4C333" w:rsidR="00DC6A13" w:rsidRPr="007E4774" w:rsidRDefault="00DC6A13" w:rsidP="00DC6A13">
      <w:pPr>
        <w:pStyle w:val="BodyTextCentered"/>
        <w:rPr>
          <w:sz w:val="48"/>
          <w:szCs w:val="48"/>
        </w:rPr>
      </w:pPr>
      <w:r>
        <w:rPr>
          <w:noProof/>
          <w:sz w:val="40"/>
          <w:szCs w:val="40"/>
        </w:rPr>
        <w:drawing>
          <wp:anchor distT="0" distB="0" distL="114300" distR="114300" simplePos="0" relativeHeight="251707392" behindDoc="0" locked="0" layoutInCell="1" allowOverlap="1" wp14:anchorId="7790040B" wp14:editId="67F373EC">
            <wp:simplePos x="0" y="0"/>
            <wp:positionH relativeFrom="column">
              <wp:posOffset>1023593</wp:posOffset>
            </wp:positionH>
            <wp:positionV relativeFrom="paragraph">
              <wp:posOffset>187960</wp:posOffset>
            </wp:positionV>
            <wp:extent cx="4381500" cy="3289300"/>
            <wp:effectExtent l="0" t="0" r="0" b="0"/>
            <wp:wrapSquare wrapText="bothSides"/>
            <wp:docPr id="24" name="Picture 24" descr="A group of people sitting at a desk in front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SCN015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81500" cy="3289300"/>
                    </a:xfrm>
                    <a:prstGeom prst="rect">
                      <a:avLst/>
                    </a:prstGeom>
                  </pic:spPr>
                </pic:pic>
              </a:graphicData>
            </a:graphic>
            <wp14:sizeRelH relativeFrom="page">
              <wp14:pctWidth>0</wp14:pctWidth>
            </wp14:sizeRelH>
            <wp14:sizeRelV relativeFrom="page">
              <wp14:pctHeight>0</wp14:pctHeight>
            </wp14:sizeRelV>
          </wp:anchor>
        </w:drawing>
      </w:r>
    </w:p>
    <w:p w14:paraId="5E956027" w14:textId="77777777" w:rsidR="00DC6A13" w:rsidRDefault="00DC6A13" w:rsidP="007F70CF">
      <w:pPr>
        <w:pStyle w:val="BodyTextCentered"/>
        <w:rPr>
          <w:sz w:val="40"/>
          <w:szCs w:val="40"/>
        </w:rPr>
      </w:pPr>
    </w:p>
    <w:p w14:paraId="66F85405" w14:textId="77777777" w:rsidR="00DC6A13" w:rsidRDefault="00DC6A13" w:rsidP="007F70CF">
      <w:pPr>
        <w:pStyle w:val="BodyTextCentered"/>
        <w:rPr>
          <w:sz w:val="40"/>
          <w:szCs w:val="40"/>
        </w:rPr>
      </w:pPr>
    </w:p>
    <w:p w14:paraId="519087C2" w14:textId="77777777" w:rsidR="00DC6A13" w:rsidRDefault="00DC6A13" w:rsidP="007F70CF">
      <w:pPr>
        <w:pStyle w:val="BodyTextCentered"/>
        <w:rPr>
          <w:sz w:val="40"/>
          <w:szCs w:val="40"/>
        </w:rPr>
      </w:pPr>
    </w:p>
    <w:p w14:paraId="2C1E71F7" w14:textId="77777777" w:rsidR="00DC6A13" w:rsidRDefault="00DC6A13" w:rsidP="007F70CF">
      <w:pPr>
        <w:pStyle w:val="BodyTextCentered"/>
        <w:rPr>
          <w:sz w:val="40"/>
          <w:szCs w:val="40"/>
        </w:rPr>
      </w:pPr>
    </w:p>
    <w:p w14:paraId="4F25576D" w14:textId="77777777" w:rsidR="00DC6A13" w:rsidRDefault="00DC6A13" w:rsidP="007F70CF">
      <w:pPr>
        <w:pStyle w:val="BodyTextCentered"/>
        <w:rPr>
          <w:sz w:val="40"/>
          <w:szCs w:val="40"/>
        </w:rPr>
      </w:pPr>
    </w:p>
    <w:p w14:paraId="69A54C31" w14:textId="77777777" w:rsidR="00DC6A13" w:rsidRDefault="00DC6A13" w:rsidP="007F70CF">
      <w:pPr>
        <w:pStyle w:val="BodyTextCentered"/>
        <w:rPr>
          <w:sz w:val="40"/>
          <w:szCs w:val="40"/>
        </w:rPr>
      </w:pPr>
    </w:p>
    <w:p w14:paraId="23DED923" w14:textId="77777777" w:rsidR="00DC6A13" w:rsidRDefault="00DC6A13" w:rsidP="007F70CF">
      <w:pPr>
        <w:pStyle w:val="BodyTextCentered"/>
        <w:rPr>
          <w:sz w:val="40"/>
          <w:szCs w:val="40"/>
        </w:rPr>
      </w:pPr>
    </w:p>
    <w:p w14:paraId="329B4A00" w14:textId="77777777" w:rsidR="00DC6A13" w:rsidRDefault="00DC6A13" w:rsidP="007F70CF">
      <w:pPr>
        <w:pStyle w:val="BodyTextCentered"/>
        <w:rPr>
          <w:sz w:val="40"/>
          <w:szCs w:val="40"/>
        </w:rPr>
      </w:pPr>
    </w:p>
    <w:p w14:paraId="6A83C7FB" w14:textId="77777777" w:rsidR="00DC6A13" w:rsidRDefault="00DC6A13" w:rsidP="007F70CF">
      <w:pPr>
        <w:pStyle w:val="BodyTextCentered"/>
        <w:rPr>
          <w:sz w:val="40"/>
          <w:szCs w:val="40"/>
        </w:rPr>
      </w:pPr>
    </w:p>
    <w:p w14:paraId="28420FCB" w14:textId="0D8605F0" w:rsidR="00DC6A13" w:rsidRDefault="00575868" w:rsidP="007E4774">
      <w:pPr>
        <w:pStyle w:val="BodyTextCentered"/>
        <w:rPr>
          <w:color w:val="000000" w:themeColor="text1"/>
          <w:sz w:val="40"/>
          <w:szCs w:val="40"/>
        </w:rPr>
      </w:pPr>
      <w:r w:rsidRPr="007E4774">
        <w:rPr>
          <w:color w:val="000000" w:themeColor="text1"/>
          <w:sz w:val="40"/>
          <w:szCs w:val="40"/>
        </w:rPr>
        <w:t>Joe Garner</w:t>
      </w:r>
    </w:p>
    <w:p w14:paraId="699E7A03" w14:textId="63AF21B0" w:rsidR="004147FF" w:rsidRPr="007E4774" w:rsidRDefault="004147FF" w:rsidP="007E4774">
      <w:pPr>
        <w:pStyle w:val="BodyTextCentered"/>
        <w:rPr>
          <w:color w:val="000000" w:themeColor="text1"/>
          <w:sz w:val="20"/>
          <w:szCs w:val="20"/>
        </w:rPr>
      </w:pPr>
      <w:r>
        <w:rPr>
          <w:color w:val="000000" w:themeColor="text1"/>
          <w:sz w:val="40"/>
          <w:szCs w:val="40"/>
        </w:rPr>
        <w:t>The MITRE Corporation</w:t>
      </w:r>
    </w:p>
    <w:p w14:paraId="4211A54B" w14:textId="77777777" w:rsidR="00DC6A13" w:rsidRDefault="00DC6A13">
      <w:pPr>
        <w:pStyle w:val="BodyTextRightAligned"/>
        <w:ind w:left="0"/>
        <w:jc w:val="center"/>
        <w:rPr>
          <w:sz w:val="20"/>
          <w:szCs w:val="20"/>
        </w:rPr>
      </w:pPr>
    </w:p>
    <w:p w14:paraId="05B29F04" w14:textId="3A65124B" w:rsidR="00DC6A13" w:rsidRDefault="00DC6A13">
      <w:pPr>
        <w:pStyle w:val="BodyTextRightAligned"/>
        <w:ind w:left="0"/>
        <w:jc w:val="center"/>
        <w:rPr>
          <w:sz w:val="20"/>
          <w:szCs w:val="20"/>
        </w:rPr>
      </w:pPr>
    </w:p>
    <w:p w14:paraId="202C9354" w14:textId="691CC4D8" w:rsidR="008260AA" w:rsidRPr="008260AA" w:rsidRDefault="008260AA" w:rsidP="008260AA"/>
    <w:p w14:paraId="0FB88FAD" w14:textId="366CA755" w:rsidR="008260AA" w:rsidRPr="008260AA" w:rsidRDefault="008260AA" w:rsidP="008260AA"/>
    <w:p w14:paraId="015C264C" w14:textId="4735F0D9" w:rsidR="008260AA" w:rsidRPr="008260AA" w:rsidRDefault="008260AA" w:rsidP="008260AA"/>
    <w:p w14:paraId="7B659A5C" w14:textId="03DFA573" w:rsidR="008260AA" w:rsidRPr="008260AA" w:rsidRDefault="008260AA" w:rsidP="008260AA"/>
    <w:p w14:paraId="35DAE127" w14:textId="05433A5F" w:rsidR="008260AA" w:rsidRPr="008260AA" w:rsidRDefault="008260AA" w:rsidP="008260AA">
      <w:pPr>
        <w:jc w:val="center"/>
      </w:pPr>
    </w:p>
    <w:p w14:paraId="770A9398" w14:textId="6BCD274D" w:rsidR="008260AA" w:rsidRPr="008260AA" w:rsidRDefault="008260AA" w:rsidP="008260AA"/>
    <w:p w14:paraId="3869A331" w14:textId="47A67022" w:rsidR="008260AA" w:rsidRPr="008260AA" w:rsidRDefault="008260AA" w:rsidP="008260AA"/>
    <w:p w14:paraId="5728A051" w14:textId="4C9B26B5" w:rsidR="008260AA" w:rsidRPr="008260AA" w:rsidRDefault="008260AA" w:rsidP="008260AA"/>
    <w:p w14:paraId="7728BB14" w14:textId="709DD97C" w:rsidR="008260AA" w:rsidRPr="008260AA" w:rsidRDefault="008260AA" w:rsidP="008260AA"/>
    <w:p w14:paraId="72AD678D" w14:textId="016A6FA8" w:rsidR="008260AA" w:rsidRDefault="008260AA" w:rsidP="008260AA">
      <w:pPr>
        <w:rPr>
          <w:rFonts w:ascii="Cambria" w:hAnsi="Cambria"/>
          <w:noProof/>
          <w:sz w:val="20"/>
          <w:szCs w:val="20"/>
        </w:rPr>
      </w:pPr>
    </w:p>
    <w:p w14:paraId="6B4A3501" w14:textId="6F6B30A1" w:rsidR="008260AA" w:rsidRDefault="008260AA" w:rsidP="008260AA">
      <w:pPr>
        <w:tabs>
          <w:tab w:val="left" w:pos="5239"/>
        </w:tabs>
        <w:rPr>
          <w:rFonts w:ascii="Cambria" w:hAnsi="Cambria"/>
          <w:noProof/>
          <w:sz w:val="20"/>
          <w:szCs w:val="20"/>
        </w:rPr>
      </w:pPr>
      <w:r>
        <w:rPr>
          <w:rFonts w:ascii="Cambria" w:hAnsi="Cambria"/>
          <w:noProof/>
          <w:sz w:val="20"/>
          <w:szCs w:val="20"/>
        </w:rPr>
        <w:tab/>
      </w:r>
    </w:p>
    <w:p w14:paraId="709C494B" w14:textId="03C62573" w:rsidR="008260AA" w:rsidRDefault="008260AA" w:rsidP="008260AA">
      <w:pPr>
        <w:jc w:val="center"/>
      </w:pPr>
      <w:r>
        <w:rPr>
          <w:noProof/>
          <w:sz w:val="20"/>
          <w:szCs w:val="20"/>
        </w:rPr>
        <w:drawing>
          <wp:inline distT="0" distB="0" distL="0" distR="0" wp14:anchorId="37B91F6E" wp14:editId="53F77DFA">
            <wp:extent cx="2362741" cy="419697"/>
            <wp:effectExtent l="0" t="0" r="0" b="0"/>
            <wp:docPr id="5" name="Picture 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 gradient lock@2x.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76717" cy="439943"/>
                    </a:xfrm>
                    <a:prstGeom prst="rect">
                      <a:avLst/>
                    </a:prstGeom>
                  </pic:spPr>
                </pic:pic>
              </a:graphicData>
            </a:graphic>
          </wp:inline>
        </w:drawing>
      </w:r>
    </w:p>
    <w:p w14:paraId="63975BE8" w14:textId="737B9357" w:rsidR="004147FF" w:rsidRDefault="004147FF" w:rsidP="004147FF"/>
    <w:p w14:paraId="19049CD6" w14:textId="77777777" w:rsidR="004147FF" w:rsidRDefault="004147FF" w:rsidP="004147FF">
      <w:pPr>
        <w:pStyle w:val="BodyTextRightAligned"/>
        <w:ind w:left="0"/>
        <w:rPr>
          <w:sz w:val="20"/>
          <w:szCs w:val="20"/>
        </w:rPr>
      </w:pPr>
    </w:p>
    <w:p w14:paraId="0EBA8A85" w14:textId="77777777" w:rsidR="004147FF" w:rsidRDefault="004147FF" w:rsidP="004147FF">
      <w:pPr>
        <w:pStyle w:val="BodyTextRightAligned"/>
        <w:ind w:left="0"/>
        <w:rPr>
          <w:sz w:val="20"/>
          <w:szCs w:val="20"/>
        </w:rPr>
      </w:pPr>
    </w:p>
    <w:p w14:paraId="424877FF" w14:textId="10E48228" w:rsidR="00277902" w:rsidRDefault="004147FF" w:rsidP="004147FF">
      <w:pPr>
        <w:pStyle w:val="BodyTextRightAligned"/>
        <w:ind w:left="0"/>
        <w:rPr>
          <w:sz w:val="20"/>
          <w:szCs w:val="20"/>
        </w:rPr>
      </w:pPr>
      <w:r w:rsidRPr="004147FF">
        <w:rPr>
          <w:sz w:val="20"/>
          <w:szCs w:val="20"/>
        </w:rPr>
        <w:t xml:space="preserve">Graphics on pp. </w:t>
      </w:r>
      <w:r>
        <w:rPr>
          <w:sz w:val="20"/>
          <w:szCs w:val="20"/>
        </w:rPr>
        <w:t xml:space="preserve">7 and 9 </w:t>
      </w:r>
      <w:r w:rsidRPr="004147FF">
        <w:rPr>
          <w:sz w:val="20"/>
          <w:szCs w:val="20"/>
        </w:rPr>
        <w:t>by Mickey Stinnett</w:t>
      </w:r>
    </w:p>
    <w:p w14:paraId="2961E5A4" w14:textId="2E5D6A2D" w:rsidR="006F1763" w:rsidRPr="006F1763" w:rsidRDefault="006F1763" w:rsidP="006F1763">
      <w:pPr>
        <w:pStyle w:val="BodyTextRightAligned"/>
        <w:ind w:left="0"/>
        <w:rPr>
          <w:sz w:val="20"/>
          <w:szCs w:val="20"/>
        </w:rPr>
      </w:pPr>
      <w:r w:rsidRPr="006F1763">
        <w:rPr>
          <w:sz w:val="20"/>
          <w:szCs w:val="20"/>
        </w:rPr>
        <w:t>Contributors: Ali Zaidi and Marilyn Kupetz</w:t>
      </w:r>
    </w:p>
    <w:p w14:paraId="66DE2706" w14:textId="62D51C9F" w:rsidR="004147FF" w:rsidRDefault="004147FF" w:rsidP="004147FF">
      <w:pPr>
        <w:pStyle w:val="BodyTextRightAligned"/>
        <w:ind w:left="0"/>
        <w:rPr>
          <w:sz w:val="20"/>
          <w:szCs w:val="20"/>
        </w:rPr>
      </w:pPr>
    </w:p>
    <w:p w14:paraId="38311A19" w14:textId="77777777" w:rsidR="00B14C57" w:rsidRDefault="00B14C57" w:rsidP="003B604F">
      <w:pPr>
        <w:spacing w:after="120"/>
        <w:rPr>
          <w:rStyle w:val="FrontMatterHeading"/>
        </w:rPr>
        <w:sectPr w:rsidR="00B14C57" w:rsidSect="00B83732">
          <w:headerReference w:type="even" r:id="rId17"/>
          <w:type w:val="continuous"/>
          <w:pgSz w:w="12240" w:h="15840"/>
          <w:pgMar w:top="1440" w:right="1440" w:bottom="1440" w:left="1440" w:header="720" w:footer="720" w:gutter="0"/>
          <w:cols w:space="720"/>
          <w:docGrid w:linePitch="360"/>
        </w:sectPr>
      </w:pPr>
    </w:p>
    <w:p w14:paraId="14274451" w14:textId="77777777" w:rsidR="004147FF" w:rsidRDefault="004147FF">
      <w:pPr>
        <w:spacing w:after="200" w:line="276" w:lineRule="auto"/>
        <w:rPr>
          <w:rStyle w:val="FrontMatterHeading"/>
        </w:rPr>
      </w:pPr>
      <w:r>
        <w:rPr>
          <w:rStyle w:val="FrontMatterHeading"/>
        </w:rPr>
        <w:br w:type="page"/>
      </w:r>
    </w:p>
    <w:p w14:paraId="77375A91" w14:textId="65875726" w:rsidR="001E79A7" w:rsidRPr="008D4413" w:rsidRDefault="001E79A7" w:rsidP="003B604F">
      <w:pPr>
        <w:spacing w:after="120"/>
        <w:rPr>
          <w:rStyle w:val="FrontMatterHeading"/>
        </w:rPr>
      </w:pPr>
      <w:r w:rsidRPr="008D4413">
        <w:rPr>
          <w:rStyle w:val="FrontMatterHeading"/>
        </w:rPr>
        <w:lastRenderedPageBreak/>
        <w:t>Executive Summary</w:t>
      </w:r>
    </w:p>
    <w:p w14:paraId="67447C0D" w14:textId="36089BEC" w:rsidR="002E48FE" w:rsidRDefault="00F6545F" w:rsidP="00EC0933">
      <w:pPr>
        <w:spacing w:before="40" w:after="40"/>
      </w:pPr>
      <w:r>
        <w:t>With</w:t>
      </w:r>
      <w:r w:rsidR="001B5621">
        <w:t xml:space="preserve"> </w:t>
      </w:r>
      <w:r w:rsidR="007F70CF">
        <w:t xml:space="preserve">the </w:t>
      </w:r>
      <w:r w:rsidR="005B39B0">
        <w:t>G</w:t>
      </w:r>
      <w:r w:rsidR="003E67D5">
        <w:t xml:space="preserve">eneration AI </w:t>
      </w:r>
      <w:r w:rsidR="007F70CF">
        <w:t xml:space="preserve">Nexus initiative </w:t>
      </w:r>
      <w:r w:rsidR="003E67D5">
        <w:t>(G</w:t>
      </w:r>
      <w:r w:rsidR="00471DD9">
        <w:t>enAI</w:t>
      </w:r>
      <w:r w:rsidR="003E67D5">
        <w:t>)</w:t>
      </w:r>
      <w:r w:rsidR="002E48FE" w:rsidRPr="002E48FE">
        <w:t>, MITRE is giving learners—students preparing for the workforce and experienced professionals alike—access to AI tools and the chance to become schooled, creative, world-class AI specialists, data analysts, and machine learning experts.</w:t>
      </w:r>
    </w:p>
    <w:p w14:paraId="4AEAD4AC" w14:textId="77777777" w:rsidR="002E48FE" w:rsidRDefault="002E48FE" w:rsidP="00EC0933">
      <w:pPr>
        <w:spacing w:before="40" w:after="40"/>
      </w:pPr>
    </w:p>
    <w:p w14:paraId="544C2D34" w14:textId="1B787029" w:rsidR="00471DD9" w:rsidRDefault="00F6545F" w:rsidP="00EC0933">
      <w:pPr>
        <w:spacing w:before="40" w:after="40"/>
      </w:pPr>
      <w:r>
        <w:t xml:space="preserve">We are </w:t>
      </w:r>
      <w:r w:rsidR="007F70CF">
        <w:t>sharing</w:t>
      </w:r>
      <w:r>
        <w:t xml:space="preserve"> t</w:t>
      </w:r>
      <w:r w:rsidR="002E48FE" w:rsidRPr="002E48FE">
        <w:t xml:space="preserve">his </w:t>
      </w:r>
      <w:r w:rsidR="002E48FE">
        <w:t xml:space="preserve">instructional design </w:t>
      </w:r>
      <w:r>
        <w:t>guide</w:t>
      </w:r>
      <w:r w:rsidRPr="002E48FE">
        <w:t xml:space="preserve"> </w:t>
      </w:r>
      <w:r w:rsidR="00EB0116">
        <w:t>with</w:t>
      </w:r>
      <w:r>
        <w:t xml:space="preserve"> </w:t>
      </w:r>
      <w:r w:rsidR="002E48FE" w:rsidRPr="002E48FE">
        <w:t>instructors</w:t>
      </w:r>
      <w:r>
        <w:t>—you!—</w:t>
      </w:r>
      <w:r w:rsidR="007F70CF">
        <w:t xml:space="preserve">to help you </w:t>
      </w:r>
      <w:r>
        <w:t>i</w:t>
      </w:r>
      <w:r w:rsidR="002E48FE" w:rsidRPr="002E48FE">
        <w:t>ntegrat</w:t>
      </w:r>
      <w:r>
        <w:t>e</w:t>
      </w:r>
      <w:r w:rsidR="002E48FE" w:rsidRPr="002E48FE">
        <w:t xml:space="preserve"> </w:t>
      </w:r>
      <w:r w:rsidRPr="002E48FE">
        <w:t xml:space="preserve">machine learning </w:t>
      </w:r>
      <w:r w:rsidR="00327ABE">
        <w:t xml:space="preserve">and data science </w:t>
      </w:r>
      <w:r w:rsidR="002E48FE" w:rsidRPr="002E48FE">
        <w:t xml:space="preserve">lessons into </w:t>
      </w:r>
      <w:r>
        <w:t>your</w:t>
      </w:r>
      <w:r w:rsidRPr="002E48FE">
        <w:t xml:space="preserve"> </w:t>
      </w:r>
      <w:r>
        <w:t>courses</w:t>
      </w:r>
      <w:r w:rsidR="007F70CF">
        <w:t xml:space="preserve"> as you participate in GenAI</w:t>
      </w:r>
      <w:r w:rsidR="002E48FE" w:rsidRPr="002E48FE">
        <w:t xml:space="preserve">. </w:t>
      </w:r>
      <w:r>
        <w:t xml:space="preserve">The guide offers </w:t>
      </w:r>
      <w:r w:rsidR="0016065A">
        <w:t xml:space="preserve">a high-level view of instructional design methodology and demonstrates </w:t>
      </w:r>
      <w:r>
        <w:t xml:space="preserve">these </w:t>
      </w:r>
      <w:r w:rsidR="0016065A">
        <w:t>methods with a practical, real</w:t>
      </w:r>
      <w:r>
        <w:t>-</w:t>
      </w:r>
      <w:r w:rsidR="0016065A">
        <w:t>world example.</w:t>
      </w:r>
    </w:p>
    <w:p w14:paraId="019B8586" w14:textId="77777777" w:rsidR="00471DD9" w:rsidRDefault="00471DD9" w:rsidP="00EC0933">
      <w:pPr>
        <w:spacing w:before="40" w:after="40"/>
      </w:pPr>
    </w:p>
    <w:p w14:paraId="49BD7803" w14:textId="1FBB0CB7" w:rsidR="00F6545F" w:rsidRDefault="00F6545F" w:rsidP="00504C02">
      <w:pPr>
        <w:spacing w:before="40" w:after="40"/>
      </w:pPr>
      <w:r>
        <w:t xml:space="preserve">After </w:t>
      </w:r>
      <w:r w:rsidR="00471DD9">
        <w:t>introduc</w:t>
      </w:r>
      <w:r>
        <w:t>ing</w:t>
      </w:r>
      <w:r w:rsidR="00D90414">
        <w:t xml:space="preserve"> </w:t>
      </w:r>
      <w:r>
        <w:t>the</w:t>
      </w:r>
      <w:r w:rsidR="00D90414">
        <w:t xml:space="preserve"> </w:t>
      </w:r>
      <w:r w:rsidR="00471DD9">
        <w:t>methodology</w:t>
      </w:r>
      <w:r>
        <w:t>, we’ll</w:t>
      </w:r>
      <w:r w:rsidR="00D90414">
        <w:t xml:space="preserve"> </w:t>
      </w:r>
      <w:r w:rsidR="00471DD9">
        <w:t xml:space="preserve">step through </w:t>
      </w:r>
      <w:r w:rsidR="00DC6A13">
        <w:t>the</w:t>
      </w:r>
      <w:r w:rsidR="00471DD9">
        <w:t xml:space="preserve"> exampl</w:t>
      </w:r>
      <w:r w:rsidR="00DC6A13">
        <w:t xml:space="preserve">e, which </w:t>
      </w:r>
      <w:r w:rsidR="00471DD9">
        <w:t>integrat</w:t>
      </w:r>
      <w:r w:rsidR="00DC6A13">
        <w:t>es</w:t>
      </w:r>
      <w:r w:rsidR="00471DD9">
        <w:t xml:space="preserve"> a</w:t>
      </w:r>
      <w:r w:rsidR="00D90414">
        <w:t xml:space="preserve">n AI-based lesson in </w:t>
      </w:r>
      <w:r>
        <w:t xml:space="preserve">machine learning </w:t>
      </w:r>
      <w:r w:rsidR="00D90414">
        <w:t xml:space="preserve">into a </w:t>
      </w:r>
      <w:r>
        <w:t>c</w:t>
      </w:r>
      <w:r w:rsidR="00471DD9">
        <w:t xml:space="preserve">omputer </w:t>
      </w:r>
      <w:r>
        <w:t>s</w:t>
      </w:r>
      <w:r w:rsidR="00471DD9">
        <w:t xml:space="preserve">cience </w:t>
      </w:r>
      <w:r w:rsidR="00D90414">
        <w:t>course</w:t>
      </w:r>
      <w:r>
        <w:t>—one that is accessible through the GenAI Nexus and that you can adapt for your own purposes</w:t>
      </w:r>
      <w:r w:rsidR="00D90414">
        <w:t xml:space="preserve">. </w:t>
      </w:r>
    </w:p>
    <w:p w14:paraId="396E7BB3" w14:textId="77777777" w:rsidR="00F6545F" w:rsidRDefault="00F6545F" w:rsidP="00504C02">
      <w:pPr>
        <w:spacing w:before="40" w:after="40"/>
      </w:pPr>
    </w:p>
    <w:p w14:paraId="2B36B9EF" w14:textId="00A1B1DF" w:rsidR="00504C02" w:rsidRDefault="00F6545F" w:rsidP="00504C02">
      <w:pPr>
        <w:spacing w:before="40" w:after="40"/>
      </w:pPr>
      <w:r>
        <w:t>We close by</w:t>
      </w:r>
      <w:r w:rsidR="002206BA">
        <w:t xml:space="preserve"> present</w:t>
      </w:r>
      <w:r>
        <w:t>ing</w:t>
      </w:r>
      <w:r w:rsidR="002206BA">
        <w:t xml:space="preserve"> simple </w:t>
      </w:r>
      <w:r w:rsidR="002206BA" w:rsidRPr="002206BA">
        <w:t xml:space="preserve">job aids </w:t>
      </w:r>
      <w:r>
        <w:t>to help you</w:t>
      </w:r>
      <w:r w:rsidRPr="002206BA">
        <w:t xml:space="preserve"> </w:t>
      </w:r>
      <w:r w:rsidR="002206BA" w:rsidRPr="002206BA">
        <w:t>writ</w:t>
      </w:r>
      <w:r>
        <w:t>e</w:t>
      </w:r>
      <w:r w:rsidR="002206BA" w:rsidRPr="002206BA">
        <w:t xml:space="preserve"> outcomes and learning objectives</w:t>
      </w:r>
      <w:r w:rsidR="002206BA">
        <w:t xml:space="preserve"> </w:t>
      </w:r>
      <w:r>
        <w:t xml:space="preserve">for your lessons </w:t>
      </w:r>
      <w:r w:rsidR="002206BA">
        <w:t xml:space="preserve">and </w:t>
      </w:r>
      <w:r>
        <w:t xml:space="preserve">to then </w:t>
      </w:r>
      <w:r w:rsidR="002206BA">
        <w:t xml:space="preserve">share </w:t>
      </w:r>
      <w:r>
        <w:t xml:space="preserve">your </w:t>
      </w:r>
      <w:r w:rsidR="002206BA">
        <w:t>suggestion</w:t>
      </w:r>
      <w:r>
        <w:t>s</w:t>
      </w:r>
      <w:r w:rsidR="00685135">
        <w:t xml:space="preserve"> </w:t>
      </w:r>
      <w:r w:rsidR="002206BA">
        <w:t xml:space="preserve">in online repositories such as </w:t>
      </w:r>
      <w:r w:rsidR="002206BA" w:rsidRPr="002206BA">
        <w:t>GitHub</w:t>
      </w:r>
      <w:r w:rsidR="00DC6A13">
        <w:t xml:space="preserve"> and the Gen AI Nexus</w:t>
      </w:r>
      <w:r w:rsidR="002206BA" w:rsidRPr="002206BA">
        <w:t>.</w:t>
      </w:r>
      <w:r w:rsidR="00EC0933">
        <w:t xml:space="preserve"> </w:t>
      </w:r>
    </w:p>
    <w:p w14:paraId="46E12A5B" w14:textId="4722BE00" w:rsidR="00E36C85" w:rsidRDefault="00E36C85" w:rsidP="00504C02">
      <w:pPr>
        <w:spacing w:before="40" w:after="40"/>
      </w:pPr>
    </w:p>
    <w:p w14:paraId="1ADFD0C8" w14:textId="6ABEDBE4" w:rsidR="00E36C85" w:rsidRPr="00DD1330" w:rsidRDefault="00E36C85" w:rsidP="00504C02">
      <w:pPr>
        <w:spacing w:before="40" w:after="40"/>
      </w:pPr>
      <w:r>
        <w:t>We welcome your feedback. Write to us at generationainexus@mitre.org</w:t>
      </w:r>
    </w:p>
    <w:p w14:paraId="76F1E564" w14:textId="77777777" w:rsidR="006A0D8B" w:rsidRDefault="006A0D8B" w:rsidP="007F04AE">
      <w:pPr>
        <w:pStyle w:val="BodyText"/>
      </w:pPr>
    </w:p>
    <w:p w14:paraId="2C78468B" w14:textId="77777777" w:rsidR="00B14C57" w:rsidRDefault="00B14C57">
      <w:pPr>
        <w:spacing w:after="200" w:line="276" w:lineRule="auto"/>
        <w:sectPr w:rsidR="00B14C57" w:rsidSect="00B83732">
          <w:type w:val="continuous"/>
          <w:pgSz w:w="12240" w:h="15840"/>
          <w:pgMar w:top="1440" w:right="1440" w:bottom="1440" w:left="1440" w:header="720" w:footer="720" w:gutter="0"/>
          <w:cols w:space="720"/>
          <w:docGrid w:linePitch="360"/>
        </w:sectPr>
      </w:pPr>
    </w:p>
    <w:p w14:paraId="1DE855A2" w14:textId="77777777" w:rsidR="00B14C57" w:rsidRDefault="00B14C57" w:rsidP="007E4774">
      <w:pPr>
        <w:spacing w:after="200" w:line="276" w:lineRule="auto"/>
        <w:sectPr w:rsidR="00B14C57" w:rsidSect="00B83732">
          <w:type w:val="continuous"/>
          <w:pgSz w:w="12240" w:h="15840"/>
          <w:pgMar w:top="1440" w:right="1440" w:bottom="1440" w:left="1440" w:header="720" w:footer="720" w:gutter="0"/>
          <w:cols w:space="720"/>
          <w:docGrid w:linePitch="360"/>
        </w:sectPr>
      </w:pPr>
    </w:p>
    <w:p w14:paraId="6373A44E" w14:textId="77777777" w:rsidR="00B14C57" w:rsidRDefault="00B14C57" w:rsidP="00AC1F31">
      <w:pPr>
        <w:pStyle w:val="BodyText"/>
        <w:rPr>
          <w:rStyle w:val="FrontMatterHeading"/>
        </w:rPr>
        <w:sectPr w:rsidR="00B14C57" w:rsidSect="00B83732">
          <w:type w:val="continuous"/>
          <w:pgSz w:w="12240" w:h="15840"/>
          <w:pgMar w:top="1440" w:right="1440" w:bottom="1440" w:left="1440" w:header="720" w:footer="720" w:gutter="0"/>
          <w:cols w:space="720"/>
          <w:docGrid w:linePitch="360"/>
        </w:sectPr>
      </w:pPr>
    </w:p>
    <w:p w14:paraId="26699B84" w14:textId="77777777" w:rsidR="005F52D0" w:rsidRDefault="005F52D0">
      <w:pPr>
        <w:spacing w:after="200" w:line="276" w:lineRule="auto"/>
        <w:rPr>
          <w:rStyle w:val="FrontMatterHeading"/>
        </w:rPr>
      </w:pPr>
      <w:r>
        <w:rPr>
          <w:rStyle w:val="FrontMatterHeading"/>
        </w:rPr>
        <w:br w:type="page"/>
      </w:r>
    </w:p>
    <w:p w14:paraId="714B4637" w14:textId="26FF2CE2" w:rsidR="00462D1F" w:rsidRDefault="00F34455" w:rsidP="00AC1F31">
      <w:pPr>
        <w:pStyle w:val="BodyText"/>
        <w:rPr>
          <w:rStyle w:val="FrontMatterHeading"/>
          <w:sz w:val="32"/>
          <w:szCs w:val="32"/>
        </w:rPr>
      </w:pPr>
      <w:r w:rsidRPr="0090785D">
        <w:rPr>
          <w:rStyle w:val="FrontMatterHeading"/>
        </w:rPr>
        <w:lastRenderedPageBreak/>
        <w:t>Table of Contents</w:t>
      </w:r>
      <w:r w:rsidR="00BA449C">
        <w:rPr>
          <w:rStyle w:val="FrontMatterHeading"/>
        </w:rPr>
        <w:t xml:space="preserve"> </w:t>
      </w:r>
    </w:p>
    <w:p w14:paraId="7B45DF9C" w14:textId="48E4C24F" w:rsidR="004643E3" w:rsidRDefault="003E42A2">
      <w:pPr>
        <w:pStyle w:val="TOC1"/>
        <w:rPr>
          <w:rFonts w:asciiTheme="minorHAnsi" w:eastAsiaTheme="minorEastAsia" w:hAnsiTheme="minorHAnsi" w:cstheme="minorBidi"/>
          <w:sz w:val="22"/>
          <w:szCs w:val="22"/>
        </w:rPr>
      </w:pPr>
      <w:r>
        <w:fldChar w:fldCharType="begin"/>
      </w:r>
      <w:r>
        <w:instrText xml:space="preserve"> TOC \o "1-3" \u </w:instrText>
      </w:r>
      <w:r>
        <w:fldChar w:fldCharType="separate"/>
      </w:r>
      <w:r w:rsidR="004643E3">
        <w:t>Overview</w:t>
      </w:r>
      <w:r w:rsidR="004643E3">
        <w:tab/>
      </w:r>
      <w:r w:rsidR="004643E3">
        <w:fldChar w:fldCharType="begin"/>
      </w:r>
      <w:r w:rsidR="004643E3">
        <w:instrText xml:space="preserve"> PAGEREF _Toc11132734 \h </w:instrText>
      </w:r>
      <w:r w:rsidR="004643E3">
        <w:fldChar w:fldCharType="separate"/>
      </w:r>
      <w:r w:rsidR="004643E3">
        <w:t>5</w:t>
      </w:r>
      <w:r w:rsidR="004643E3">
        <w:fldChar w:fldCharType="end"/>
      </w:r>
    </w:p>
    <w:p w14:paraId="42A05F61" w14:textId="0C26F11C" w:rsidR="004643E3" w:rsidRDefault="004643E3">
      <w:pPr>
        <w:pStyle w:val="TOC1"/>
        <w:rPr>
          <w:rFonts w:asciiTheme="minorHAnsi" w:eastAsiaTheme="minorEastAsia" w:hAnsiTheme="minorHAnsi" w:cstheme="minorBidi"/>
          <w:sz w:val="22"/>
          <w:szCs w:val="22"/>
        </w:rPr>
      </w:pPr>
      <w:r>
        <w:t>Lesson Planning Methodology: Understanding by Design</w:t>
      </w:r>
      <w:r>
        <w:tab/>
      </w:r>
      <w:r>
        <w:fldChar w:fldCharType="begin"/>
      </w:r>
      <w:r>
        <w:instrText xml:space="preserve"> PAGEREF _Toc11132735 \h </w:instrText>
      </w:r>
      <w:r>
        <w:fldChar w:fldCharType="separate"/>
      </w:r>
      <w:r>
        <w:t>6</w:t>
      </w:r>
      <w:r>
        <w:fldChar w:fldCharType="end"/>
      </w:r>
    </w:p>
    <w:p w14:paraId="1D77E1E2" w14:textId="5A662F70" w:rsidR="004643E3" w:rsidRDefault="004643E3">
      <w:pPr>
        <w:pStyle w:val="TOC2"/>
        <w:rPr>
          <w:rFonts w:asciiTheme="minorHAnsi" w:eastAsiaTheme="minorEastAsia" w:hAnsiTheme="minorHAnsi" w:cstheme="minorBidi"/>
          <w:sz w:val="22"/>
          <w:szCs w:val="22"/>
        </w:rPr>
      </w:pPr>
      <w:r>
        <w:t>Understanding by Design as a Lesson Integration Strategy</w:t>
      </w:r>
      <w:r>
        <w:tab/>
      </w:r>
      <w:r>
        <w:fldChar w:fldCharType="begin"/>
      </w:r>
      <w:r>
        <w:instrText xml:space="preserve"> PAGEREF _Toc11132736 \h </w:instrText>
      </w:r>
      <w:r>
        <w:fldChar w:fldCharType="separate"/>
      </w:r>
      <w:r>
        <w:t>6</w:t>
      </w:r>
      <w:r>
        <w:fldChar w:fldCharType="end"/>
      </w:r>
    </w:p>
    <w:p w14:paraId="1B21662F" w14:textId="6F8E62EB" w:rsidR="004643E3" w:rsidRDefault="004643E3">
      <w:pPr>
        <w:pStyle w:val="TOC2"/>
        <w:rPr>
          <w:rFonts w:asciiTheme="minorHAnsi" w:eastAsiaTheme="minorEastAsia" w:hAnsiTheme="minorHAnsi" w:cstheme="minorBidi"/>
          <w:sz w:val="22"/>
          <w:szCs w:val="22"/>
        </w:rPr>
      </w:pPr>
      <w:r>
        <w:t>Stage 1: Identify the Results You Want</w:t>
      </w:r>
      <w:r>
        <w:tab/>
      </w:r>
      <w:r>
        <w:fldChar w:fldCharType="begin"/>
      </w:r>
      <w:r>
        <w:instrText xml:space="preserve"> PAGEREF _Toc11132737 \h </w:instrText>
      </w:r>
      <w:r>
        <w:fldChar w:fldCharType="separate"/>
      </w:r>
      <w:r>
        <w:t>7</w:t>
      </w:r>
      <w:r>
        <w:fldChar w:fldCharType="end"/>
      </w:r>
    </w:p>
    <w:p w14:paraId="6B59CCB3" w14:textId="7B6FCF57" w:rsidR="004643E3" w:rsidRDefault="004643E3">
      <w:pPr>
        <w:pStyle w:val="TOC2"/>
        <w:rPr>
          <w:rFonts w:asciiTheme="minorHAnsi" w:eastAsiaTheme="minorEastAsia" w:hAnsiTheme="minorHAnsi" w:cstheme="minorBidi"/>
          <w:sz w:val="22"/>
          <w:szCs w:val="22"/>
        </w:rPr>
      </w:pPr>
      <w:r>
        <w:t>Stage 2: Determine Acceptable Evidence by Thinking Like an Assessor</w:t>
      </w:r>
      <w:r>
        <w:tab/>
      </w:r>
      <w:r>
        <w:fldChar w:fldCharType="begin"/>
      </w:r>
      <w:r>
        <w:instrText xml:space="preserve"> PAGEREF _Toc11132738 \h </w:instrText>
      </w:r>
      <w:r>
        <w:fldChar w:fldCharType="separate"/>
      </w:r>
      <w:r>
        <w:t>8</w:t>
      </w:r>
      <w:r>
        <w:fldChar w:fldCharType="end"/>
      </w:r>
    </w:p>
    <w:p w14:paraId="6F0ECEA2" w14:textId="77C210F2" w:rsidR="004643E3" w:rsidRDefault="004643E3">
      <w:pPr>
        <w:pStyle w:val="TOC3"/>
        <w:rPr>
          <w:rFonts w:asciiTheme="minorHAnsi" w:eastAsiaTheme="minorEastAsia" w:hAnsiTheme="minorHAnsi" w:cstheme="minorBidi"/>
          <w:sz w:val="22"/>
        </w:rPr>
      </w:pPr>
      <w:r>
        <w:t>Common Assessment Techniques and Activities</w:t>
      </w:r>
      <w:r>
        <w:tab/>
      </w:r>
      <w:r>
        <w:fldChar w:fldCharType="begin"/>
      </w:r>
      <w:r>
        <w:instrText xml:space="preserve"> PAGEREF _Toc11132739 \h </w:instrText>
      </w:r>
      <w:r>
        <w:fldChar w:fldCharType="separate"/>
      </w:r>
      <w:r>
        <w:t>8</w:t>
      </w:r>
      <w:r>
        <w:fldChar w:fldCharType="end"/>
      </w:r>
    </w:p>
    <w:p w14:paraId="261A145D" w14:textId="43A436C9" w:rsidR="004643E3" w:rsidRDefault="004643E3">
      <w:pPr>
        <w:pStyle w:val="TOC2"/>
        <w:rPr>
          <w:rFonts w:asciiTheme="minorHAnsi" w:eastAsiaTheme="minorEastAsia" w:hAnsiTheme="minorHAnsi" w:cstheme="minorBidi"/>
          <w:sz w:val="22"/>
          <w:szCs w:val="22"/>
        </w:rPr>
      </w:pPr>
      <w:r>
        <w:t>Stage 3: Plan Learning Experiences and Instruction</w:t>
      </w:r>
      <w:r>
        <w:tab/>
      </w:r>
      <w:r>
        <w:fldChar w:fldCharType="begin"/>
      </w:r>
      <w:r>
        <w:instrText xml:space="preserve"> PAGEREF _Toc11132740 \h </w:instrText>
      </w:r>
      <w:r>
        <w:fldChar w:fldCharType="separate"/>
      </w:r>
      <w:r>
        <w:t>9</w:t>
      </w:r>
      <w:r>
        <w:fldChar w:fldCharType="end"/>
      </w:r>
    </w:p>
    <w:p w14:paraId="518C02D5" w14:textId="559A786E" w:rsidR="004643E3" w:rsidRDefault="004643E3">
      <w:pPr>
        <w:pStyle w:val="TOC1"/>
        <w:rPr>
          <w:rFonts w:asciiTheme="minorHAnsi" w:eastAsiaTheme="minorEastAsia" w:hAnsiTheme="minorHAnsi" w:cstheme="minorBidi"/>
          <w:sz w:val="22"/>
          <w:szCs w:val="22"/>
        </w:rPr>
      </w:pPr>
      <w:r>
        <w:t>Integrating a Machine Learning or Data Science Lesson into a Computer Science Course</w:t>
      </w:r>
      <w:r>
        <w:tab/>
      </w:r>
      <w:r>
        <w:fldChar w:fldCharType="begin"/>
      </w:r>
      <w:r>
        <w:instrText xml:space="preserve"> PAGEREF _Toc11132741 \h </w:instrText>
      </w:r>
      <w:r>
        <w:fldChar w:fldCharType="separate"/>
      </w:r>
      <w:r>
        <w:t>10</w:t>
      </w:r>
      <w:r>
        <w:fldChar w:fldCharType="end"/>
      </w:r>
    </w:p>
    <w:p w14:paraId="0355976C" w14:textId="065822B9" w:rsidR="004643E3" w:rsidRDefault="004643E3">
      <w:pPr>
        <w:pStyle w:val="TOC3"/>
        <w:rPr>
          <w:rFonts w:asciiTheme="minorHAnsi" w:eastAsiaTheme="minorEastAsia" w:hAnsiTheme="minorHAnsi" w:cstheme="minorBidi"/>
          <w:sz w:val="22"/>
        </w:rPr>
      </w:pPr>
      <w:r>
        <w:t>Review Existing Module and Add Outcome</w:t>
      </w:r>
      <w:r>
        <w:tab/>
      </w:r>
      <w:r>
        <w:fldChar w:fldCharType="begin"/>
      </w:r>
      <w:r>
        <w:instrText xml:space="preserve"> PAGEREF _Toc11132742 \h </w:instrText>
      </w:r>
      <w:r>
        <w:fldChar w:fldCharType="separate"/>
      </w:r>
      <w:r>
        <w:t>11</w:t>
      </w:r>
      <w:r>
        <w:fldChar w:fldCharType="end"/>
      </w:r>
    </w:p>
    <w:p w14:paraId="059ECF3F" w14:textId="6CA4ECAF" w:rsidR="004643E3" w:rsidRDefault="004643E3">
      <w:pPr>
        <w:pStyle w:val="TOC3"/>
        <w:rPr>
          <w:rFonts w:asciiTheme="minorHAnsi" w:eastAsiaTheme="minorEastAsia" w:hAnsiTheme="minorHAnsi" w:cstheme="minorBidi"/>
          <w:sz w:val="22"/>
        </w:rPr>
      </w:pPr>
      <w:r>
        <w:t>Ask Essential Questions for Each Outcome</w:t>
      </w:r>
      <w:r>
        <w:tab/>
      </w:r>
      <w:r>
        <w:fldChar w:fldCharType="begin"/>
      </w:r>
      <w:r>
        <w:instrText xml:space="preserve"> PAGEREF _Toc11132743 \h </w:instrText>
      </w:r>
      <w:r>
        <w:fldChar w:fldCharType="separate"/>
      </w:r>
      <w:r>
        <w:t>12</w:t>
      </w:r>
      <w:r>
        <w:fldChar w:fldCharType="end"/>
      </w:r>
    </w:p>
    <w:p w14:paraId="38816287" w14:textId="5A97DE47" w:rsidR="004643E3" w:rsidRDefault="004643E3">
      <w:pPr>
        <w:pStyle w:val="TOC3"/>
        <w:rPr>
          <w:rFonts w:asciiTheme="minorHAnsi" w:eastAsiaTheme="minorEastAsia" w:hAnsiTheme="minorHAnsi" w:cstheme="minorBidi"/>
          <w:sz w:val="22"/>
        </w:rPr>
      </w:pPr>
      <w:r>
        <w:t>Use Essential Questions to Create Your Learning Objectives</w:t>
      </w:r>
      <w:r>
        <w:tab/>
      </w:r>
      <w:r>
        <w:fldChar w:fldCharType="begin"/>
      </w:r>
      <w:r>
        <w:instrText xml:space="preserve"> PAGEREF _Toc11132744 \h </w:instrText>
      </w:r>
      <w:r>
        <w:fldChar w:fldCharType="separate"/>
      </w:r>
      <w:r>
        <w:t>13</w:t>
      </w:r>
      <w:r>
        <w:fldChar w:fldCharType="end"/>
      </w:r>
    </w:p>
    <w:p w14:paraId="56ADA930" w14:textId="5CB34AF2" w:rsidR="004643E3" w:rsidRDefault="004643E3">
      <w:pPr>
        <w:pStyle w:val="TOC3"/>
        <w:rPr>
          <w:rFonts w:asciiTheme="minorHAnsi" w:eastAsiaTheme="minorEastAsia" w:hAnsiTheme="minorHAnsi" w:cstheme="minorBidi"/>
          <w:sz w:val="22"/>
        </w:rPr>
      </w:pPr>
      <w:r>
        <w:t>Map Assessments to Your Learning Objectives</w:t>
      </w:r>
      <w:r>
        <w:tab/>
      </w:r>
      <w:r>
        <w:fldChar w:fldCharType="begin"/>
      </w:r>
      <w:r>
        <w:instrText xml:space="preserve"> PAGEREF _Toc11132745 \h </w:instrText>
      </w:r>
      <w:r>
        <w:fldChar w:fldCharType="separate"/>
      </w:r>
      <w:r>
        <w:t>14</w:t>
      </w:r>
      <w:r>
        <w:fldChar w:fldCharType="end"/>
      </w:r>
    </w:p>
    <w:p w14:paraId="5F406F9A" w14:textId="220D8CBE" w:rsidR="004643E3" w:rsidRDefault="004643E3">
      <w:pPr>
        <w:pStyle w:val="TOC3"/>
        <w:rPr>
          <w:rFonts w:asciiTheme="minorHAnsi" w:eastAsiaTheme="minorEastAsia" w:hAnsiTheme="minorHAnsi" w:cstheme="minorBidi"/>
          <w:sz w:val="22"/>
        </w:rPr>
      </w:pPr>
      <w:r>
        <w:t>Add Content and Course Resources</w:t>
      </w:r>
      <w:r>
        <w:tab/>
      </w:r>
      <w:r>
        <w:fldChar w:fldCharType="begin"/>
      </w:r>
      <w:r>
        <w:instrText xml:space="preserve"> PAGEREF _Toc11132746 \h </w:instrText>
      </w:r>
      <w:r>
        <w:fldChar w:fldCharType="separate"/>
      </w:r>
      <w:r>
        <w:t>15</w:t>
      </w:r>
      <w:r>
        <w:fldChar w:fldCharType="end"/>
      </w:r>
    </w:p>
    <w:p w14:paraId="460646A1" w14:textId="5B6D21FC" w:rsidR="004643E3" w:rsidRDefault="004643E3">
      <w:pPr>
        <w:pStyle w:val="TOC1"/>
        <w:rPr>
          <w:rFonts w:asciiTheme="minorHAnsi" w:eastAsiaTheme="minorEastAsia" w:hAnsiTheme="minorHAnsi" w:cstheme="minorBidi"/>
          <w:sz w:val="22"/>
          <w:szCs w:val="22"/>
        </w:rPr>
      </w:pPr>
      <w:r>
        <w:t>Delivering Instruction</w:t>
      </w:r>
      <w:r>
        <w:tab/>
      </w:r>
      <w:r>
        <w:fldChar w:fldCharType="begin"/>
      </w:r>
      <w:r>
        <w:instrText xml:space="preserve"> PAGEREF _Toc11132747 \h </w:instrText>
      </w:r>
      <w:r>
        <w:fldChar w:fldCharType="separate"/>
      </w:r>
      <w:r>
        <w:t>16</w:t>
      </w:r>
      <w:r>
        <w:fldChar w:fldCharType="end"/>
      </w:r>
    </w:p>
    <w:p w14:paraId="79D0669A" w14:textId="7AF9A987" w:rsidR="004643E3" w:rsidRDefault="004643E3">
      <w:pPr>
        <w:pStyle w:val="TOC3"/>
        <w:rPr>
          <w:rFonts w:asciiTheme="minorHAnsi" w:eastAsiaTheme="minorEastAsia" w:hAnsiTheme="minorHAnsi" w:cstheme="minorBidi"/>
          <w:sz w:val="22"/>
        </w:rPr>
      </w:pPr>
      <w:r>
        <w:t>ROPES Model</w:t>
      </w:r>
      <w:r>
        <w:tab/>
      </w:r>
      <w:r>
        <w:fldChar w:fldCharType="begin"/>
      </w:r>
      <w:r>
        <w:instrText xml:space="preserve"> PAGEREF _Toc11132748 \h </w:instrText>
      </w:r>
      <w:r>
        <w:fldChar w:fldCharType="separate"/>
      </w:r>
      <w:r>
        <w:t>16</w:t>
      </w:r>
      <w:r>
        <w:fldChar w:fldCharType="end"/>
      </w:r>
    </w:p>
    <w:p w14:paraId="4AFD1329" w14:textId="2349E1C7" w:rsidR="004643E3" w:rsidRDefault="004643E3">
      <w:pPr>
        <w:pStyle w:val="TOC3"/>
        <w:rPr>
          <w:rFonts w:asciiTheme="minorHAnsi" w:eastAsiaTheme="minorEastAsia" w:hAnsiTheme="minorHAnsi" w:cstheme="minorBidi"/>
          <w:sz w:val="22"/>
        </w:rPr>
      </w:pPr>
      <w:r>
        <w:t>Sample Lesson from Project Management Course</w:t>
      </w:r>
      <w:r>
        <w:tab/>
      </w:r>
      <w:r>
        <w:fldChar w:fldCharType="begin"/>
      </w:r>
      <w:r>
        <w:instrText xml:space="preserve"> PAGEREF _Toc11132749 \h </w:instrText>
      </w:r>
      <w:r>
        <w:fldChar w:fldCharType="separate"/>
      </w:r>
      <w:r>
        <w:t>17</w:t>
      </w:r>
      <w:r>
        <w:fldChar w:fldCharType="end"/>
      </w:r>
    </w:p>
    <w:p w14:paraId="69D4F76A" w14:textId="10F03057" w:rsidR="004643E3" w:rsidRDefault="004643E3">
      <w:pPr>
        <w:pStyle w:val="TOC1"/>
        <w:rPr>
          <w:rFonts w:asciiTheme="minorHAnsi" w:eastAsiaTheme="minorEastAsia" w:hAnsiTheme="minorHAnsi" w:cstheme="minorBidi"/>
          <w:sz w:val="22"/>
          <w:szCs w:val="22"/>
        </w:rPr>
      </w:pPr>
      <w:r>
        <w:t>Checking for Success</w:t>
      </w:r>
      <w:r>
        <w:tab/>
      </w:r>
      <w:r>
        <w:fldChar w:fldCharType="begin"/>
      </w:r>
      <w:r>
        <w:instrText xml:space="preserve"> PAGEREF _Toc11132750 \h </w:instrText>
      </w:r>
      <w:r>
        <w:fldChar w:fldCharType="separate"/>
      </w:r>
      <w:r>
        <w:t>18</w:t>
      </w:r>
      <w:r>
        <w:fldChar w:fldCharType="end"/>
      </w:r>
    </w:p>
    <w:p w14:paraId="2A249073" w14:textId="50D16B38" w:rsidR="004643E3" w:rsidRDefault="004643E3">
      <w:pPr>
        <w:pStyle w:val="TOC1"/>
        <w:rPr>
          <w:rFonts w:asciiTheme="minorHAnsi" w:eastAsiaTheme="minorEastAsia" w:hAnsiTheme="minorHAnsi" w:cstheme="minorBidi"/>
          <w:sz w:val="22"/>
          <w:szCs w:val="22"/>
        </w:rPr>
      </w:pPr>
      <w:r>
        <w:t>Sample Data Science Lesson in Simple Cluster Analysis</w:t>
      </w:r>
      <w:r>
        <w:tab/>
      </w:r>
      <w:r>
        <w:fldChar w:fldCharType="begin"/>
      </w:r>
      <w:r>
        <w:instrText xml:space="preserve"> PAGEREF _Toc11132751 \h </w:instrText>
      </w:r>
      <w:r>
        <w:fldChar w:fldCharType="separate"/>
      </w:r>
      <w:r>
        <w:t>19</w:t>
      </w:r>
      <w:r>
        <w:fldChar w:fldCharType="end"/>
      </w:r>
    </w:p>
    <w:p w14:paraId="57C657AE" w14:textId="23FBAC0A" w:rsidR="004643E3" w:rsidRDefault="004643E3">
      <w:pPr>
        <w:pStyle w:val="TOC1"/>
        <w:rPr>
          <w:rFonts w:asciiTheme="minorHAnsi" w:eastAsiaTheme="minorEastAsia" w:hAnsiTheme="minorHAnsi" w:cstheme="minorBidi"/>
          <w:sz w:val="22"/>
          <w:szCs w:val="22"/>
        </w:rPr>
      </w:pPr>
      <w:r>
        <w:t>Online Resources for Jupyter Notebook, Python, and Machine Learning</w:t>
      </w:r>
      <w:r>
        <w:tab/>
      </w:r>
      <w:r>
        <w:fldChar w:fldCharType="begin"/>
      </w:r>
      <w:r>
        <w:instrText xml:space="preserve"> PAGEREF _Toc11132752 \h </w:instrText>
      </w:r>
      <w:r>
        <w:fldChar w:fldCharType="separate"/>
      </w:r>
      <w:r>
        <w:t>22</w:t>
      </w:r>
      <w:r>
        <w:fldChar w:fldCharType="end"/>
      </w:r>
    </w:p>
    <w:p w14:paraId="6F1E881F" w14:textId="4D66D037" w:rsidR="004643E3" w:rsidRDefault="004643E3">
      <w:pPr>
        <w:pStyle w:val="TOC1"/>
        <w:rPr>
          <w:rFonts w:asciiTheme="minorHAnsi" w:eastAsiaTheme="minorEastAsia" w:hAnsiTheme="minorHAnsi" w:cstheme="minorBidi"/>
          <w:sz w:val="22"/>
          <w:szCs w:val="22"/>
        </w:rPr>
      </w:pPr>
      <w:r>
        <w:t>APPENDIX: Writing Impactful Objectives</w:t>
      </w:r>
      <w:r>
        <w:tab/>
      </w:r>
      <w:r>
        <w:fldChar w:fldCharType="begin"/>
      </w:r>
      <w:r>
        <w:instrText xml:space="preserve"> PAGEREF _Toc11132753 \h </w:instrText>
      </w:r>
      <w:r>
        <w:fldChar w:fldCharType="separate"/>
      </w:r>
      <w:r>
        <w:t>23</w:t>
      </w:r>
      <w:r>
        <w:fldChar w:fldCharType="end"/>
      </w:r>
    </w:p>
    <w:p w14:paraId="01590C45" w14:textId="6C47483A" w:rsidR="004643E3" w:rsidRDefault="004643E3">
      <w:pPr>
        <w:pStyle w:val="TOC2"/>
        <w:rPr>
          <w:rFonts w:asciiTheme="minorHAnsi" w:eastAsiaTheme="minorEastAsia" w:hAnsiTheme="minorHAnsi" w:cstheme="minorBidi"/>
          <w:sz w:val="22"/>
          <w:szCs w:val="22"/>
        </w:rPr>
      </w:pPr>
      <w:r>
        <w:t>Six Facets of Understanding</w:t>
      </w:r>
      <w:r>
        <w:tab/>
      </w:r>
      <w:r>
        <w:fldChar w:fldCharType="begin"/>
      </w:r>
      <w:r>
        <w:instrText xml:space="preserve"> PAGEREF _Toc11132754 \h </w:instrText>
      </w:r>
      <w:r>
        <w:fldChar w:fldCharType="separate"/>
      </w:r>
      <w:r>
        <w:t>23</w:t>
      </w:r>
      <w:r>
        <w:fldChar w:fldCharType="end"/>
      </w:r>
    </w:p>
    <w:p w14:paraId="5038620C" w14:textId="0E8139C3" w:rsidR="004643E3" w:rsidRDefault="004643E3">
      <w:pPr>
        <w:pStyle w:val="TOC2"/>
        <w:rPr>
          <w:rFonts w:asciiTheme="minorHAnsi" w:eastAsiaTheme="minorEastAsia" w:hAnsiTheme="minorHAnsi" w:cstheme="minorBidi"/>
          <w:sz w:val="22"/>
          <w:szCs w:val="22"/>
        </w:rPr>
      </w:pPr>
      <w:r>
        <w:t>Bloom’s Taxonomy</w:t>
      </w:r>
      <w:r>
        <w:tab/>
      </w:r>
      <w:r>
        <w:fldChar w:fldCharType="begin"/>
      </w:r>
      <w:r>
        <w:instrText xml:space="preserve"> PAGEREF _Toc11132755 \h </w:instrText>
      </w:r>
      <w:r>
        <w:fldChar w:fldCharType="separate"/>
      </w:r>
      <w:r>
        <w:t>25</w:t>
      </w:r>
      <w:r>
        <w:fldChar w:fldCharType="end"/>
      </w:r>
    </w:p>
    <w:p w14:paraId="1E163BEE" w14:textId="404B990C" w:rsidR="004643E3" w:rsidRDefault="004643E3">
      <w:pPr>
        <w:pStyle w:val="TOC1"/>
        <w:rPr>
          <w:rFonts w:asciiTheme="minorHAnsi" w:eastAsiaTheme="minorEastAsia" w:hAnsiTheme="minorHAnsi" w:cstheme="minorBidi"/>
          <w:sz w:val="22"/>
          <w:szCs w:val="22"/>
        </w:rPr>
      </w:pPr>
      <w:r>
        <w:t>References</w:t>
      </w:r>
      <w:r>
        <w:tab/>
      </w:r>
      <w:r>
        <w:fldChar w:fldCharType="begin"/>
      </w:r>
      <w:r>
        <w:instrText xml:space="preserve"> PAGEREF _Toc11132756 \h </w:instrText>
      </w:r>
      <w:r>
        <w:fldChar w:fldCharType="separate"/>
      </w:r>
      <w:r>
        <w:t>26</w:t>
      </w:r>
      <w:r>
        <w:fldChar w:fldCharType="end"/>
      </w:r>
    </w:p>
    <w:p w14:paraId="668CD309" w14:textId="509B923C" w:rsidR="003553F3" w:rsidRDefault="003E42A2" w:rsidP="006D262F">
      <w:pPr>
        <w:pStyle w:val="BodyText"/>
      </w:pPr>
      <w:r>
        <w:rPr>
          <w:rFonts w:eastAsiaTheme="majorEastAsia"/>
          <w:noProof/>
        </w:rPr>
        <w:fldChar w:fldCharType="end"/>
      </w:r>
    </w:p>
    <w:p w14:paraId="1A9CEA83" w14:textId="77777777" w:rsidR="00507F06" w:rsidRDefault="00507F06">
      <w:pPr>
        <w:spacing w:after="200" w:line="276" w:lineRule="auto"/>
        <w:rPr>
          <w:b/>
        </w:rPr>
      </w:pPr>
      <w:r>
        <w:rPr>
          <w:b/>
        </w:rPr>
        <w:br w:type="page"/>
      </w:r>
    </w:p>
    <w:p w14:paraId="0E73F8D6" w14:textId="6F6F4452" w:rsidR="003553F3" w:rsidRPr="00C15BA9" w:rsidRDefault="003553F3" w:rsidP="003553F3">
      <w:pPr>
        <w:rPr>
          <w:b/>
        </w:rPr>
      </w:pPr>
      <w:r w:rsidRPr="00C15BA9">
        <w:rPr>
          <w:b/>
        </w:rPr>
        <w:lastRenderedPageBreak/>
        <w:t xml:space="preserve">List of Figures </w:t>
      </w:r>
    </w:p>
    <w:p w14:paraId="07013FC9" w14:textId="548C8842" w:rsidR="00EE3A3D" w:rsidRDefault="00F416AF">
      <w:pPr>
        <w:pStyle w:val="TableofFigures"/>
        <w:tabs>
          <w:tab w:val="right" w:leader="dot" w:pos="9350"/>
        </w:tabs>
        <w:rPr>
          <w:rFonts w:asciiTheme="minorHAnsi" w:eastAsiaTheme="minorEastAsia" w:hAnsiTheme="minorHAnsi" w:cstheme="minorBidi"/>
          <w:noProof/>
          <w:sz w:val="22"/>
          <w:szCs w:val="22"/>
        </w:rPr>
      </w:pPr>
      <w:r>
        <w:rPr>
          <w:b/>
          <w:bCs/>
          <w:noProof/>
        </w:rPr>
        <w:fldChar w:fldCharType="begin"/>
      </w:r>
      <w:r>
        <w:rPr>
          <w:b/>
          <w:bCs/>
          <w:noProof/>
        </w:rPr>
        <w:instrText xml:space="preserve"> TOC \h \z \c "Figure" </w:instrText>
      </w:r>
      <w:r>
        <w:rPr>
          <w:b/>
          <w:bCs/>
          <w:noProof/>
        </w:rPr>
        <w:fldChar w:fldCharType="separate"/>
      </w:r>
      <w:hyperlink w:anchor="_Toc8625902" w:history="1">
        <w:r w:rsidR="00EE3A3D" w:rsidRPr="00FA3CFB">
          <w:rPr>
            <w:rStyle w:val="Hyperlink"/>
            <w:noProof/>
          </w:rPr>
          <w:t>Figure 1. Backward Design (adapted from Wiggins &amp; McTighe, 2005)</w:t>
        </w:r>
        <w:r w:rsidR="00EE3A3D">
          <w:rPr>
            <w:noProof/>
            <w:webHidden/>
          </w:rPr>
          <w:tab/>
        </w:r>
        <w:r w:rsidR="00EE3A3D">
          <w:rPr>
            <w:noProof/>
            <w:webHidden/>
          </w:rPr>
          <w:fldChar w:fldCharType="begin"/>
        </w:r>
        <w:r w:rsidR="00EE3A3D">
          <w:rPr>
            <w:noProof/>
            <w:webHidden/>
          </w:rPr>
          <w:instrText xml:space="preserve"> PAGEREF _Toc8625902 \h </w:instrText>
        </w:r>
        <w:r w:rsidR="00EE3A3D">
          <w:rPr>
            <w:noProof/>
            <w:webHidden/>
          </w:rPr>
        </w:r>
        <w:r w:rsidR="00EE3A3D">
          <w:rPr>
            <w:noProof/>
            <w:webHidden/>
          </w:rPr>
          <w:fldChar w:fldCharType="separate"/>
        </w:r>
        <w:r w:rsidR="00EE3A3D">
          <w:rPr>
            <w:noProof/>
            <w:webHidden/>
          </w:rPr>
          <w:t>6</w:t>
        </w:r>
        <w:r w:rsidR="00EE3A3D">
          <w:rPr>
            <w:noProof/>
            <w:webHidden/>
          </w:rPr>
          <w:fldChar w:fldCharType="end"/>
        </w:r>
      </w:hyperlink>
    </w:p>
    <w:p w14:paraId="55F8BBCA" w14:textId="19D21084" w:rsidR="00EE3A3D" w:rsidRDefault="00531CDF">
      <w:pPr>
        <w:pStyle w:val="TableofFigures"/>
        <w:tabs>
          <w:tab w:val="right" w:leader="dot" w:pos="9350"/>
        </w:tabs>
        <w:rPr>
          <w:rFonts w:asciiTheme="minorHAnsi" w:eastAsiaTheme="minorEastAsia" w:hAnsiTheme="minorHAnsi" w:cstheme="minorBidi"/>
          <w:noProof/>
          <w:sz w:val="22"/>
          <w:szCs w:val="22"/>
        </w:rPr>
      </w:pPr>
      <w:hyperlink w:anchor="_Toc8625903" w:history="1">
        <w:r w:rsidR="00EE3A3D" w:rsidRPr="00FA3CFB">
          <w:rPr>
            <w:rStyle w:val="Hyperlink"/>
            <w:noProof/>
          </w:rPr>
          <w:t>Figure 2. UbD Curricular Priorities (adapted from Wiggins &amp; McTighe, 2005)</w:t>
        </w:r>
        <w:r w:rsidR="00EE3A3D">
          <w:rPr>
            <w:noProof/>
            <w:webHidden/>
          </w:rPr>
          <w:tab/>
        </w:r>
        <w:r w:rsidR="00EE3A3D">
          <w:rPr>
            <w:noProof/>
            <w:webHidden/>
          </w:rPr>
          <w:fldChar w:fldCharType="begin"/>
        </w:r>
        <w:r w:rsidR="00EE3A3D">
          <w:rPr>
            <w:noProof/>
            <w:webHidden/>
          </w:rPr>
          <w:instrText xml:space="preserve"> PAGEREF _Toc8625903 \h </w:instrText>
        </w:r>
        <w:r w:rsidR="00EE3A3D">
          <w:rPr>
            <w:noProof/>
            <w:webHidden/>
          </w:rPr>
        </w:r>
        <w:r w:rsidR="00EE3A3D">
          <w:rPr>
            <w:noProof/>
            <w:webHidden/>
          </w:rPr>
          <w:fldChar w:fldCharType="separate"/>
        </w:r>
        <w:r w:rsidR="00EE3A3D">
          <w:rPr>
            <w:noProof/>
            <w:webHidden/>
          </w:rPr>
          <w:t>8</w:t>
        </w:r>
        <w:r w:rsidR="00EE3A3D">
          <w:rPr>
            <w:noProof/>
            <w:webHidden/>
          </w:rPr>
          <w:fldChar w:fldCharType="end"/>
        </w:r>
      </w:hyperlink>
    </w:p>
    <w:p w14:paraId="42490FF2" w14:textId="19C38F58" w:rsidR="00EE3A3D" w:rsidRDefault="00531CDF">
      <w:pPr>
        <w:pStyle w:val="TableofFigures"/>
        <w:tabs>
          <w:tab w:val="right" w:leader="dot" w:pos="9350"/>
        </w:tabs>
        <w:rPr>
          <w:rFonts w:asciiTheme="minorHAnsi" w:eastAsiaTheme="minorEastAsia" w:hAnsiTheme="minorHAnsi" w:cstheme="minorBidi"/>
          <w:noProof/>
          <w:sz w:val="22"/>
          <w:szCs w:val="22"/>
        </w:rPr>
      </w:pPr>
      <w:hyperlink w:anchor="_Toc8625904" w:history="1">
        <w:r w:rsidR="00EE3A3D" w:rsidRPr="00FA3CFB">
          <w:rPr>
            <w:rStyle w:val="Hyperlink"/>
            <w:noProof/>
          </w:rPr>
          <w:t>Figure 3. Partial Syllabus for Computational Science Tools Course</w:t>
        </w:r>
        <w:r w:rsidR="00EE3A3D">
          <w:rPr>
            <w:noProof/>
            <w:webHidden/>
          </w:rPr>
          <w:tab/>
        </w:r>
        <w:r w:rsidR="00EE3A3D">
          <w:rPr>
            <w:noProof/>
            <w:webHidden/>
          </w:rPr>
          <w:fldChar w:fldCharType="begin"/>
        </w:r>
        <w:r w:rsidR="00EE3A3D">
          <w:rPr>
            <w:noProof/>
            <w:webHidden/>
          </w:rPr>
          <w:instrText xml:space="preserve"> PAGEREF _Toc8625904 \h </w:instrText>
        </w:r>
        <w:r w:rsidR="00EE3A3D">
          <w:rPr>
            <w:noProof/>
            <w:webHidden/>
          </w:rPr>
        </w:r>
        <w:r w:rsidR="00EE3A3D">
          <w:rPr>
            <w:noProof/>
            <w:webHidden/>
          </w:rPr>
          <w:fldChar w:fldCharType="separate"/>
        </w:r>
        <w:r w:rsidR="00EE3A3D">
          <w:rPr>
            <w:noProof/>
            <w:webHidden/>
          </w:rPr>
          <w:t>9</w:t>
        </w:r>
        <w:r w:rsidR="00EE3A3D">
          <w:rPr>
            <w:noProof/>
            <w:webHidden/>
          </w:rPr>
          <w:fldChar w:fldCharType="end"/>
        </w:r>
      </w:hyperlink>
    </w:p>
    <w:p w14:paraId="728B501C" w14:textId="3105388E" w:rsidR="00EE3A3D" w:rsidRDefault="00531CDF">
      <w:pPr>
        <w:pStyle w:val="TableofFigures"/>
        <w:tabs>
          <w:tab w:val="right" w:leader="dot" w:pos="9350"/>
        </w:tabs>
        <w:rPr>
          <w:rFonts w:asciiTheme="minorHAnsi" w:eastAsiaTheme="minorEastAsia" w:hAnsiTheme="minorHAnsi" w:cstheme="minorBidi"/>
          <w:noProof/>
          <w:sz w:val="22"/>
          <w:szCs w:val="22"/>
        </w:rPr>
      </w:pPr>
      <w:hyperlink w:anchor="_Toc8625906" w:history="1">
        <w:r w:rsidR="00EE3A3D" w:rsidRPr="00FA3CFB">
          <w:rPr>
            <w:rStyle w:val="Hyperlink"/>
            <w:noProof/>
          </w:rPr>
          <w:t xml:space="preserve">Figure </w:t>
        </w:r>
        <w:r w:rsidR="000059C5">
          <w:rPr>
            <w:rStyle w:val="Hyperlink"/>
            <w:noProof/>
          </w:rPr>
          <w:t>4</w:t>
        </w:r>
        <w:r w:rsidR="00EE3A3D" w:rsidRPr="00FA3CFB">
          <w:rPr>
            <w:rStyle w:val="Hyperlink"/>
            <w:noProof/>
          </w:rPr>
          <w:t>. Bloom's Taxonomy</w:t>
        </w:r>
        <w:r w:rsidR="00EE3A3D">
          <w:rPr>
            <w:noProof/>
            <w:webHidden/>
          </w:rPr>
          <w:tab/>
        </w:r>
        <w:r w:rsidR="00EE3A3D">
          <w:rPr>
            <w:noProof/>
            <w:webHidden/>
          </w:rPr>
          <w:fldChar w:fldCharType="begin"/>
        </w:r>
        <w:r w:rsidR="00EE3A3D">
          <w:rPr>
            <w:noProof/>
            <w:webHidden/>
          </w:rPr>
          <w:instrText xml:space="preserve"> PAGEREF _Toc8625906 \h </w:instrText>
        </w:r>
        <w:r w:rsidR="00EE3A3D">
          <w:rPr>
            <w:noProof/>
            <w:webHidden/>
          </w:rPr>
        </w:r>
        <w:r w:rsidR="00EE3A3D">
          <w:rPr>
            <w:noProof/>
            <w:webHidden/>
          </w:rPr>
          <w:fldChar w:fldCharType="separate"/>
        </w:r>
        <w:r w:rsidR="00EE3A3D">
          <w:rPr>
            <w:noProof/>
            <w:webHidden/>
          </w:rPr>
          <w:t>24</w:t>
        </w:r>
        <w:r w:rsidR="00EE3A3D">
          <w:rPr>
            <w:noProof/>
            <w:webHidden/>
          </w:rPr>
          <w:fldChar w:fldCharType="end"/>
        </w:r>
      </w:hyperlink>
    </w:p>
    <w:p w14:paraId="48799A87" w14:textId="0B5640D1" w:rsidR="003553F3" w:rsidRDefault="00F416AF" w:rsidP="003553F3">
      <w:pPr>
        <w:pStyle w:val="BodyText"/>
      </w:pPr>
      <w:r>
        <w:rPr>
          <w:b/>
          <w:bCs/>
          <w:noProof/>
        </w:rPr>
        <w:fldChar w:fldCharType="end"/>
      </w:r>
    </w:p>
    <w:p w14:paraId="5CB8C0DC" w14:textId="77777777" w:rsidR="00652562" w:rsidRDefault="00652562" w:rsidP="00652562">
      <w:pPr>
        <w:pStyle w:val="BodyText"/>
        <w:jc w:val="center"/>
      </w:pPr>
    </w:p>
    <w:p w14:paraId="3A0B5E5E" w14:textId="77777777" w:rsidR="00652562" w:rsidRDefault="00652562" w:rsidP="00652562">
      <w:pPr>
        <w:pStyle w:val="BodyText"/>
        <w:jc w:val="center"/>
      </w:pPr>
    </w:p>
    <w:p w14:paraId="199DD39B" w14:textId="77777777" w:rsidR="00507F06" w:rsidRDefault="00507F06">
      <w:pPr>
        <w:spacing w:after="200" w:line="276" w:lineRule="auto"/>
        <w:rPr>
          <w:rFonts w:eastAsia="MS Mincho"/>
        </w:rPr>
      </w:pPr>
      <w:r>
        <w:br w:type="page"/>
      </w:r>
    </w:p>
    <w:p w14:paraId="6270687D" w14:textId="44575B3A" w:rsidR="001D0F39" w:rsidRPr="0042303C" w:rsidRDefault="00AF6A19" w:rsidP="005C53A2">
      <w:pPr>
        <w:pStyle w:val="Heading1"/>
        <w:numPr>
          <w:ilvl w:val="0"/>
          <w:numId w:val="0"/>
        </w:numPr>
        <w:ind w:left="432" w:hanging="432"/>
      </w:pPr>
      <w:bookmarkStart w:id="3" w:name="_Toc5726929"/>
      <w:bookmarkStart w:id="4" w:name="_Toc5726930"/>
      <w:bookmarkStart w:id="5" w:name="_Toc5726931"/>
      <w:bookmarkStart w:id="6" w:name="_Toc5726932"/>
      <w:bookmarkStart w:id="7" w:name="_Toc293499070"/>
      <w:bookmarkStart w:id="8" w:name="_Toc468868719"/>
      <w:bookmarkStart w:id="9" w:name="_Toc468869305"/>
      <w:bookmarkStart w:id="10" w:name="_Toc11132734"/>
      <w:bookmarkEnd w:id="3"/>
      <w:bookmarkEnd w:id="4"/>
      <w:bookmarkEnd w:id="5"/>
      <w:bookmarkEnd w:id="6"/>
      <w:r w:rsidRPr="00C6685A">
        <w:lastRenderedPageBreak/>
        <w:t>Over</w:t>
      </w:r>
      <w:bookmarkEnd w:id="7"/>
      <w:bookmarkEnd w:id="8"/>
      <w:bookmarkEnd w:id="9"/>
      <w:r w:rsidRPr="00C6685A">
        <w:t>view</w:t>
      </w:r>
      <w:bookmarkEnd w:id="10"/>
    </w:p>
    <w:p w14:paraId="72676EB5" w14:textId="126C5981" w:rsidR="0023582C" w:rsidRPr="008E165C" w:rsidRDefault="002E5D11" w:rsidP="000D4D18">
      <w:pPr>
        <w:pStyle w:val="TOC2"/>
        <w:rPr>
          <w:rFonts w:asciiTheme="minorHAnsi" w:eastAsiaTheme="minorEastAsia" w:hAnsiTheme="minorHAnsi" w:cstheme="minorBidi"/>
        </w:rPr>
      </w:pPr>
      <w:bookmarkStart w:id="11" w:name="_Hlk3883095"/>
      <w:r>
        <w:t xml:space="preserve">Your </w:t>
      </w:r>
      <w:r w:rsidRPr="005C53A2">
        <w:t>data science</w:t>
      </w:r>
      <w:r>
        <w:t xml:space="preserve"> and </w:t>
      </w:r>
      <w:r w:rsidRPr="005C53A2">
        <w:t xml:space="preserve">machine learning </w:t>
      </w:r>
      <w:r w:rsidR="00590610">
        <w:t xml:space="preserve">lessons </w:t>
      </w:r>
      <w:r>
        <w:t>are likely to be more successful if you develop them using instructional design principles such a</w:t>
      </w:r>
      <w:r w:rsidR="00DC6A13">
        <w:t xml:space="preserve">s </w:t>
      </w:r>
      <w:r w:rsidR="00DC6A13" w:rsidRPr="00B82FBD">
        <w:rPr>
          <w:i/>
        </w:rPr>
        <w:t xml:space="preserve">establishing outcomes, aligning </w:t>
      </w:r>
      <w:r w:rsidR="008A1C90" w:rsidRPr="00B82FBD">
        <w:rPr>
          <w:i/>
        </w:rPr>
        <w:t>lessons</w:t>
      </w:r>
      <w:r w:rsidR="00DC6A13" w:rsidRPr="00B82FBD">
        <w:rPr>
          <w:i/>
        </w:rPr>
        <w:t xml:space="preserve"> to learning objectives, asking questions that lead to enduring understanding, prioritizing the learning objectives,</w:t>
      </w:r>
      <w:r w:rsidR="00DC6A13">
        <w:t xml:space="preserve"> and </w:t>
      </w:r>
      <w:r w:rsidR="00DC6A13" w:rsidRPr="00B82FBD">
        <w:rPr>
          <w:i/>
        </w:rPr>
        <w:t>map</w:t>
      </w:r>
      <w:r w:rsidR="008A1C90" w:rsidRPr="00B82FBD">
        <w:rPr>
          <w:i/>
        </w:rPr>
        <w:t>p</w:t>
      </w:r>
      <w:r w:rsidR="00DC6A13" w:rsidRPr="00B82FBD">
        <w:rPr>
          <w:i/>
        </w:rPr>
        <w:t xml:space="preserve">ing assessments to </w:t>
      </w:r>
      <w:r w:rsidR="00DA76C3" w:rsidRPr="00B82FBD">
        <w:rPr>
          <w:i/>
        </w:rPr>
        <w:t>outcomes</w:t>
      </w:r>
      <w:r w:rsidR="00DC6A13">
        <w:t>.</w:t>
      </w:r>
    </w:p>
    <w:bookmarkEnd w:id="11"/>
    <w:p w14:paraId="2DF29360" w14:textId="77777777" w:rsidR="0023582C" w:rsidRDefault="0023582C" w:rsidP="00D3190F">
      <w:pPr>
        <w:spacing w:before="40" w:after="40"/>
      </w:pPr>
    </w:p>
    <w:p w14:paraId="7FF4C226" w14:textId="2D8947FD" w:rsidR="002E5D11" w:rsidRPr="005C53A2" w:rsidRDefault="00DA76C3" w:rsidP="00A46972">
      <w:pPr>
        <w:spacing w:before="40" w:after="40"/>
      </w:pPr>
      <w:r w:rsidRPr="008E165C">
        <w:t xml:space="preserve">To this end, </w:t>
      </w:r>
      <w:r w:rsidRPr="00DA76C3">
        <w:t>h</w:t>
      </w:r>
      <w:r w:rsidR="004131C7" w:rsidRPr="00DA76C3">
        <w:t>ere’s what</w:t>
      </w:r>
      <w:r w:rsidR="002E5D11" w:rsidRPr="00DA76C3">
        <w:t xml:space="preserve"> you’ll find</w:t>
      </w:r>
      <w:r w:rsidR="004508FB">
        <w:t xml:space="preserve"> in this guidebook</w:t>
      </w:r>
      <w:r w:rsidR="002E5D11" w:rsidRPr="00DA76C3">
        <w:t>:</w:t>
      </w:r>
      <w:r w:rsidR="007158A3" w:rsidRPr="00DA76C3">
        <w:t xml:space="preserve"> </w:t>
      </w:r>
    </w:p>
    <w:p w14:paraId="47443F43" w14:textId="4B11B8BB" w:rsidR="002E5D11" w:rsidRDefault="002E5D11" w:rsidP="00300132">
      <w:pPr>
        <w:pStyle w:val="ListParagraph"/>
        <w:numPr>
          <w:ilvl w:val="0"/>
          <w:numId w:val="23"/>
        </w:numPr>
        <w:spacing w:before="40" w:after="40"/>
        <w:rPr>
          <w:rFonts w:ascii="Times" w:hAnsi="Times"/>
          <w:sz w:val="24"/>
          <w:szCs w:val="24"/>
        </w:rPr>
      </w:pPr>
      <w:r w:rsidRPr="008E165C">
        <w:rPr>
          <w:rFonts w:ascii="Times" w:hAnsi="Times"/>
          <w:sz w:val="24"/>
          <w:szCs w:val="24"/>
        </w:rPr>
        <w:t>A</w:t>
      </w:r>
      <w:r w:rsidR="007158A3" w:rsidRPr="008E165C">
        <w:rPr>
          <w:rFonts w:ascii="Times" w:hAnsi="Times"/>
          <w:sz w:val="24"/>
          <w:szCs w:val="24"/>
        </w:rPr>
        <w:t xml:space="preserve"> </w:t>
      </w:r>
      <w:r w:rsidR="00D378DC" w:rsidRPr="008E165C">
        <w:rPr>
          <w:rFonts w:ascii="Times" w:hAnsi="Times"/>
          <w:sz w:val="24"/>
          <w:szCs w:val="24"/>
        </w:rPr>
        <w:t xml:space="preserve">brief </w:t>
      </w:r>
      <w:r w:rsidR="00590494" w:rsidRPr="008E165C">
        <w:rPr>
          <w:rFonts w:ascii="Times" w:hAnsi="Times"/>
          <w:sz w:val="24"/>
          <w:szCs w:val="24"/>
        </w:rPr>
        <w:t xml:space="preserve">overview </w:t>
      </w:r>
      <w:r w:rsidR="00D7485D" w:rsidRPr="008E165C">
        <w:rPr>
          <w:rFonts w:ascii="Times" w:hAnsi="Times"/>
          <w:sz w:val="24"/>
          <w:szCs w:val="24"/>
        </w:rPr>
        <w:t xml:space="preserve">of </w:t>
      </w:r>
      <w:r w:rsidR="00D7485D" w:rsidRPr="008E165C">
        <w:rPr>
          <w:rFonts w:ascii="Times" w:hAnsi="Times"/>
          <w:i/>
          <w:sz w:val="24"/>
          <w:szCs w:val="24"/>
        </w:rPr>
        <w:t>Understanding by Design (UbD)</w:t>
      </w:r>
      <w:r w:rsidR="007158A3" w:rsidRPr="008E165C">
        <w:rPr>
          <w:rFonts w:ascii="Times" w:hAnsi="Times"/>
          <w:i/>
          <w:sz w:val="24"/>
          <w:szCs w:val="24"/>
        </w:rPr>
        <w:t>,</w:t>
      </w:r>
      <w:r w:rsidR="007158A3" w:rsidRPr="008E165C">
        <w:rPr>
          <w:rFonts w:ascii="Times" w:hAnsi="Times"/>
          <w:sz w:val="24"/>
          <w:szCs w:val="24"/>
        </w:rPr>
        <w:t xml:space="preserve"> an instructional design methodology for building assessment-based lessons</w:t>
      </w:r>
      <w:r w:rsidR="00D7485D" w:rsidRPr="008E165C">
        <w:rPr>
          <w:rFonts w:ascii="Times" w:hAnsi="Times"/>
          <w:sz w:val="24"/>
          <w:szCs w:val="24"/>
        </w:rPr>
        <w:t>.</w:t>
      </w:r>
    </w:p>
    <w:p w14:paraId="6713B058" w14:textId="77777777" w:rsidR="00375EFF" w:rsidRDefault="002E5D11" w:rsidP="00300132">
      <w:pPr>
        <w:pStyle w:val="ListParagraph"/>
        <w:numPr>
          <w:ilvl w:val="0"/>
          <w:numId w:val="23"/>
        </w:numPr>
        <w:spacing w:before="40" w:after="40"/>
        <w:rPr>
          <w:rFonts w:ascii="Times" w:hAnsi="Times"/>
          <w:sz w:val="24"/>
          <w:szCs w:val="24"/>
        </w:rPr>
      </w:pPr>
      <w:r>
        <w:rPr>
          <w:rFonts w:ascii="Times" w:hAnsi="Times"/>
          <w:sz w:val="24"/>
          <w:szCs w:val="24"/>
        </w:rPr>
        <w:t>An</w:t>
      </w:r>
      <w:r w:rsidR="00D7485D" w:rsidRPr="008E165C">
        <w:rPr>
          <w:rFonts w:ascii="Times" w:hAnsi="Times"/>
          <w:sz w:val="24"/>
          <w:szCs w:val="24"/>
        </w:rPr>
        <w:t xml:space="preserve"> </w:t>
      </w:r>
      <w:r>
        <w:rPr>
          <w:rFonts w:ascii="Times" w:hAnsi="Times"/>
          <w:sz w:val="24"/>
          <w:szCs w:val="24"/>
        </w:rPr>
        <w:t xml:space="preserve">application of </w:t>
      </w:r>
      <w:r w:rsidR="00D7485D" w:rsidRPr="008E165C">
        <w:rPr>
          <w:rFonts w:ascii="Times" w:hAnsi="Times"/>
          <w:sz w:val="24"/>
          <w:szCs w:val="24"/>
        </w:rPr>
        <w:t>UbD methodology to a real</w:t>
      </w:r>
      <w:r w:rsidRPr="008E165C">
        <w:rPr>
          <w:rFonts w:ascii="Times" w:hAnsi="Times"/>
          <w:sz w:val="24"/>
          <w:szCs w:val="24"/>
        </w:rPr>
        <w:t>-</w:t>
      </w:r>
      <w:r w:rsidR="00D7485D" w:rsidRPr="008E165C">
        <w:rPr>
          <w:rFonts w:ascii="Times" w:hAnsi="Times"/>
          <w:sz w:val="24"/>
          <w:szCs w:val="24"/>
        </w:rPr>
        <w:t xml:space="preserve">world example </w:t>
      </w:r>
      <w:r w:rsidRPr="008E165C">
        <w:rPr>
          <w:rFonts w:ascii="Times" w:hAnsi="Times"/>
          <w:sz w:val="24"/>
          <w:szCs w:val="24"/>
        </w:rPr>
        <w:t>to show you how to</w:t>
      </w:r>
      <w:r w:rsidR="00D7485D" w:rsidRPr="008E165C">
        <w:rPr>
          <w:rFonts w:ascii="Times" w:hAnsi="Times"/>
          <w:sz w:val="24"/>
          <w:szCs w:val="24"/>
        </w:rPr>
        <w:t xml:space="preserve"> </w:t>
      </w:r>
      <w:r w:rsidR="00361226" w:rsidRPr="008E165C">
        <w:rPr>
          <w:rFonts w:ascii="Times" w:hAnsi="Times"/>
          <w:sz w:val="24"/>
          <w:szCs w:val="24"/>
        </w:rPr>
        <w:t xml:space="preserve">decompose a module of instruction, </w:t>
      </w:r>
      <w:r w:rsidR="00D7485D" w:rsidRPr="008E165C">
        <w:rPr>
          <w:rFonts w:ascii="Times" w:hAnsi="Times"/>
          <w:sz w:val="24"/>
          <w:szCs w:val="24"/>
        </w:rPr>
        <w:t xml:space="preserve">add </w:t>
      </w:r>
      <w:r w:rsidR="00590494" w:rsidRPr="008E165C">
        <w:rPr>
          <w:rFonts w:ascii="Times" w:hAnsi="Times"/>
          <w:sz w:val="24"/>
          <w:szCs w:val="24"/>
        </w:rPr>
        <w:t>a lesson</w:t>
      </w:r>
      <w:r w:rsidR="00361226" w:rsidRPr="008E165C">
        <w:rPr>
          <w:rFonts w:ascii="Times" w:hAnsi="Times"/>
          <w:sz w:val="24"/>
          <w:szCs w:val="24"/>
        </w:rPr>
        <w:t xml:space="preserve">, and bring it </w:t>
      </w:r>
      <w:r w:rsidR="00A46972" w:rsidRPr="008E165C">
        <w:rPr>
          <w:rFonts w:ascii="Times" w:hAnsi="Times"/>
          <w:sz w:val="24"/>
          <w:szCs w:val="24"/>
        </w:rPr>
        <w:t xml:space="preserve">back </w:t>
      </w:r>
      <w:r w:rsidR="00590B68" w:rsidRPr="008E165C">
        <w:rPr>
          <w:rFonts w:ascii="Times" w:hAnsi="Times"/>
          <w:sz w:val="24"/>
          <w:szCs w:val="24"/>
        </w:rPr>
        <w:t>in</w:t>
      </w:r>
      <w:r w:rsidR="00A46972" w:rsidRPr="008E165C">
        <w:rPr>
          <w:rFonts w:ascii="Times" w:hAnsi="Times"/>
          <w:sz w:val="24"/>
          <w:szCs w:val="24"/>
        </w:rPr>
        <w:t>to alignment</w:t>
      </w:r>
      <w:r w:rsidR="00361226" w:rsidRPr="008E165C">
        <w:rPr>
          <w:rFonts w:ascii="Times" w:hAnsi="Times"/>
          <w:sz w:val="24"/>
          <w:szCs w:val="24"/>
        </w:rPr>
        <w:t xml:space="preserve"> with </w:t>
      </w:r>
      <w:r w:rsidRPr="008E165C">
        <w:rPr>
          <w:rFonts w:ascii="Times" w:hAnsi="Times"/>
          <w:sz w:val="24"/>
          <w:szCs w:val="24"/>
        </w:rPr>
        <w:t xml:space="preserve">your </w:t>
      </w:r>
      <w:r w:rsidR="00361226" w:rsidRPr="008E165C">
        <w:rPr>
          <w:rFonts w:ascii="Times" w:hAnsi="Times"/>
          <w:sz w:val="24"/>
          <w:szCs w:val="24"/>
        </w:rPr>
        <w:t>outcomes</w:t>
      </w:r>
      <w:r w:rsidR="00A46972" w:rsidRPr="008E165C">
        <w:rPr>
          <w:rFonts w:ascii="Times" w:hAnsi="Times"/>
          <w:sz w:val="24"/>
          <w:szCs w:val="24"/>
        </w:rPr>
        <w:t>.</w:t>
      </w:r>
    </w:p>
    <w:p w14:paraId="52AF3FCF" w14:textId="3FB23B4C" w:rsidR="002E5D11" w:rsidRDefault="00375EFF" w:rsidP="00300132">
      <w:pPr>
        <w:pStyle w:val="ListParagraph"/>
        <w:numPr>
          <w:ilvl w:val="0"/>
          <w:numId w:val="23"/>
        </w:numPr>
        <w:spacing w:before="40" w:after="40"/>
        <w:rPr>
          <w:rFonts w:ascii="Times" w:hAnsi="Times"/>
          <w:sz w:val="24"/>
          <w:szCs w:val="24"/>
        </w:rPr>
      </w:pPr>
      <w:r>
        <w:rPr>
          <w:rFonts w:ascii="Times" w:hAnsi="Times"/>
          <w:sz w:val="24"/>
          <w:szCs w:val="24"/>
        </w:rPr>
        <w:t>An example applying ROPES model to pace your instruction</w:t>
      </w:r>
      <w:r w:rsidR="00A46972" w:rsidRPr="008E165C">
        <w:rPr>
          <w:rFonts w:ascii="Times" w:hAnsi="Times"/>
          <w:sz w:val="24"/>
          <w:szCs w:val="24"/>
        </w:rPr>
        <w:t xml:space="preserve"> </w:t>
      </w:r>
    </w:p>
    <w:p w14:paraId="7D87F92F" w14:textId="77777777" w:rsidR="005706AB" w:rsidRDefault="002E5D11" w:rsidP="00300132">
      <w:pPr>
        <w:pStyle w:val="ListParagraph"/>
        <w:numPr>
          <w:ilvl w:val="0"/>
          <w:numId w:val="23"/>
        </w:numPr>
        <w:spacing w:before="40" w:after="40"/>
        <w:rPr>
          <w:rFonts w:ascii="Times" w:hAnsi="Times"/>
          <w:sz w:val="24"/>
          <w:szCs w:val="24"/>
        </w:rPr>
      </w:pPr>
      <w:r w:rsidRPr="008E165C">
        <w:rPr>
          <w:rFonts w:ascii="Times" w:hAnsi="Times"/>
          <w:sz w:val="24"/>
          <w:szCs w:val="24"/>
        </w:rPr>
        <w:t>An illustration of</w:t>
      </w:r>
      <w:r>
        <w:rPr>
          <w:rFonts w:ascii="Times" w:hAnsi="Times"/>
          <w:b/>
          <w:sz w:val="24"/>
          <w:szCs w:val="24"/>
        </w:rPr>
        <w:t xml:space="preserve"> </w:t>
      </w:r>
      <w:r w:rsidR="00A46972" w:rsidRPr="008E165C">
        <w:rPr>
          <w:rFonts w:ascii="Times" w:hAnsi="Times"/>
          <w:sz w:val="24"/>
          <w:szCs w:val="24"/>
        </w:rPr>
        <w:t>a course tool</w:t>
      </w:r>
      <w:r w:rsidR="00F219AD">
        <w:rPr>
          <w:rFonts w:ascii="Times" w:hAnsi="Times"/>
          <w:sz w:val="24"/>
          <w:szCs w:val="24"/>
        </w:rPr>
        <w:t>—</w:t>
      </w:r>
      <w:r w:rsidR="00A46972" w:rsidRPr="008E165C">
        <w:rPr>
          <w:rFonts w:ascii="Times" w:hAnsi="Times"/>
          <w:sz w:val="24"/>
          <w:szCs w:val="24"/>
        </w:rPr>
        <w:t xml:space="preserve">Jupyter </w:t>
      </w:r>
      <w:r w:rsidR="00B82FBD">
        <w:rPr>
          <w:rFonts w:ascii="Times" w:hAnsi="Times"/>
          <w:sz w:val="24"/>
          <w:szCs w:val="24"/>
        </w:rPr>
        <w:t>N</w:t>
      </w:r>
      <w:r w:rsidR="00A46972" w:rsidRPr="008E165C">
        <w:rPr>
          <w:rFonts w:ascii="Times" w:hAnsi="Times"/>
          <w:sz w:val="24"/>
          <w:szCs w:val="24"/>
        </w:rPr>
        <w:t>otebook</w:t>
      </w:r>
      <w:r w:rsidR="00F219AD">
        <w:rPr>
          <w:rFonts w:ascii="Times" w:hAnsi="Times"/>
          <w:sz w:val="24"/>
          <w:szCs w:val="24"/>
        </w:rPr>
        <w:t>—</w:t>
      </w:r>
      <w:r w:rsidR="00A46972" w:rsidRPr="008E165C">
        <w:rPr>
          <w:rFonts w:ascii="Times" w:hAnsi="Times"/>
          <w:sz w:val="24"/>
          <w:szCs w:val="24"/>
        </w:rPr>
        <w:t xml:space="preserve">that </w:t>
      </w:r>
      <w:r w:rsidR="00361226" w:rsidRPr="008E165C">
        <w:rPr>
          <w:rFonts w:ascii="Times" w:hAnsi="Times"/>
          <w:sz w:val="24"/>
          <w:szCs w:val="24"/>
        </w:rPr>
        <w:t>contains the lesson as a project-based assessment</w:t>
      </w:r>
      <w:r w:rsidR="00A46972" w:rsidRPr="008E165C">
        <w:rPr>
          <w:rFonts w:ascii="Times" w:hAnsi="Times"/>
          <w:sz w:val="24"/>
          <w:szCs w:val="24"/>
        </w:rPr>
        <w:t>.</w:t>
      </w:r>
    </w:p>
    <w:p w14:paraId="29F167FA" w14:textId="72F44868" w:rsidR="00F219AD" w:rsidRDefault="005706AB" w:rsidP="00300132">
      <w:pPr>
        <w:pStyle w:val="ListParagraph"/>
        <w:numPr>
          <w:ilvl w:val="0"/>
          <w:numId w:val="23"/>
        </w:numPr>
        <w:spacing w:before="40" w:after="40"/>
        <w:rPr>
          <w:rFonts w:ascii="Times" w:hAnsi="Times"/>
          <w:sz w:val="24"/>
          <w:szCs w:val="24"/>
        </w:rPr>
      </w:pPr>
      <w:r>
        <w:rPr>
          <w:rFonts w:ascii="Times" w:hAnsi="Times"/>
          <w:sz w:val="24"/>
          <w:szCs w:val="24"/>
        </w:rPr>
        <w:t>Links to helpful online resources.</w:t>
      </w:r>
      <w:r w:rsidR="00A46972" w:rsidRPr="008E165C">
        <w:rPr>
          <w:rFonts w:ascii="Times" w:hAnsi="Times"/>
          <w:sz w:val="24"/>
          <w:szCs w:val="24"/>
        </w:rPr>
        <w:t xml:space="preserve"> </w:t>
      </w:r>
    </w:p>
    <w:p w14:paraId="673C0DD1" w14:textId="4885A507" w:rsidR="00F219AD" w:rsidRDefault="00F219AD" w:rsidP="00300132">
      <w:pPr>
        <w:pStyle w:val="ListParagraph"/>
        <w:numPr>
          <w:ilvl w:val="0"/>
          <w:numId w:val="23"/>
        </w:numPr>
        <w:spacing w:before="40" w:after="40"/>
        <w:rPr>
          <w:rFonts w:ascii="Times" w:hAnsi="Times"/>
          <w:sz w:val="24"/>
          <w:szCs w:val="24"/>
        </w:rPr>
      </w:pPr>
      <w:bookmarkStart w:id="12" w:name="_Hlk3883342"/>
      <w:r w:rsidRPr="008E165C">
        <w:rPr>
          <w:rFonts w:ascii="Times" w:hAnsi="Times"/>
          <w:sz w:val="24"/>
          <w:szCs w:val="24"/>
        </w:rPr>
        <w:t>J</w:t>
      </w:r>
      <w:r w:rsidR="00A46972" w:rsidRPr="008E165C">
        <w:rPr>
          <w:rFonts w:ascii="Times" w:hAnsi="Times"/>
          <w:sz w:val="24"/>
          <w:szCs w:val="24"/>
        </w:rPr>
        <w:t>ob aids for writing outcomes and learning objectives</w:t>
      </w:r>
      <w:r>
        <w:rPr>
          <w:rFonts w:ascii="Times" w:hAnsi="Times"/>
          <w:sz w:val="24"/>
          <w:szCs w:val="24"/>
        </w:rPr>
        <w:t xml:space="preserve"> (Appendix</w:t>
      </w:r>
      <w:r w:rsidR="007465B3">
        <w:rPr>
          <w:rFonts w:ascii="Times" w:hAnsi="Times"/>
          <w:sz w:val="24"/>
          <w:szCs w:val="24"/>
        </w:rPr>
        <w:t>)</w:t>
      </w:r>
      <w:r w:rsidR="00A46972" w:rsidRPr="008E165C">
        <w:rPr>
          <w:rFonts w:ascii="Times" w:hAnsi="Times"/>
          <w:sz w:val="24"/>
          <w:szCs w:val="24"/>
        </w:rPr>
        <w:t xml:space="preserve">. </w:t>
      </w:r>
    </w:p>
    <w:p w14:paraId="1D689F0C" w14:textId="282FDABC" w:rsidR="00D107E9" w:rsidRDefault="00D107E9" w:rsidP="00D107E9">
      <w:pPr>
        <w:pStyle w:val="BodyText"/>
      </w:pPr>
      <w:bookmarkStart w:id="13" w:name="_Toc469382044"/>
      <w:bookmarkEnd w:id="12"/>
    </w:p>
    <w:p w14:paraId="66F38094" w14:textId="77777777" w:rsidR="005F3E20" w:rsidRDefault="005F3E20" w:rsidP="005F3E20">
      <w:pPr>
        <w:pStyle w:val="Heading1"/>
        <w:sectPr w:rsidR="005F3E20" w:rsidSect="00B83732">
          <w:type w:val="continuous"/>
          <w:pgSz w:w="12240" w:h="15840"/>
          <w:pgMar w:top="1440" w:right="1440" w:bottom="1440" w:left="1440" w:header="720" w:footer="720" w:gutter="0"/>
          <w:cols w:space="720"/>
          <w:docGrid w:linePitch="360"/>
        </w:sectPr>
      </w:pPr>
      <w:bookmarkStart w:id="14" w:name="_Ref521268068"/>
      <w:bookmarkEnd w:id="13"/>
    </w:p>
    <w:p w14:paraId="4FC2BC28" w14:textId="126BA6A5" w:rsidR="00EF0A21" w:rsidRDefault="00EF0A21" w:rsidP="00C50A13">
      <w:pPr>
        <w:pStyle w:val="Heading1"/>
        <w:numPr>
          <w:ilvl w:val="0"/>
          <w:numId w:val="0"/>
        </w:numPr>
      </w:pPr>
      <w:bookmarkStart w:id="15" w:name="_Toc11132735"/>
      <w:r>
        <w:lastRenderedPageBreak/>
        <w:t>Lesson Planning</w:t>
      </w:r>
      <w:r w:rsidR="00B7515C">
        <w:t xml:space="preserve"> Methodology: U</w:t>
      </w:r>
      <w:r w:rsidR="004508FB">
        <w:t xml:space="preserve">nderstanding </w:t>
      </w:r>
      <w:r w:rsidR="00B7515C">
        <w:t>b</w:t>
      </w:r>
      <w:r w:rsidR="004508FB">
        <w:t xml:space="preserve">y </w:t>
      </w:r>
      <w:r w:rsidR="00B7515C">
        <w:t>D</w:t>
      </w:r>
      <w:r w:rsidR="004508FB">
        <w:t>esign</w:t>
      </w:r>
      <w:bookmarkEnd w:id="15"/>
    </w:p>
    <w:p w14:paraId="65D47176" w14:textId="7533F365" w:rsidR="00C13905" w:rsidRDefault="00C13905" w:rsidP="00751758">
      <w:r>
        <w:t xml:space="preserve">The lesson that we’ll use as an example </w:t>
      </w:r>
      <w:r w:rsidR="004E0DB6">
        <w:t>introduc</w:t>
      </w:r>
      <w:r>
        <w:t>es</w:t>
      </w:r>
      <w:r w:rsidR="004E0DB6">
        <w:t xml:space="preserve"> students to </w:t>
      </w:r>
      <w:bookmarkStart w:id="16" w:name="_Hlk3880486"/>
      <w:r w:rsidR="001720AD" w:rsidRPr="004508FB">
        <w:rPr>
          <w:i/>
        </w:rPr>
        <w:t>classification</w:t>
      </w:r>
      <w:r w:rsidR="001720AD">
        <w:t xml:space="preserve"> and </w:t>
      </w:r>
      <w:r w:rsidR="001720AD" w:rsidRPr="004508FB">
        <w:rPr>
          <w:i/>
        </w:rPr>
        <w:t>simple clustering</w:t>
      </w:r>
      <w:r w:rsidR="001720AD">
        <w:t xml:space="preserve">, two </w:t>
      </w:r>
      <w:r w:rsidR="00DB1891">
        <w:t>important machine learning approaches</w:t>
      </w:r>
      <w:r>
        <w:t>. Before we go further,</w:t>
      </w:r>
      <w:r w:rsidR="001720AD">
        <w:t xml:space="preserve"> </w:t>
      </w:r>
      <w:r w:rsidR="007F70CF">
        <w:t>we</w:t>
      </w:r>
      <w:r w:rsidR="004508FB">
        <w:t>’ll</w:t>
      </w:r>
      <w:r w:rsidR="007F70CF">
        <w:t xml:space="preserve"> </w:t>
      </w:r>
      <w:r w:rsidR="009A4077">
        <w:t>defin</w:t>
      </w:r>
      <w:r w:rsidR="00E204C5">
        <w:t>e</w:t>
      </w:r>
      <w:r w:rsidR="009A4077">
        <w:t xml:space="preserve"> </w:t>
      </w:r>
      <w:r w:rsidR="009A4077" w:rsidRPr="004508FB">
        <w:t xml:space="preserve">machine learning </w:t>
      </w:r>
      <w:r w:rsidR="00E204C5" w:rsidRPr="004508FB">
        <w:t>in a</w:t>
      </w:r>
      <w:r w:rsidR="00E204C5">
        <w:t xml:space="preserve"> way that makes sense to </w:t>
      </w:r>
      <w:r>
        <w:t xml:space="preserve">us and recommend that </w:t>
      </w:r>
      <w:r w:rsidR="00E204C5">
        <w:t xml:space="preserve">you </w:t>
      </w:r>
      <w:r>
        <w:t>do the same for</w:t>
      </w:r>
      <w:r w:rsidR="00E204C5">
        <w:t xml:space="preserve"> your students. </w:t>
      </w:r>
    </w:p>
    <w:p w14:paraId="1BBC837C" w14:textId="77777777" w:rsidR="00C13905" w:rsidRDefault="00C13905" w:rsidP="00751758"/>
    <w:p w14:paraId="7B0879D6" w14:textId="61982141" w:rsidR="009A4077" w:rsidRDefault="00C13905" w:rsidP="00751758">
      <w:r>
        <w:t xml:space="preserve">We </w:t>
      </w:r>
      <w:r w:rsidR="00DA6039">
        <w:t>buil</w:t>
      </w:r>
      <w:r w:rsidR="004508FB">
        <w:t>t</w:t>
      </w:r>
      <w:r w:rsidR="001720AD">
        <w:t xml:space="preserve"> a</w:t>
      </w:r>
      <w:r w:rsidR="004E0DB6">
        <w:t xml:space="preserve">n instructional design </w:t>
      </w:r>
      <w:r w:rsidR="001720AD">
        <w:t>framework</w:t>
      </w:r>
      <w:r w:rsidR="004E0DB6">
        <w:t xml:space="preserve"> </w:t>
      </w:r>
      <w:r w:rsidR="00DA6039">
        <w:t>for</w:t>
      </w:r>
      <w:r w:rsidR="004E0DB6">
        <w:t xml:space="preserve"> the </w:t>
      </w:r>
      <w:r>
        <w:t xml:space="preserve">sample </w:t>
      </w:r>
      <w:r w:rsidR="004E0DB6">
        <w:t>lesson</w:t>
      </w:r>
      <w:r w:rsidR="00DA6039">
        <w:t xml:space="preserve"> using</w:t>
      </w:r>
      <w:r w:rsidR="00446B83">
        <w:t xml:space="preserve"> an adaptation of </w:t>
      </w:r>
      <w:r w:rsidR="00DA6039">
        <w:t xml:space="preserve"> </w:t>
      </w:r>
      <w:bookmarkEnd w:id="16"/>
      <w:r w:rsidR="004E0DB6" w:rsidRPr="007E4774">
        <w:rPr>
          <w:i/>
        </w:rPr>
        <w:t xml:space="preserve">Understanding by Design </w:t>
      </w:r>
      <w:r w:rsidR="004E0DB6" w:rsidRPr="004508FB">
        <w:t>(UbD)</w:t>
      </w:r>
      <w:r w:rsidR="00DA6039">
        <w:t xml:space="preserve">, </w:t>
      </w:r>
      <w:r w:rsidR="003C7BDE">
        <w:t>a method created by Grant Wiggins and Jay McTighe</w:t>
      </w:r>
      <w:r w:rsidR="00DA6039">
        <w:t xml:space="preserve"> (2005). </w:t>
      </w:r>
    </w:p>
    <w:p w14:paraId="498BAC45" w14:textId="77777777" w:rsidR="009A4077" w:rsidRDefault="009A4077" w:rsidP="00751758"/>
    <w:p w14:paraId="02E87BCE" w14:textId="500DCC5B" w:rsidR="007D7C8B" w:rsidRDefault="00E204C5" w:rsidP="009A4077">
      <w:r>
        <w:t>Many variations of the definition for machine learning exist</w:t>
      </w:r>
      <w:r w:rsidR="00090CFE">
        <w:t>, and you will want one that meets students where they are—as beginners, active practitioners, or experts</w:t>
      </w:r>
      <w:r>
        <w:t>. Here is one option</w:t>
      </w:r>
      <w:r w:rsidR="00090CFE">
        <w:t xml:space="preserve"> from Vincent Granville</w:t>
      </w:r>
      <w:r>
        <w:t xml:space="preserve">. </w:t>
      </w:r>
      <w:r w:rsidR="009A4077">
        <w:t xml:space="preserve">In </w:t>
      </w:r>
      <w:r w:rsidR="007D7C8B">
        <w:t xml:space="preserve">his 2017 </w:t>
      </w:r>
      <w:r w:rsidR="00043D65">
        <w:t>paper, “</w:t>
      </w:r>
      <w:hyperlink r:id="rId18" w:history="1">
        <w:r w:rsidR="00043D65" w:rsidRPr="00043D65">
          <w:rPr>
            <w:rStyle w:val="Hyperlink"/>
          </w:rPr>
          <w:t xml:space="preserve">Difference </w:t>
        </w:r>
        <w:r w:rsidR="004508FB">
          <w:rPr>
            <w:rStyle w:val="Hyperlink"/>
          </w:rPr>
          <w:t>B</w:t>
        </w:r>
        <w:r w:rsidR="00043D65" w:rsidRPr="00043D65">
          <w:rPr>
            <w:rStyle w:val="Hyperlink"/>
          </w:rPr>
          <w:t>etween Machine Learning, Data Science, AI, Deep learning, and Statistics</w:t>
        </w:r>
      </w:hyperlink>
      <w:r w:rsidR="00043D65">
        <w:t xml:space="preserve">,” </w:t>
      </w:r>
      <w:r w:rsidR="00090CFE">
        <w:t>he</w:t>
      </w:r>
      <w:r w:rsidR="007D7C8B">
        <w:t xml:space="preserve"> distinguishes between machine learning and AI like this:</w:t>
      </w:r>
    </w:p>
    <w:p w14:paraId="1FFC423E" w14:textId="192BE099" w:rsidR="007D7C8B" w:rsidRDefault="007D7C8B" w:rsidP="009A4077"/>
    <w:p w14:paraId="19847671" w14:textId="5A9755D0" w:rsidR="007D7C8B" w:rsidRDefault="007D7C8B" w:rsidP="007E4774">
      <w:pPr>
        <w:ind w:left="720"/>
      </w:pPr>
      <w:r w:rsidRPr="007E4774">
        <w:t>Machine learning is a set of algorithms that train on a data set to make predictions or take actions in order to optimize some systems. For instance, supervised classification algorithms are used to classify potential clients into good or bad prospects, for loan purposes, based on historical data. The techniques involved, for a given task (e.g.</w:t>
      </w:r>
      <w:r w:rsidR="00043D65">
        <w:t>,</w:t>
      </w:r>
      <w:r w:rsidRPr="007E4774">
        <w:t xml:space="preserve"> supervised clustering), are varied: naive Bayes, SVM</w:t>
      </w:r>
      <w:r w:rsidR="00043D65">
        <w:t xml:space="preserve"> [support vector machine]</w:t>
      </w:r>
      <w:r w:rsidRPr="007E4774">
        <w:t xml:space="preserve">, neural nets, ensembles, association rules, decision trees, logistic regression, or a combination </w:t>
      </w:r>
      <w:r>
        <w:t xml:space="preserve">…. </w:t>
      </w:r>
    </w:p>
    <w:p w14:paraId="3B00D658" w14:textId="77777777" w:rsidR="007D7C8B" w:rsidRDefault="007D7C8B" w:rsidP="007E4774">
      <w:pPr>
        <w:ind w:left="720"/>
      </w:pPr>
    </w:p>
    <w:p w14:paraId="43541477" w14:textId="3A6105E9" w:rsidR="007D7C8B" w:rsidRDefault="007D7C8B" w:rsidP="007E4774">
      <w:pPr>
        <w:ind w:left="720"/>
      </w:pPr>
      <w:r w:rsidRPr="007E4774">
        <w:t>All of this is a subset of data science. When these algorithms are automated, as in automated piloting or driver-less cars, it is called AI, and more specifically, deep learning. </w:t>
      </w:r>
    </w:p>
    <w:p w14:paraId="2A28ABF4" w14:textId="479DA6A2" w:rsidR="00090CFE" w:rsidRDefault="00090CFE" w:rsidP="00751758"/>
    <w:p w14:paraId="76BD32AA" w14:textId="7029EC6C" w:rsidR="00043D65" w:rsidRPr="00043D65" w:rsidRDefault="004508FB" w:rsidP="004508FB">
      <w:pPr>
        <w:pStyle w:val="BodyText"/>
        <w:spacing w:after="0"/>
      </w:pPr>
      <w:r>
        <w:t>If you wish, r</w:t>
      </w:r>
      <w:r w:rsidR="005C53A2" w:rsidRPr="00043D65">
        <w:t xml:space="preserve">efer to </w:t>
      </w:r>
      <w:r w:rsidR="00043D65" w:rsidRPr="00043D65">
        <w:t>Tharinda Paranagama’s (2017) “</w:t>
      </w:r>
      <w:hyperlink r:id="rId19" w:history="1">
        <w:r w:rsidR="00043D65" w:rsidRPr="00043D65">
          <w:rPr>
            <w:rStyle w:val="Hyperlink"/>
          </w:rPr>
          <w:t>An Introduction to Machine Learning</w:t>
        </w:r>
      </w:hyperlink>
      <w:r w:rsidR="00043D65" w:rsidRPr="00043D65">
        <w:t>,” for</w:t>
      </w:r>
    </w:p>
    <w:p w14:paraId="060E5F7C" w14:textId="4CF413DD" w:rsidR="005C53A2" w:rsidRDefault="005C53A2" w:rsidP="004508FB">
      <w:r w:rsidRPr="00043D65">
        <w:t xml:space="preserve">a great visualization of the components of </w:t>
      </w:r>
      <w:r w:rsidR="004508FB">
        <w:t>machine learning.</w:t>
      </w:r>
    </w:p>
    <w:p w14:paraId="662EC2A7" w14:textId="77777777" w:rsidR="005C53A2" w:rsidRDefault="005C53A2" w:rsidP="00751758"/>
    <w:p w14:paraId="033BF08E" w14:textId="107337E5" w:rsidR="00090CFE" w:rsidRDefault="00AF27FA" w:rsidP="00751758">
      <w:r>
        <w:t>You may very well have definition</w:t>
      </w:r>
      <w:r w:rsidR="002B627F">
        <w:t>s</w:t>
      </w:r>
      <w:r>
        <w:t xml:space="preserve"> that you prefer and that better suit your students. Share </w:t>
      </w:r>
      <w:r w:rsidR="002B627F">
        <w:t>them</w:t>
      </w:r>
      <w:r>
        <w:t xml:space="preserve"> with </w:t>
      </w:r>
      <w:r w:rsidR="00C13905">
        <w:t>other</w:t>
      </w:r>
      <w:r>
        <w:t xml:space="preserve"> Nexus </w:t>
      </w:r>
      <w:r w:rsidR="00C13905">
        <w:t xml:space="preserve">members </w:t>
      </w:r>
      <w:r>
        <w:t>if you wish.</w:t>
      </w:r>
    </w:p>
    <w:p w14:paraId="52461111" w14:textId="77777777" w:rsidR="00090CFE" w:rsidRDefault="00090CFE" w:rsidP="00751758"/>
    <w:p w14:paraId="57C1BAD8" w14:textId="068F70EF" w:rsidR="00751758" w:rsidRDefault="00DA6039" w:rsidP="00751758">
      <w:r>
        <w:t>UbD</w:t>
      </w:r>
      <w:r w:rsidR="003C7BDE">
        <w:t xml:space="preserve"> advocates building lessons by first thinking about the end result (or outcome) in mind</w:t>
      </w:r>
      <w:r w:rsidR="00090CFE">
        <w:t>, and the definition that you choose will help you sculpt that result</w:t>
      </w:r>
      <w:r w:rsidR="003C7BDE">
        <w:t xml:space="preserve">. </w:t>
      </w:r>
      <w:r>
        <w:t>S</w:t>
      </w:r>
      <w:r w:rsidR="003C7BDE">
        <w:t xml:space="preserve">ometimes referred to as </w:t>
      </w:r>
      <w:r w:rsidRPr="00707003">
        <w:rPr>
          <w:i/>
        </w:rPr>
        <w:t>backward design</w:t>
      </w:r>
      <w:r w:rsidR="003C7BDE">
        <w:t xml:space="preserve"> or </w:t>
      </w:r>
      <w:r w:rsidRPr="007E4774">
        <w:rPr>
          <w:i/>
        </w:rPr>
        <w:t>assessment-based desig</w:t>
      </w:r>
      <w:r w:rsidRPr="001223B0">
        <w:rPr>
          <w:i/>
        </w:rPr>
        <w:t>n</w:t>
      </w:r>
      <w:r>
        <w:rPr>
          <w:i/>
        </w:rPr>
        <w:t>,</w:t>
      </w:r>
      <w:r>
        <w:t xml:space="preserve"> UbD</w:t>
      </w:r>
      <w:r w:rsidR="003C7BDE">
        <w:t xml:space="preserve"> answers </w:t>
      </w:r>
      <w:r>
        <w:t xml:space="preserve">a </w:t>
      </w:r>
      <w:r w:rsidR="003C7BDE">
        <w:t>fundamental question</w:t>
      </w:r>
      <w:r>
        <w:t>:</w:t>
      </w:r>
      <w:r w:rsidR="003C7BDE">
        <w:t xml:space="preserve"> “How do we (instructor</w:t>
      </w:r>
      <w:r>
        <w:t>s</w:t>
      </w:r>
      <w:r w:rsidR="003C7BDE">
        <w:t>) know that they (student</w:t>
      </w:r>
      <w:r w:rsidR="00A95B2C">
        <w:t>s</w:t>
      </w:r>
      <w:r w:rsidR="003C7BDE">
        <w:t>) know?”</w:t>
      </w:r>
      <w:r w:rsidR="009A4077">
        <w:t xml:space="preserve"> Given the sometimes blackbox nature of machine learning</w:t>
      </w:r>
      <w:r w:rsidR="007D7C8B">
        <w:t xml:space="preserve"> and artificial intelligence</w:t>
      </w:r>
      <w:r w:rsidR="009A4077">
        <w:t>, this is a great question</w:t>
      </w:r>
      <w:r w:rsidR="007D7C8B">
        <w:t xml:space="preserve"> and a great place to start</w:t>
      </w:r>
      <w:r w:rsidR="009A4077">
        <w:t>.</w:t>
      </w:r>
    </w:p>
    <w:p w14:paraId="554F216A" w14:textId="77777777" w:rsidR="00751758" w:rsidRDefault="00751758" w:rsidP="00DB1891"/>
    <w:p w14:paraId="6923EE6F" w14:textId="44AA2E65" w:rsidR="005F3E20" w:rsidRDefault="00640AA9" w:rsidP="001223B0">
      <w:pPr>
        <w:pStyle w:val="Heading2"/>
        <w:numPr>
          <w:ilvl w:val="0"/>
          <w:numId w:val="0"/>
        </w:numPr>
        <w:ind w:left="576" w:hanging="576"/>
      </w:pPr>
      <w:bookmarkStart w:id="17" w:name="_Toc11132736"/>
      <w:r>
        <w:t>Understanding by Design as a Lesson Integration Strategy</w:t>
      </w:r>
      <w:bookmarkEnd w:id="17"/>
    </w:p>
    <w:p w14:paraId="593B9B73" w14:textId="24504012" w:rsidR="005F3E20" w:rsidRDefault="00936892" w:rsidP="00BB5FA6">
      <w:r>
        <w:t xml:space="preserve">UbD is a useful framework </w:t>
      </w:r>
      <w:r w:rsidR="009A4077">
        <w:t xml:space="preserve">for </w:t>
      </w:r>
      <w:r>
        <w:t>think</w:t>
      </w:r>
      <w:r w:rsidR="009A4077">
        <w:t>ing</w:t>
      </w:r>
      <w:r>
        <w:t xml:space="preserve"> more purpose</w:t>
      </w:r>
      <w:r w:rsidR="009A4077">
        <w:t>ful</w:t>
      </w:r>
      <w:r>
        <w:t xml:space="preserve">ly about planning your instruction and </w:t>
      </w:r>
      <w:r w:rsidR="005F3E20">
        <w:t>re</w:t>
      </w:r>
      <w:r w:rsidR="00BB5FA6">
        <w:t>build</w:t>
      </w:r>
      <w:r>
        <w:t>ing</w:t>
      </w:r>
      <w:r w:rsidR="00BB5FA6">
        <w:t xml:space="preserve"> </w:t>
      </w:r>
      <w:r w:rsidR="002D2A77">
        <w:t xml:space="preserve">any </w:t>
      </w:r>
      <w:r w:rsidR="00BB5FA6">
        <w:t xml:space="preserve">existing course </w:t>
      </w:r>
      <w:r w:rsidR="005F3E20">
        <w:t>module</w:t>
      </w:r>
      <w:r w:rsidR="00BB5FA6">
        <w:t>s</w:t>
      </w:r>
      <w:r w:rsidR="005F3E20">
        <w:t xml:space="preserve"> to </w:t>
      </w:r>
      <w:r w:rsidR="005F3E20" w:rsidRPr="00BB5FA6">
        <w:t xml:space="preserve">support </w:t>
      </w:r>
      <w:r>
        <w:t xml:space="preserve">a </w:t>
      </w:r>
      <w:r w:rsidR="002D2A77">
        <w:t>machine learning or data science</w:t>
      </w:r>
      <w:r w:rsidR="00CA4570">
        <w:t xml:space="preserve"> </w:t>
      </w:r>
      <w:r w:rsidR="005F3E20" w:rsidRPr="00BB5FA6">
        <w:t xml:space="preserve">lesson. </w:t>
      </w:r>
      <w:r w:rsidR="000B7857">
        <w:t xml:space="preserve">UbD has a </w:t>
      </w:r>
      <w:r w:rsidR="007D7C8B">
        <w:t>three</w:t>
      </w:r>
      <w:r w:rsidR="000B7857">
        <w:t>-stage design process</w:t>
      </w:r>
      <w:r w:rsidR="002D2A77">
        <w:t>:</w:t>
      </w:r>
      <w:r w:rsidR="000B7857">
        <w:t xml:space="preserve"> </w:t>
      </w:r>
      <w:r w:rsidR="00BB5FA6">
        <w:t xml:space="preserve"> </w:t>
      </w:r>
    </w:p>
    <w:p w14:paraId="2C27E480" w14:textId="77777777" w:rsidR="00BB5FA6" w:rsidRPr="00BB5FA6" w:rsidRDefault="00BB5FA6" w:rsidP="00BB5FA6">
      <w:pPr>
        <w:jc w:val="both"/>
      </w:pPr>
    </w:p>
    <w:p w14:paraId="1EA2AE26" w14:textId="26C8E1B1" w:rsidR="00F416AF" w:rsidRDefault="00CE0FEC" w:rsidP="00F416AF">
      <w:pPr>
        <w:keepNext/>
        <w:jc w:val="center"/>
      </w:pPr>
      <w:r>
        <w:rPr>
          <w:noProof/>
        </w:rPr>
        <w:lastRenderedPageBreak/>
        <w:drawing>
          <wp:anchor distT="0" distB="0" distL="114300" distR="114300" simplePos="0" relativeHeight="251708416" behindDoc="0" locked="0" layoutInCell="1" allowOverlap="1" wp14:anchorId="21616271" wp14:editId="0C484484">
            <wp:simplePos x="0" y="0"/>
            <wp:positionH relativeFrom="margin">
              <wp:posOffset>909320</wp:posOffset>
            </wp:positionH>
            <wp:positionV relativeFrom="margin">
              <wp:posOffset>-45085</wp:posOffset>
            </wp:positionV>
            <wp:extent cx="4613275" cy="1541780"/>
            <wp:effectExtent l="0" t="0" r="0" b="0"/>
            <wp:wrapSquare wrapText="bothSides"/>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5-16 at 5.45.31 PM.png"/>
                    <pic:cNvPicPr/>
                  </pic:nvPicPr>
                  <pic:blipFill rotWithShape="1">
                    <a:blip r:embed="rId20" cstate="print">
                      <a:extLst>
                        <a:ext uri="{28A0092B-C50C-407E-A947-70E740481C1C}">
                          <a14:useLocalDpi xmlns:a14="http://schemas.microsoft.com/office/drawing/2010/main" val="0"/>
                        </a:ext>
                      </a:extLst>
                    </a:blip>
                    <a:srcRect l="50994" t="38383" r="10065" b="40764"/>
                    <a:stretch/>
                  </pic:blipFill>
                  <pic:spPr bwMode="auto">
                    <a:xfrm>
                      <a:off x="0" y="0"/>
                      <a:ext cx="4613275" cy="1541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BC8862" w14:textId="223A8859" w:rsidR="008260AA" w:rsidRDefault="008260AA" w:rsidP="00F416AF">
      <w:pPr>
        <w:pStyle w:val="Caption"/>
      </w:pPr>
      <w:bookmarkStart w:id="18" w:name="_Toc8625902"/>
    </w:p>
    <w:p w14:paraId="77145708" w14:textId="6EE3DD46" w:rsidR="008260AA" w:rsidRDefault="008260AA" w:rsidP="00F416AF">
      <w:pPr>
        <w:pStyle w:val="Caption"/>
      </w:pPr>
    </w:p>
    <w:p w14:paraId="46040F3F" w14:textId="144A4A68" w:rsidR="008260AA" w:rsidRDefault="008260AA" w:rsidP="00F416AF">
      <w:pPr>
        <w:pStyle w:val="Caption"/>
      </w:pPr>
    </w:p>
    <w:p w14:paraId="198EE660" w14:textId="1E726CE9" w:rsidR="00A12B17" w:rsidRDefault="00A12B17" w:rsidP="00CE0FEC">
      <w:pPr>
        <w:pStyle w:val="Caption"/>
        <w:jc w:val="left"/>
      </w:pPr>
    </w:p>
    <w:p w14:paraId="1D47C465" w14:textId="77777777" w:rsidR="00CE0FEC" w:rsidRDefault="00CE0FEC" w:rsidP="00A12B17">
      <w:pPr>
        <w:pStyle w:val="Caption"/>
        <w:spacing w:after="0"/>
      </w:pPr>
    </w:p>
    <w:p w14:paraId="4B06A509" w14:textId="77777777" w:rsidR="00CE0FEC" w:rsidRDefault="00CE0FEC" w:rsidP="00A12B17">
      <w:pPr>
        <w:pStyle w:val="Caption"/>
        <w:spacing w:after="0"/>
      </w:pPr>
    </w:p>
    <w:p w14:paraId="3BA79231" w14:textId="77777777" w:rsidR="00CE0FEC" w:rsidRDefault="00CE0FEC" w:rsidP="00083C20">
      <w:pPr>
        <w:pStyle w:val="Caption"/>
        <w:spacing w:after="0"/>
        <w:jc w:val="left"/>
      </w:pPr>
    </w:p>
    <w:p w14:paraId="3A1BB001" w14:textId="60BC8783" w:rsidR="00A12B17" w:rsidRDefault="00F416AF" w:rsidP="00A12B17">
      <w:pPr>
        <w:pStyle w:val="Caption"/>
        <w:spacing w:after="0"/>
      </w:pPr>
      <w:r>
        <w:t xml:space="preserve">Figure </w:t>
      </w:r>
      <w:r w:rsidR="00531CDF">
        <w:fldChar w:fldCharType="begin"/>
      </w:r>
      <w:r w:rsidR="00531CDF">
        <w:instrText xml:space="preserve"> SEQ Figure \* ARABIC </w:instrText>
      </w:r>
      <w:r w:rsidR="00531CDF">
        <w:fldChar w:fldCharType="separate"/>
      </w:r>
      <w:r w:rsidR="00F27FEC">
        <w:rPr>
          <w:noProof/>
        </w:rPr>
        <w:t>1</w:t>
      </w:r>
      <w:r w:rsidR="00531CDF">
        <w:rPr>
          <w:noProof/>
        </w:rPr>
        <w:fldChar w:fldCharType="end"/>
      </w:r>
      <w:r>
        <w:t xml:space="preserve">. </w:t>
      </w:r>
      <w:r w:rsidRPr="003B2CDB">
        <w:t xml:space="preserve">Backward Design </w:t>
      </w:r>
    </w:p>
    <w:p w14:paraId="526FEA9C" w14:textId="586391CE" w:rsidR="00BF5B15" w:rsidRDefault="00F416AF" w:rsidP="00A12B17">
      <w:pPr>
        <w:pStyle w:val="Caption"/>
        <w:spacing w:after="0"/>
      </w:pPr>
      <w:r w:rsidRPr="003B2CDB">
        <w:t>(adapted from Wiggins &amp; McTighe, 2005)</w:t>
      </w:r>
      <w:bookmarkEnd w:id="18"/>
    </w:p>
    <w:p w14:paraId="4D75948C" w14:textId="17BCB57D" w:rsidR="00A12B17" w:rsidRDefault="00A12B17" w:rsidP="007E4774"/>
    <w:p w14:paraId="408A0E99" w14:textId="3E2285D8" w:rsidR="00AF27FA" w:rsidRPr="007E4774" w:rsidRDefault="00AF27FA" w:rsidP="007E4774">
      <w:pPr>
        <w:rPr>
          <w:rFonts w:eastAsiaTheme="majorEastAsia"/>
        </w:rPr>
      </w:pPr>
      <w:r w:rsidRPr="00C473FA">
        <w:t xml:space="preserve">Let’s walk through the stages, which we’ve broken down into strategic questions, actions </w:t>
      </w:r>
      <w:r w:rsidR="00C13905" w:rsidRPr="00C473FA">
        <w:t xml:space="preserve">necessary </w:t>
      </w:r>
      <w:r w:rsidRPr="00C473FA">
        <w:t>to answer the questions, and supporting resources.</w:t>
      </w:r>
    </w:p>
    <w:p w14:paraId="6508854D" w14:textId="263BEFAF" w:rsidR="005F3E20" w:rsidRDefault="005F3E20" w:rsidP="001223B0">
      <w:pPr>
        <w:pStyle w:val="Heading2"/>
        <w:numPr>
          <w:ilvl w:val="0"/>
          <w:numId w:val="0"/>
        </w:numPr>
      </w:pPr>
      <w:bookmarkStart w:id="19" w:name="_Toc11132737"/>
      <w:r>
        <w:t xml:space="preserve">Stage 1: Identify </w:t>
      </w:r>
      <w:r w:rsidR="00EC4E0F">
        <w:t>the</w:t>
      </w:r>
      <w:r>
        <w:t xml:space="preserve"> </w:t>
      </w:r>
      <w:r w:rsidR="002D2A77">
        <w:t>R</w:t>
      </w:r>
      <w:r>
        <w:t>esults</w:t>
      </w:r>
      <w:r w:rsidR="00EC4E0F">
        <w:t xml:space="preserve"> You Want</w:t>
      </w:r>
      <w:bookmarkEnd w:id="19"/>
    </w:p>
    <w:p w14:paraId="3C516511" w14:textId="1E7121A0" w:rsidR="005F3E20" w:rsidRDefault="005F3E20" w:rsidP="005F3E20"/>
    <w:tbl>
      <w:tblPr>
        <w:tblStyle w:val="TableGrid"/>
        <w:tblW w:w="0" w:type="auto"/>
        <w:tblLook w:val="04A0" w:firstRow="1" w:lastRow="0" w:firstColumn="1" w:lastColumn="0" w:noHBand="0" w:noVBand="1"/>
      </w:tblPr>
      <w:tblGrid>
        <w:gridCol w:w="4675"/>
        <w:gridCol w:w="4675"/>
      </w:tblGrid>
      <w:tr w:rsidR="00C411EE" w14:paraId="60843AA8" w14:textId="77777777" w:rsidTr="00C411EE">
        <w:trPr>
          <w:trHeight w:val="431"/>
        </w:trPr>
        <w:tc>
          <w:tcPr>
            <w:tcW w:w="4675" w:type="dxa"/>
            <w:shd w:val="clear" w:color="auto" w:fill="404040" w:themeFill="text1" w:themeFillTint="BF"/>
          </w:tcPr>
          <w:p w14:paraId="21378E86" w14:textId="0DE1FEC4" w:rsidR="00C411EE" w:rsidRPr="00C411EE" w:rsidRDefault="00021E16" w:rsidP="00C411EE">
            <w:pPr>
              <w:pStyle w:val="BodyText"/>
              <w:spacing w:before="240"/>
              <w:jc w:val="center"/>
              <w:rPr>
                <w:color w:val="FFFFFF" w:themeColor="background1"/>
              </w:rPr>
            </w:pPr>
            <w:r>
              <w:rPr>
                <w:color w:val="FFFFFF" w:themeColor="background1"/>
              </w:rPr>
              <w:t>Strategy</w:t>
            </w:r>
          </w:p>
        </w:tc>
        <w:tc>
          <w:tcPr>
            <w:tcW w:w="4675" w:type="dxa"/>
            <w:shd w:val="clear" w:color="auto" w:fill="404040" w:themeFill="text1" w:themeFillTint="BF"/>
          </w:tcPr>
          <w:p w14:paraId="6B636E1D" w14:textId="30FE62C6" w:rsidR="00C411EE" w:rsidRPr="00C411EE" w:rsidRDefault="00C411EE" w:rsidP="00C411EE">
            <w:pPr>
              <w:pStyle w:val="BodyText"/>
              <w:spacing w:before="240"/>
              <w:jc w:val="center"/>
              <w:rPr>
                <w:color w:val="FFFFFF" w:themeColor="background1"/>
              </w:rPr>
            </w:pPr>
            <w:r w:rsidRPr="00C411EE">
              <w:rPr>
                <w:color w:val="FFFFFF" w:themeColor="background1"/>
              </w:rPr>
              <w:t>Actions</w:t>
            </w:r>
          </w:p>
        </w:tc>
      </w:tr>
      <w:tr w:rsidR="00C411EE" w14:paraId="526FE0D7" w14:textId="77777777" w:rsidTr="00C411EE">
        <w:tc>
          <w:tcPr>
            <w:tcW w:w="4675" w:type="dxa"/>
          </w:tcPr>
          <w:p w14:paraId="3AEEF469" w14:textId="4149EB00" w:rsidR="00B63D85" w:rsidRDefault="00B63D85" w:rsidP="001223B0">
            <w:pPr>
              <w:pStyle w:val="BodyText"/>
              <w:spacing w:before="240"/>
            </w:pPr>
            <w:r>
              <w:t>Ask yourself the following questions:</w:t>
            </w:r>
          </w:p>
          <w:p w14:paraId="3E99AA8A" w14:textId="135A8CFB" w:rsidR="00C411EE" w:rsidRDefault="00C411EE" w:rsidP="00300132">
            <w:pPr>
              <w:pStyle w:val="BodyText"/>
              <w:numPr>
                <w:ilvl w:val="0"/>
                <w:numId w:val="20"/>
              </w:numPr>
              <w:spacing w:before="240"/>
            </w:pPr>
            <w:r>
              <w:t xml:space="preserve">What </w:t>
            </w:r>
            <w:r w:rsidR="00B63D85">
              <w:t>are the</w:t>
            </w:r>
            <w:r>
              <w:t xml:space="preserve"> outcomes</w:t>
            </w:r>
            <w:r w:rsidR="00B63D85">
              <w:t xml:space="preserve"> for my course or lesson module</w:t>
            </w:r>
            <w:r>
              <w:t xml:space="preserve">? </w:t>
            </w:r>
          </w:p>
          <w:p w14:paraId="5C8D69EB" w14:textId="757BCD26" w:rsidR="00C411EE" w:rsidRDefault="00C411EE" w:rsidP="00300132">
            <w:pPr>
              <w:pStyle w:val="BodyText"/>
              <w:numPr>
                <w:ilvl w:val="0"/>
                <w:numId w:val="20"/>
              </w:numPr>
              <w:spacing w:before="240"/>
            </w:pPr>
            <w:r>
              <w:t xml:space="preserve">What do </w:t>
            </w:r>
            <w:r w:rsidR="00B63D85">
              <w:t xml:space="preserve">I </w:t>
            </w:r>
            <w:r>
              <w:t>want students to be able to know, understand, and do?</w:t>
            </w:r>
          </w:p>
          <w:p w14:paraId="4BCB1D11" w14:textId="5555A972" w:rsidR="00C411EE" w:rsidRDefault="00C411EE" w:rsidP="00300132">
            <w:pPr>
              <w:pStyle w:val="BodyText"/>
              <w:numPr>
                <w:ilvl w:val="0"/>
                <w:numId w:val="20"/>
              </w:numPr>
              <w:spacing w:before="240"/>
            </w:pPr>
            <w:r>
              <w:t>What are the essential questions for deep learning?</w:t>
            </w:r>
            <w:r w:rsidR="00B63D85">
              <w:t xml:space="preserve"> How might I build this content into my lesson to achieve the outcomes?</w:t>
            </w:r>
          </w:p>
        </w:tc>
        <w:tc>
          <w:tcPr>
            <w:tcW w:w="4675" w:type="dxa"/>
          </w:tcPr>
          <w:p w14:paraId="37D4AC8F" w14:textId="297A15BB" w:rsidR="00C411EE" w:rsidRDefault="00B63D85" w:rsidP="003366C2">
            <w:pPr>
              <w:pStyle w:val="BodyText"/>
              <w:spacing w:before="240"/>
            </w:pPr>
            <w:r>
              <w:t>To answer the questions, w</w:t>
            </w:r>
            <w:r w:rsidR="00C411EE">
              <w:t xml:space="preserve">rite </w:t>
            </w:r>
            <w:r w:rsidR="00C411EE" w:rsidRPr="00A60FE8">
              <w:rPr>
                <w:b/>
              </w:rPr>
              <w:t xml:space="preserve">outcomes </w:t>
            </w:r>
            <w:r w:rsidR="00C411EE">
              <w:t xml:space="preserve">and their </w:t>
            </w:r>
            <w:r w:rsidR="00C411EE" w:rsidRPr="00A60FE8">
              <w:rPr>
                <w:b/>
              </w:rPr>
              <w:t>supporting learning objectives</w:t>
            </w:r>
            <w:r w:rsidR="00C411EE">
              <w:t xml:space="preserve"> to </w:t>
            </w:r>
            <w:r w:rsidR="00C411EE" w:rsidRPr="00ED0482">
              <w:t xml:space="preserve">describe measurable, observable behavior of what the students will be able to do after completing </w:t>
            </w:r>
            <w:r w:rsidR="00C411EE">
              <w:t>this course or module</w:t>
            </w:r>
            <w:r w:rsidR="00C411EE" w:rsidRPr="00ED0482">
              <w:t>.</w:t>
            </w:r>
          </w:p>
          <w:p w14:paraId="74ECB0E7" w14:textId="4BA06234" w:rsidR="00C411EE" w:rsidRPr="001223B0" w:rsidRDefault="00B63D85" w:rsidP="00C411EE">
            <w:r w:rsidRPr="001223B0">
              <w:t>Use the o</w:t>
            </w:r>
            <w:r w:rsidR="00C411EE" w:rsidRPr="001223B0">
              <w:t xml:space="preserve">utcomes </w:t>
            </w:r>
            <w:r w:rsidRPr="001223B0">
              <w:t xml:space="preserve">to </w:t>
            </w:r>
            <w:r w:rsidR="00C411EE" w:rsidRPr="001223B0">
              <w:t xml:space="preserve">establish </w:t>
            </w:r>
            <w:r w:rsidR="00C411EE" w:rsidRPr="00B63D85">
              <w:rPr>
                <w:b/>
              </w:rPr>
              <w:t>performance goals</w:t>
            </w:r>
            <w:r w:rsidR="00C411EE" w:rsidRPr="001223B0">
              <w:t xml:space="preserve"> for the desired skills transfer. </w:t>
            </w:r>
          </w:p>
          <w:p w14:paraId="01AD794C" w14:textId="058ECB22" w:rsidR="00C411EE" w:rsidRDefault="00B63D85" w:rsidP="003366C2">
            <w:pPr>
              <w:pStyle w:val="BodyText"/>
              <w:spacing w:before="240"/>
            </w:pPr>
            <w:r w:rsidRPr="001223B0">
              <w:t xml:space="preserve">See </w:t>
            </w:r>
            <w:r w:rsidR="00CE0FEC">
              <w:t xml:space="preserve">the </w:t>
            </w:r>
            <w:r w:rsidR="00277CDE" w:rsidRPr="005E1CAB">
              <w:rPr>
                <w:b/>
              </w:rPr>
              <w:t xml:space="preserve">Appendix </w:t>
            </w:r>
            <w:r>
              <w:t>for</w:t>
            </w:r>
            <w:r w:rsidRPr="004462F6">
              <w:t xml:space="preserve"> </w:t>
            </w:r>
            <w:r w:rsidR="004462F6" w:rsidRPr="004462F6">
              <w:t>t</w:t>
            </w:r>
            <w:r w:rsidR="00FB6FE5">
              <w:t>wo approaches to</w:t>
            </w:r>
            <w:r w:rsidR="004462F6">
              <w:rPr>
                <w:b/>
              </w:rPr>
              <w:t xml:space="preserve"> </w:t>
            </w:r>
            <w:r w:rsidR="00277CDE">
              <w:t xml:space="preserve">writing impactful objectives </w:t>
            </w:r>
            <w:r>
              <w:t>that will resonate with your students</w:t>
            </w:r>
            <w:r w:rsidR="00FB6FE5">
              <w:t xml:space="preserve">: </w:t>
            </w:r>
          </w:p>
          <w:p w14:paraId="30A47145" w14:textId="6696EA45" w:rsidR="00FB6FE5" w:rsidRDefault="00FB6FE5" w:rsidP="00300132">
            <w:pPr>
              <w:pStyle w:val="BodyText"/>
              <w:numPr>
                <w:ilvl w:val="0"/>
                <w:numId w:val="24"/>
              </w:numPr>
              <w:spacing w:before="240"/>
            </w:pPr>
            <w:r>
              <w:t>Audience, Behavior, Condition, and Degree of Proficiency (ABCD)</w:t>
            </w:r>
          </w:p>
          <w:p w14:paraId="4A26ED71" w14:textId="3788EF3D" w:rsidR="00FB6FE5" w:rsidRPr="00277CDE" w:rsidRDefault="00FB6FE5" w:rsidP="00300132">
            <w:pPr>
              <w:pStyle w:val="BodyText"/>
              <w:numPr>
                <w:ilvl w:val="0"/>
                <w:numId w:val="24"/>
              </w:numPr>
              <w:spacing w:before="240"/>
            </w:pPr>
            <w:r>
              <w:t>Specific, Measurable, Achievable, Relevant, and Timebound (SMART)</w:t>
            </w:r>
          </w:p>
        </w:tc>
      </w:tr>
    </w:tbl>
    <w:p w14:paraId="5EB0F1F2" w14:textId="77777777" w:rsidR="003C70E4" w:rsidRDefault="003C70E4" w:rsidP="0056608D">
      <w:pPr>
        <w:pStyle w:val="BodyText"/>
      </w:pPr>
    </w:p>
    <w:p w14:paraId="0FF2E23F" w14:textId="77777777" w:rsidR="003C70E4" w:rsidRDefault="003C70E4">
      <w:pPr>
        <w:spacing w:after="200" w:line="276" w:lineRule="auto"/>
        <w:rPr>
          <w:rFonts w:ascii="Arial Narrow" w:eastAsiaTheme="majorEastAsia" w:hAnsi="Arial Narrow" w:cstheme="majorBidi"/>
          <w:b/>
          <w:color w:val="000000" w:themeColor="text1"/>
          <w:sz w:val="32"/>
          <w:szCs w:val="32"/>
        </w:rPr>
      </w:pPr>
      <w:r>
        <w:br w:type="page"/>
      </w:r>
    </w:p>
    <w:p w14:paraId="12DAD97B" w14:textId="3ED39093" w:rsidR="009D1A05" w:rsidRDefault="009D1A05" w:rsidP="003C5320">
      <w:pPr>
        <w:pStyle w:val="Heading2"/>
        <w:numPr>
          <w:ilvl w:val="0"/>
          <w:numId w:val="0"/>
        </w:numPr>
        <w:ind w:left="576" w:hanging="576"/>
      </w:pPr>
      <w:bookmarkStart w:id="20" w:name="_Toc11132738"/>
      <w:r>
        <w:lastRenderedPageBreak/>
        <w:t>Stage 2: Determine Acceptable Evidence</w:t>
      </w:r>
      <w:r w:rsidR="00486F3B">
        <w:t xml:space="preserve"> by</w:t>
      </w:r>
      <w:r>
        <w:t xml:space="preserve"> Think</w:t>
      </w:r>
      <w:r w:rsidR="0081101B">
        <w:t>ing</w:t>
      </w:r>
      <w:r>
        <w:t xml:space="preserve"> </w:t>
      </w:r>
      <w:r w:rsidR="0081101B">
        <w:t>L</w:t>
      </w:r>
      <w:r>
        <w:t xml:space="preserve">ike an </w:t>
      </w:r>
      <w:r w:rsidR="0081101B">
        <w:t>A</w:t>
      </w:r>
      <w:r>
        <w:t>ssessor</w:t>
      </w:r>
      <w:bookmarkEnd w:id="20"/>
    </w:p>
    <w:p w14:paraId="06FEA6AB" w14:textId="753E7C7A" w:rsidR="00AC692E" w:rsidRDefault="00AC692E" w:rsidP="009D1A05">
      <w:pPr>
        <w:pStyle w:val="BodyText"/>
      </w:pPr>
    </w:p>
    <w:tbl>
      <w:tblPr>
        <w:tblStyle w:val="TableGrid"/>
        <w:tblW w:w="10115" w:type="dxa"/>
        <w:tblLook w:val="04A0" w:firstRow="1" w:lastRow="0" w:firstColumn="1" w:lastColumn="0" w:noHBand="0" w:noVBand="1"/>
      </w:tblPr>
      <w:tblGrid>
        <w:gridCol w:w="4135"/>
        <w:gridCol w:w="5980"/>
      </w:tblGrid>
      <w:tr w:rsidR="00C52601" w14:paraId="28919A75" w14:textId="77777777" w:rsidTr="009C09CC">
        <w:trPr>
          <w:trHeight w:val="143"/>
        </w:trPr>
        <w:tc>
          <w:tcPr>
            <w:tcW w:w="4135" w:type="dxa"/>
            <w:shd w:val="clear" w:color="auto" w:fill="404040" w:themeFill="text1" w:themeFillTint="BF"/>
          </w:tcPr>
          <w:p w14:paraId="1603870A" w14:textId="5FDA3B08" w:rsidR="00C52601" w:rsidRPr="00C411EE" w:rsidRDefault="00021E16" w:rsidP="002117B3">
            <w:pPr>
              <w:pStyle w:val="BodyText"/>
              <w:spacing w:before="240"/>
              <w:jc w:val="center"/>
              <w:rPr>
                <w:color w:val="FFFFFF" w:themeColor="background1"/>
              </w:rPr>
            </w:pPr>
            <w:r>
              <w:rPr>
                <w:color w:val="FFFFFF" w:themeColor="background1"/>
              </w:rPr>
              <w:t>Strategy</w:t>
            </w:r>
          </w:p>
        </w:tc>
        <w:tc>
          <w:tcPr>
            <w:tcW w:w="5980" w:type="dxa"/>
            <w:shd w:val="clear" w:color="auto" w:fill="404040" w:themeFill="text1" w:themeFillTint="BF"/>
          </w:tcPr>
          <w:p w14:paraId="20604707" w14:textId="77777777" w:rsidR="00C52601" w:rsidRPr="00C411EE" w:rsidRDefault="00C52601" w:rsidP="002117B3">
            <w:pPr>
              <w:pStyle w:val="BodyText"/>
              <w:spacing w:before="240"/>
              <w:jc w:val="center"/>
              <w:rPr>
                <w:color w:val="FFFFFF" w:themeColor="background1"/>
              </w:rPr>
            </w:pPr>
            <w:r w:rsidRPr="00C411EE">
              <w:rPr>
                <w:color w:val="FFFFFF" w:themeColor="background1"/>
              </w:rPr>
              <w:t>Actions</w:t>
            </w:r>
          </w:p>
        </w:tc>
      </w:tr>
      <w:tr w:rsidR="00C52601" w14:paraId="5487FD37" w14:textId="77777777" w:rsidTr="009C09CC">
        <w:trPr>
          <w:trHeight w:val="1671"/>
        </w:trPr>
        <w:tc>
          <w:tcPr>
            <w:tcW w:w="4135" w:type="dxa"/>
          </w:tcPr>
          <w:p w14:paraId="6808BE6F" w14:textId="3C3FE0D1" w:rsidR="0081101B" w:rsidRDefault="0081101B" w:rsidP="00D839B9">
            <w:pPr>
              <w:pStyle w:val="BodyText"/>
              <w:spacing w:before="240"/>
            </w:pPr>
            <w:r>
              <w:t>Ask yourself the following questions:</w:t>
            </w:r>
          </w:p>
          <w:p w14:paraId="63F5A577" w14:textId="218BFA11" w:rsidR="00C52601" w:rsidRDefault="00C52601" w:rsidP="00300132">
            <w:pPr>
              <w:pStyle w:val="BodyText"/>
              <w:numPr>
                <w:ilvl w:val="0"/>
                <w:numId w:val="21"/>
              </w:numPr>
            </w:pPr>
            <w:r w:rsidRPr="009D1A05">
              <w:t xml:space="preserve">How will </w:t>
            </w:r>
            <w:r w:rsidR="0081101B">
              <w:t>I</w:t>
            </w:r>
            <w:r w:rsidR="0081101B" w:rsidRPr="009D1A05">
              <w:t xml:space="preserve"> </w:t>
            </w:r>
            <w:r w:rsidRPr="009D1A05">
              <w:t xml:space="preserve">assess or measure whether </w:t>
            </w:r>
            <w:r w:rsidR="00AF27FA">
              <w:t xml:space="preserve">my </w:t>
            </w:r>
            <w:r w:rsidRPr="009D1A05">
              <w:t>students achieved the results</w:t>
            </w:r>
            <w:r w:rsidR="0081101B">
              <w:t xml:space="preserve"> I intended</w:t>
            </w:r>
            <w:r w:rsidRPr="009D1A05">
              <w:t>?</w:t>
            </w:r>
            <w:r>
              <w:t xml:space="preserve"> </w:t>
            </w:r>
          </w:p>
          <w:p w14:paraId="4E28648B" w14:textId="69B66BFD" w:rsidR="00C52601" w:rsidRDefault="00E5602D" w:rsidP="00300132">
            <w:pPr>
              <w:pStyle w:val="BodyText"/>
              <w:numPr>
                <w:ilvl w:val="0"/>
                <w:numId w:val="21"/>
              </w:numPr>
            </w:pPr>
            <w:r>
              <w:t xml:space="preserve">Per Wiggins &amp; McTighe (2005): </w:t>
            </w:r>
            <w:r w:rsidR="00C52601">
              <w:t xml:space="preserve">“What will we accept as evidence of student understanding and their ability to use their learning </w:t>
            </w:r>
            <w:r w:rsidR="004600BF">
              <w:t xml:space="preserve">(transfer skills) </w:t>
            </w:r>
            <w:r w:rsidR="00C52601">
              <w:t xml:space="preserve">in new situations? How will we evaluate student performance in fair and consistent ways?” </w:t>
            </w:r>
          </w:p>
        </w:tc>
        <w:tc>
          <w:tcPr>
            <w:tcW w:w="5980" w:type="dxa"/>
          </w:tcPr>
          <w:p w14:paraId="15DACF72" w14:textId="0D23739C" w:rsidR="009C09CC" w:rsidRPr="00AF27FA" w:rsidRDefault="0081101B" w:rsidP="00C52601">
            <w:pPr>
              <w:pStyle w:val="BodyText"/>
              <w:spacing w:before="240"/>
              <w:rPr>
                <w:rStyle w:val="Hyperlink"/>
              </w:rPr>
            </w:pPr>
            <w:r>
              <w:t>To answer to the questions, c</w:t>
            </w:r>
            <w:r w:rsidR="00C52601">
              <w:t xml:space="preserve">reate </w:t>
            </w:r>
            <w:r w:rsidR="00C52601" w:rsidRPr="004A5F2F">
              <w:rPr>
                <w:b/>
              </w:rPr>
              <w:t>assessment techniques</w:t>
            </w:r>
            <w:r w:rsidR="00C52601">
              <w:t xml:space="preserve"> for each supporting learning objective</w:t>
            </w:r>
            <w:r w:rsidR="00E5602D">
              <w:t xml:space="preserve">. Possible techniques </w:t>
            </w:r>
            <w:r w:rsidR="00AF27FA">
              <w:fldChar w:fldCharType="begin"/>
            </w:r>
            <w:r w:rsidR="00AF27FA">
              <w:instrText xml:space="preserve"> HYPERLINK "https://vcsa.ucsd.edu/_files/assessment/resources/50_cats.pdf" </w:instrText>
            </w:r>
            <w:r w:rsidR="00AF27FA">
              <w:fldChar w:fldCharType="separate"/>
            </w:r>
            <w:r w:rsidR="00E5602D" w:rsidRPr="00AF27FA">
              <w:rPr>
                <w:rStyle w:val="Hyperlink"/>
              </w:rPr>
              <w:t>include discussion, quizzes, and tests, of course, but student demos and projects may enable deeper learning.</w:t>
            </w:r>
          </w:p>
          <w:p w14:paraId="67BBF09C" w14:textId="30169379" w:rsidR="00E5602D" w:rsidRDefault="00E5602D" w:rsidP="00C52601">
            <w:pPr>
              <w:pStyle w:val="BodyText"/>
              <w:spacing w:before="240"/>
            </w:pPr>
            <w:r w:rsidRPr="00AF27FA">
              <w:rPr>
                <w:rStyle w:val="Hyperlink"/>
              </w:rPr>
              <w:t>The following section reviews</w:t>
            </w:r>
            <w:r w:rsidR="00AF27FA">
              <w:fldChar w:fldCharType="end"/>
            </w:r>
            <w:r>
              <w:t xml:space="preserve"> </w:t>
            </w:r>
            <w:r w:rsidR="00AF27FA">
              <w:t>common assessment techniques (CATS)</w:t>
            </w:r>
            <w:r>
              <w:t xml:space="preserve"> </w:t>
            </w:r>
            <w:r w:rsidR="00AF27FA">
              <w:t xml:space="preserve">from </w:t>
            </w:r>
            <w:hyperlink r:id="rId21" w:history="1">
              <w:r w:rsidR="00AF27FA" w:rsidRPr="0060034E">
                <w:rPr>
                  <w:rStyle w:val="Hyperlink"/>
                </w:rPr>
                <w:t>Angelo &amp; Cross (</w:t>
              </w:r>
              <w:r w:rsidR="0060034E" w:rsidRPr="0060034E">
                <w:rPr>
                  <w:rStyle w:val="Hyperlink"/>
                </w:rPr>
                <w:t>1993</w:t>
              </w:r>
              <w:r w:rsidR="00AF27FA" w:rsidRPr="0060034E">
                <w:rPr>
                  <w:rStyle w:val="Hyperlink"/>
                </w:rPr>
                <w:t>)</w:t>
              </w:r>
            </w:hyperlink>
            <w:r w:rsidR="00AF27FA">
              <w:t xml:space="preserve"> </w:t>
            </w:r>
            <w:r>
              <w:t>to help you devise richer assessments</w:t>
            </w:r>
            <w:r w:rsidR="00AF27FA">
              <w:t>.</w:t>
            </w:r>
          </w:p>
          <w:p w14:paraId="03E38C54" w14:textId="77777777" w:rsidR="00AF27FA" w:rsidRDefault="00AF27FA" w:rsidP="00AF27FA">
            <w:pPr>
              <w:spacing w:after="200" w:line="276" w:lineRule="auto"/>
            </w:pPr>
          </w:p>
          <w:p w14:paraId="3A8AD31F" w14:textId="77777777" w:rsidR="00AF27FA" w:rsidRDefault="00AF27FA" w:rsidP="00C52601">
            <w:pPr>
              <w:pStyle w:val="BodyText"/>
              <w:spacing w:before="240"/>
            </w:pPr>
          </w:p>
          <w:p w14:paraId="5A9AA089" w14:textId="77777777" w:rsidR="00E5602D" w:rsidRDefault="00E5602D" w:rsidP="00C52601">
            <w:pPr>
              <w:pStyle w:val="BodyText"/>
              <w:spacing w:before="240"/>
            </w:pPr>
          </w:p>
          <w:p w14:paraId="26959BD5" w14:textId="7F8DDC5B" w:rsidR="00C52601" w:rsidRPr="00277CDE" w:rsidRDefault="00C52601" w:rsidP="00C52601">
            <w:pPr>
              <w:pStyle w:val="BodyText"/>
              <w:spacing w:before="240"/>
            </w:pPr>
          </w:p>
        </w:tc>
      </w:tr>
    </w:tbl>
    <w:p w14:paraId="401BD364" w14:textId="5817B3F0" w:rsidR="00C52601" w:rsidRDefault="00C52601" w:rsidP="009D1A05">
      <w:pPr>
        <w:pStyle w:val="BodyText"/>
      </w:pPr>
    </w:p>
    <w:p w14:paraId="205EDF39" w14:textId="70B8FBC4" w:rsidR="00FB3D38" w:rsidRDefault="00FB3D38" w:rsidP="00D839B9">
      <w:pPr>
        <w:pStyle w:val="Heading3"/>
        <w:numPr>
          <w:ilvl w:val="0"/>
          <w:numId w:val="0"/>
        </w:numPr>
      </w:pPr>
      <w:bookmarkStart w:id="21" w:name="_Toc11132739"/>
      <w:r>
        <w:t xml:space="preserve">Common Assessment </w:t>
      </w:r>
      <w:r w:rsidR="00AF27FA">
        <w:t xml:space="preserve">Techniques and </w:t>
      </w:r>
      <w:r>
        <w:t>Activities</w:t>
      </w:r>
      <w:bookmarkEnd w:id="21"/>
    </w:p>
    <w:p w14:paraId="359F4F4B" w14:textId="44099F3A" w:rsidR="00BB5FA6" w:rsidRDefault="00DA2302" w:rsidP="009D1A05">
      <w:pPr>
        <w:pStyle w:val="BodyText"/>
      </w:pPr>
      <w:r>
        <w:t xml:space="preserve">Most assessment techniques fall into these four categories: </w:t>
      </w:r>
    </w:p>
    <w:p w14:paraId="402E3C9A" w14:textId="77777777" w:rsidR="00DA2302" w:rsidRPr="00ED0482" w:rsidRDefault="00DA2302" w:rsidP="009D1A05">
      <w:pPr>
        <w:pStyle w:val="BodyText"/>
      </w:pPr>
    </w:p>
    <w:tbl>
      <w:tblPr>
        <w:tblStyle w:val="TableGrid"/>
        <w:tblW w:w="0" w:type="auto"/>
        <w:jc w:val="center"/>
        <w:tblLook w:val="04A0" w:firstRow="1" w:lastRow="0" w:firstColumn="1" w:lastColumn="0" w:noHBand="0" w:noVBand="1"/>
      </w:tblPr>
      <w:tblGrid>
        <w:gridCol w:w="576"/>
        <w:gridCol w:w="550"/>
        <w:gridCol w:w="4007"/>
      </w:tblGrid>
      <w:tr w:rsidR="00883E85" w:rsidRPr="00D6557D" w14:paraId="3A0D087A" w14:textId="77777777" w:rsidTr="00615089">
        <w:trPr>
          <w:trHeight w:val="97"/>
          <w:jc w:val="center"/>
        </w:trPr>
        <w:tc>
          <w:tcPr>
            <w:tcW w:w="5098" w:type="dxa"/>
            <w:gridSpan w:val="3"/>
            <w:shd w:val="clear" w:color="auto" w:fill="404040" w:themeFill="text1" w:themeFillTint="BF"/>
          </w:tcPr>
          <w:p w14:paraId="37B51C57" w14:textId="3270DE5E" w:rsidR="00883E85" w:rsidRDefault="00883E85" w:rsidP="00883E85">
            <w:pPr>
              <w:spacing w:after="200" w:line="276" w:lineRule="auto"/>
              <w:jc w:val="center"/>
              <w:rPr>
                <w:rFonts w:eastAsiaTheme="majorEastAsia"/>
                <w:bCs/>
              </w:rPr>
            </w:pPr>
            <w:r w:rsidRPr="00883E85">
              <w:rPr>
                <w:rFonts w:eastAsiaTheme="majorEastAsia"/>
                <w:bCs/>
                <w:color w:val="FFFFFF" w:themeColor="background1"/>
              </w:rPr>
              <w:t>Assessment Techniques for Evidence of Learning</w:t>
            </w:r>
          </w:p>
        </w:tc>
      </w:tr>
      <w:tr w:rsidR="00D6557D" w:rsidRPr="00D6557D" w14:paraId="475885E5" w14:textId="77777777" w:rsidTr="00615089">
        <w:trPr>
          <w:trHeight w:val="97"/>
          <w:jc w:val="center"/>
        </w:trPr>
        <w:tc>
          <w:tcPr>
            <w:tcW w:w="558" w:type="dxa"/>
          </w:tcPr>
          <w:p w14:paraId="53C8B7A1" w14:textId="77777777" w:rsidR="00D6557D" w:rsidRPr="00D6557D" w:rsidRDefault="00D6557D" w:rsidP="00D6557D">
            <w:pPr>
              <w:spacing w:after="200" w:line="276" w:lineRule="auto"/>
              <w:rPr>
                <w:rFonts w:ascii="Arial Narrow" w:eastAsiaTheme="majorEastAsia" w:hAnsi="Arial Narrow" w:cstheme="majorBidi"/>
                <w:b/>
                <w:bCs/>
                <w:sz w:val="36"/>
                <w:szCs w:val="36"/>
              </w:rPr>
            </w:pPr>
            <w:r w:rsidRPr="00D6557D">
              <w:rPr>
                <w:rFonts w:ascii="Arial Narrow" w:eastAsiaTheme="majorEastAsia" w:hAnsi="Arial Narrow" w:cstheme="majorBidi"/>
                <w:b/>
                <w:bCs/>
                <w:noProof/>
                <w:sz w:val="36"/>
                <w:szCs w:val="36"/>
              </w:rPr>
              <w:drawing>
                <wp:inline distT="0" distB="0" distL="0" distR="0" wp14:anchorId="3C151963" wp14:editId="201E5AA9">
                  <wp:extent cx="209550" cy="19433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Knoweldge Chec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2049" cy="205928"/>
                          </a:xfrm>
                          <a:prstGeom prst="rect">
                            <a:avLst/>
                          </a:prstGeom>
                        </pic:spPr>
                      </pic:pic>
                    </a:graphicData>
                  </a:graphic>
                </wp:inline>
              </w:drawing>
            </w:r>
          </w:p>
        </w:tc>
        <w:tc>
          <w:tcPr>
            <w:tcW w:w="533" w:type="dxa"/>
          </w:tcPr>
          <w:p w14:paraId="5639819D" w14:textId="77777777" w:rsidR="00D6557D" w:rsidRPr="00D6557D" w:rsidRDefault="00D6557D" w:rsidP="00D6557D">
            <w:pPr>
              <w:spacing w:after="200" w:line="276" w:lineRule="auto"/>
              <w:rPr>
                <w:rFonts w:eastAsiaTheme="majorEastAsia"/>
                <w:bCs/>
              </w:rPr>
            </w:pPr>
            <w:r w:rsidRPr="00D6557D">
              <w:rPr>
                <w:rFonts w:eastAsiaTheme="majorEastAsia"/>
                <w:bCs/>
              </w:rPr>
              <w:t>KC</w:t>
            </w:r>
          </w:p>
        </w:tc>
        <w:tc>
          <w:tcPr>
            <w:tcW w:w="4005" w:type="dxa"/>
          </w:tcPr>
          <w:p w14:paraId="772E53FA" w14:textId="237A7605" w:rsidR="00D6557D" w:rsidRPr="00D6557D" w:rsidRDefault="008E659F" w:rsidP="00D6557D">
            <w:pPr>
              <w:spacing w:after="200" w:line="276" w:lineRule="auto"/>
              <w:rPr>
                <w:rFonts w:eastAsiaTheme="majorEastAsia"/>
                <w:bCs/>
              </w:rPr>
            </w:pPr>
            <w:r>
              <w:rPr>
                <w:rFonts w:eastAsiaTheme="majorEastAsia"/>
                <w:bCs/>
              </w:rPr>
              <w:t>Knowledge checks/</w:t>
            </w:r>
            <w:r w:rsidR="00D6557D" w:rsidRPr="00D6557D">
              <w:rPr>
                <w:rFonts w:eastAsiaTheme="majorEastAsia"/>
                <w:bCs/>
              </w:rPr>
              <w:t>tests/quizzes</w:t>
            </w:r>
          </w:p>
        </w:tc>
      </w:tr>
      <w:tr w:rsidR="00D6557D" w:rsidRPr="00D6557D" w14:paraId="07FF26FC" w14:textId="77777777" w:rsidTr="00615089">
        <w:trPr>
          <w:trHeight w:val="83"/>
          <w:jc w:val="center"/>
        </w:trPr>
        <w:tc>
          <w:tcPr>
            <w:tcW w:w="558" w:type="dxa"/>
          </w:tcPr>
          <w:p w14:paraId="2A158792" w14:textId="77777777" w:rsidR="00D6557D" w:rsidRPr="00D6557D" w:rsidRDefault="00D6557D" w:rsidP="00D6557D">
            <w:pPr>
              <w:spacing w:after="200" w:line="276" w:lineRule="auto"/>
              <w:rPr>
                <w:rFonts w:ascii="Arial Narrow" w:eastAsiaTheme="majorEastAsia" w:hAnsi="Arial Narrow" w:cstheme="majorBidi"/>
                <w:b/>
                <w:bCs/>
                <w:sz w:val="36"/>
                <w:szCs w:val="36"/>
              </w:rPr>
            </w:pPr>
            <w:r w:rsidRPr="00D6557D">
              <w:rPr>
                <w:rFonts w:ascii="Arial Narrow" w:eastAsiaTheme="majorEastAsia" w:hAnsi="Arial Narrow" w:cstheme="majorBidi"/>
                <w:b/>
                <w:bCs/>
                <w:noProof/>
                <w:sz w:val="36"/>
                <w:szCs w:val="36"/>
              </w:rPr>
              <w:drawing>
                <wp:inline distT="0" distB="0" distL="0" distR="0" wp14:anchorId="748243CD" wp14:editId="6B97C458">
                  <wp:extent cx="228600" cy="2286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Discuss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8624" cy="228624"/>
                          </a:xfrm>
                          <a:prstGeom prst="rect">
                            <a:avLst/>
                          </a:prstGeom>
                        </pic:spPr>
                      </pic:pic>
                    </a:graphicData>
                  </a:graphic>
                </wp:inline>
              </w:drawing>
            </w:r>
          </w:p>
        </w:tc>
        <w:tc>
          <w:tcPr>
            <w:tcW w:w="533" w:type="dxa"/>
          </w:tcPr>
          <w:p w14:paraId="16FEBCAA" w14:textId="77777777" w:rsidR="00D6557D" w:rsidRPr="00D6557D" w:rsidRDefault="00D6557D" w:rsidP="00D6557D">
            <w:pPr>
              <w:spacing w:after="200" w:line="276" w:lineRule="auto"/>
              <w:rPr>
                <w:rFonts w:eastAsiaTheme="majorEastAsia"/>
                <w:bCs/>
              </w:rPr>
            </w:pPr>
            <w:r w:rsidRPr="00D6557D">
              <w:rPr>
                <w:rFonts w:eastAsiaTheme="majorEastAsia"/>
                <w:bCs/>
              </w:rPr>
              <w:t>D</w:t>
            </w:r>
          </w:p>
        </w:tc>
        <w:tc>
          <w:tcPr>
            <w:tcW w:w="4005" w:type="dxa"/>
          </w:tcPr>
          <w:p w14:paraId="45988A51" w14:textId="77777777" w:rsidR="00D6557D" w:rsidRPr="00CE76DA" w:rsidRDefault="00D6557D" w:rsidP="00D6557D">
            <w:pPr>
              <w:spacing w:after="200" w:line="276" w:lineRule="auto"/>
              <w:rPr>
                <w:rFonts w:eastAsiaTheme="majorEastAsia"/>
                <w:bCs/>
                <w14:shadow w14:blurRad="50800" w14:dist="38100" w14:dir="2700000" w14:sx="100000" w14:sy="100000" w14:kx="0" w14:ky="0" w14:algn="tl">
                  <w14:srgbClr w14:val="000000">
                    <w14:alpha w14:val="60000"/>
                  </w14:srgbClr>
                </w14:shadow>
              </w:rPr>
            </w:pPr>
            <w:r w:rsidRPr="00D6557D">
              <w:rPr>
                <w:rFonts w:eastAsiaTheme="majorEastAsia"/>
                <w:bCs/>
              </w:rPr>
              <w:t>Discussion/academic prompts</w:t>
            </w:r>
          </w:p>
        </w:tc>
      </w:tr>
      <w:tr w:rsidR="00D6557D" w:rsidRPr="00D6557D" w14:paraId="6267D84B" w14:textId="77777777" w:rsidTr="00615089">
        <w:trPr>
          <w:trHeight w:val="197"/>
          <w:jc w:val="center"/>
        </w:trPr>
        <w:tc>
          <w:tcPr>
            <w:tcW w:w="558" w:type="dxa"/>
          </w:tcPr>
          <w:p w14:paraId="6287580D" w14:textId="77777777" w:rsidR="00D6557D" w:rsidRPr="00D6557D" w:rsidRDefault="00D6557D" w:rsidP="00D6557D">
            <w:pPr>
              <w:spacing w:after="200" w:line="276" w:lineRule="auto"/>
              <w:rPr>
                <w:rFonts w:ascii="Arial Narrow" w:eastAsiaTheme="majorEastAsia" w:hAnsi="Arial Narrow" w:cstheme="majorBidi"/>
                <w:b/>
                <w:bCs/>
                <w:sz w:val="36"/>
                <w:szCs w:val="36"/>
              </w:rPr>
            </w:pPr>
            <w:r w:rsidRPr="00D6557D">
              <w:rPr>
                <w:rFonts w:ascii="Arial Narrow" w:eastAsiaTheme="majorEastAsia" w:hAnsi="Arial Narrow" w:cstheme="majorBidi"/>
                <w:b/>
                <w:bCs/>
                <w:noProof/>
                <w:sz w:val="36"/>
                <w:szCs w:val="36"/>
              </w:rPr>
              <w:drawing>
                <wp:inline distT="0" distB="0" distL="0" distR="0" wp14:anchorId="19FF32A2" wp14:editId="3107E539">
                  <wp:extent cx="222250" cy="222250"/>
                  <wp:effectExtent l="0" t="0" r="635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dem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2250" cy="222250"/>
                          </a:xfrm>
                          <a:prstGeom prst="rect">
                            <a:avLst/>
                          </a:prstGeom>
                        </pic:spPr>
                      </pic:pic>
                    </a:graphicData>
                  </a:graphic>
                </wp:inline>
              </w:drawing>
            </w:r>
          </w:p>
        </w:tc>
        <w:tc>
          <w:tcPr>
            <w:tcW w:w="533" w:type="dxa"/>
          </w:tcPr>
          <w:p w14:paraId="7D49E800" w14:textId="77777777" w:rsidR="00D6557D" w:rsidRPr="00D6557D" w:rsidRDefault="00D6557D" w:rsidP="00D6557D">
            <w:pPr>
              <w:spacing w:after="200" w:line="276" w:lineRule="auto"/>
              <w:rPr>
                <w:rFonts w:eastAsiaTheme="majorEastAsia"/>
                <w:bCs/>
              </w:rPr>
            </w:pPr>
            <w:r w:rsidRPr="00D6557D">
              <w:rPr>
                <w:rFonts w:eastAsiaTheme="majorEastAsia"/>
                <w:bCs/>
              </w:rPr>
              <w:t>SD</w:t>
            </w:r>
          </w:p>
        </w:tc>
        <w:tc>
          <w:tcPr>
            <w:tcW w:w="4005" w:type="dxa"/>
          </w:tcPr>
          <w:p w14:paraId="17563CD1" w14:textId="77777777" w:rsidR="00D6557D" w:rsidRPr="00D6557D" w:rsidRDefault="00D6557D" w:rsidP="00D6557D">
            <w:pPr>
              <w:spacing w:after="200" w:line="276" w:lineRule="auto"/>
              <w:rPr>
                <w:rFonts w:eastAsiaTheme="majorEastAsia"/>
                <w:bCs/>
              </w:rPr>
            </w:pPr>
            <w:r w:rsidRPr="00D6557D">
              <w:rPr>
                <w:rFonts w:eastAsiaTheme="majorEastAsia"/>
                <w:bCs/>
              </w:rPr>
              <w:t>Student demonstration, teach backs</w:t>
            </w:r>
          </w:p>
        </w:tc>
      </w:tr>
      <w:tr w:rsidR="00D6557D" w:rsidRPr="00D6557D" w14:paraId="26841ABD" w14:textId="77777777" w:rsidTr="00615089">
        <w:trPr>
          <w:trHeight w:val="557"/>
          <w:jc w:val="center"/>
        </w:trPr>
        <w:tc>
          <w:tcPr>
            <w:tcW w:w="558" w:type="dxa"/>
          </w:tcPr>
          <w:p w14:paraId="44E1A231" w14:textId="77777777" w:rsidR="00D6557D" w:rsidRPr="00D6557D" w:rsidRDefault="00D6557D" w:rsidP="00D6557D">
            <w:pPr>
              <w:spacing w:after="200" w:line="276" w:lineRule="auto"/>
              <w:rPr>
                <w:rFonts w:ascii="Arial Narrow" w:eastAsiaTheme="majorEastAsia" w:hAnsi="Arial Narrow" w:cstheme="majorBidi"/>
                <w:b/>
                <w:bCs/>
                <w:sz w:val="36"/>
                <w:szCs w:val="36"/>
              </w:rPr>
            </w:pPr>
            <w:r w:rsidRPr="00D6557D">
              <w:rPr>
                <w:rFonts w:ascii="Arial Narrow" w:eastAsiaTheme="majorEastAsia" w:hAnsi="Arial Narrow" w:cstheme="majorBidi"/>
                <w:b/>
                <w:bCs/>
                <w:noProof/>
                <w:sz w:val="36"/>
                <w:szCs w:val="36"/>
              </w:rPr>
              <w:drawing>
                <wp:inline distT="0" distB="0" distL="0" distR="0" wp14:anchorId="14179A40" wp14:editId="40E0AD63">
                  <wp:extent cx="222250" cy="222250"/>
                  <wp:effectExtent l="0" t="0" r="635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rojec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2250" cy="222250"/>
                          </a:xfrm>
                          <a:prstGeom prst="rect">
                            <a:avLst/>
                          </a:prstGeom>
                        </pic:spPr>
                      </pic:pic>
                    </a:graphicData>
                  </a:graphic>
                </wp:inline>
              </w:drawing>
            </w:r>
          </w:p>
        </w:tc>
        <w:tc>
          <w:tcPr>
            <w:tcW w:w="533" w:type="dxa"/>
          </w:tcPr>
          <w:p w14:paraId="1F180FB0" w14:textId="77777777" w:rsidR="00D6557D" w:rsidRPr="00D6557D" w:rsidRDefault="00D6557D" w:rsidP="00D6557D">
            <w:pPr>
              <w:spacing w:after="200" w:line="276" w:lineRule="auto"/>
              <w:rPr>
                <w:rFonts w:eastAsiaTheme="majorEastAsia"/>
                <w:bCs/>
              </w:rPr>
            </w:pPr>
            <w:r w:rsidRPr="00D6557D">
              <w:rPr>
                <w:rFonts w:eastAsiaTheme="majorEastAsia"/>
                <w:bCs/>
              </w:rPr>
              <w:t>PA</w:t>
            </w:r>
          </w:p>
        </w:tc>
        <w:tc>
          <w:tcPr>
            <w:tcW w:w="4005" w:type="dxa"/>
          </w:tcPr>
          <w:p w14:paraId="791E9D43" w14:textId="77777777" w:rsidR="00D6557D" w:rsidRPr="00D6557D" w:rsidRDefault="00D6557D" w:rsidP="00BF5B15">
            <w:pPr>
              <w:keepNext/>
              <w:spacing w:after="200" w:line="276" w:lineRule="auto"/>
              <w:rPr>
                <w:rFonts w:eastAsiaTheme="majorEastAsia"/>
                <w:bCs/>
              </w:rPr>
            </w:pPr>
            <w:r w:rsidRPr="00D6557D">
              <w:rPr>
                <w:rFonts w:eastAsiaTheme="majorEastAsia"/>
                <w:bCs/>
              </w:rPr>
              <w:t>Project assignment</w:t>
            </w:r>
          </w:p>
        </w:tc>
      </w:tr>
    </w:tbl>
    <w:p w14:paraId="33A483F6" w14:textId="77777777" w:rsidR="00DA2302" w:rsidRDefault="00DA2302">
      <w:pPr>
        <w:spacing w:after="200" w:line="276" w:lineRule="auto"/>
      </w:pPr>
    </w:p>
    <w:p w14:paraId="0615A726" w14:textId="4B7C9635" w:rsidR="00DC5C79" w:rsidRDefault="00DA2302" w:rsidP="00DC5C79">
      <w:r>
        <w:t>You are certainly quite familiar with all four. What we suggest is choosing w</w:t>
      </w:r>
      <w:r w:rsidR="00486F3B">
        <w:t>hic</w:t>
      </w:r>
      <w:r>
        <w:t>h of the techniques</w:t>
      </w:r>
      <w:r w:rsidR="00486F3B">
        <w:t xml:space="preserve"> best suits your particular learning objectives, with intention and attention, given that not all learning objectives are of equal weight, nor are assessments. To do this, you’ll want to unpack your priorities. </w:t>
      </w:r>
      <w:r w:rsidR="00DC5C79">
        <w:t xml:space="preserve">  </w:t>
      </w:r>
    </w:p>
    <w:p w14:paraId="17E43E68" w14:textId="6DDE56CD" w:rsidR="00F416AF" w:rsidRDefault="00CE0FEC" w:rsidP="00F416AF">
      <w:pPr>
        <w:keepNext/>
        <w:spacing w:after="200" w:line="276" w:lineRule="auto"/>
        <w:jc w:val="center"/>
      </w:pPr>
      <w:r>
        <w:rPr>
          <w:noProof/>
        </w:rPr>
        <w:lastRenderedPageBreak/>
        <w:drawing>
          <wp:inline distT="0" distB="0" distL="0" distR="0" wp14:anchorId="05B4F063" wp14:editId="22553A59">
            <wp:extent cx="4703931" cy="1760707"/>
            <wp:effectExtent l="0" t="0" r="0" b="508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5-16 at 6.04.51 PM.png"/>
                    <pic:cNvPicPr/>
                  </pic:nvPicPr>
                  <pic:blipFill rotWithShape="1">
                    <a:blip r:embed="rId26" cstate="print">
                      <a:extLst>
                        <a:ext uri="{28A0092B-C50C-407E-A947-70E740481C1C}">
                          <a14:useLocalDpi xmlns:a14="http://schemas.microsoft.com/office/drawing/2010/main" val="0"/>
                        </a:ext>
                      </a:extLst>
                    </a:blip>
                    <a:srcRect l="30039" t="37971" r="31737" b="39138"/>
                    <a:stretch/>
                  </pic:blipFill>
                  <pic:spPr bwMode="auto">
                    <a:xfrm>
                      <a:off x="0" y="0"/>
                      <a:ext cx="4817442" cy="1803195"/>
                    </a:xfrm>
                    <a:prstGeom prst="rect">
                      <a:avLst/>
                    </a:prstGeom>
                    <a:ln>
                      <a:noFill/>
                    </a:ln>
                    <a:extLst>
                      <a:ext uri="{53640926-AAD7-44D8-BBD7-CCE9431645EC}">
                        <a14:shadowObscured xmlns:a14="http://schemas.microsoft.com/office/drawing/2010/main"/>
                      </a:ext>
                    </a:extLst>
                  </pic:spPr>
                </pic:pic>
              </a:graphicData>
            </a:graphic>
          </wp:inline>
        </w:drawing>
      </w:r>
    </w:p>
    <w:p w14:paraId="233661A5" w14:textId="77777777" w:rsidR="00CE0FEC" w:rsidRDefault="00F416AF" w:rsidP="00CE0FEC">
      <w:pPr>
        <w:pStyle w:val="Caption"/>
        <w:spacing w:after="0"/>
      </w:pPr>
      <w:bookmarkStart w:id="22" w:name="_Toc8625903"/>
      <w:r>
        <w:t xml:space="preserve">Figure </w:t>
      </w:r>
      <w:r w:rsidR="00531CDF">
        <w:fldChar w:fldCharType="begin"/>
      </w:r>
      <w:r w:rsidR="00531CDF">
        <w:instrText xml:space="preserve"> SEQ Figure \* ARABIC </w:instrText>
      </w:r>
      <w:r w:rsidR="00531CDF">
        <w:fldChar w:fldCharType="separate"/>
      </w:r>
      <w:r w:rsidR="00F27FEC">
        <w:rPr>
          <w:noProof/>
        </w:rPr>
        <w:t>2</w:t>
      </w:r>
      <w:r w:rsidR="00531CDF">
        <w:rPr>
          <w:noProof/>
        </w:rPr>
        <w:fldChar w:fldCharType="end"/>
      </w:r>
      <w:r>
        <w:t xml:space="preserve">. </w:t>
      </w:r>
      <w:r w:rsidRPr="001C1257">
        <w:t xml:space="preserve">UbD Curricular Priorities </w:t>
      </w:r>
    </w:p>
    <w:p w14:paraId="6CA060F1" w14:textId="71CEC1D1" w:rsidR="00BF5B15" w:rsidRDefault="00F416AF" w:rsidP="00CE0FEC">
      <w:pPr>
        <w:pStyle w:val="Caption"/>
        <w:spacing w:after="0"/>
      </w:pPr>
      <w:r w:rsidRPr="001C1257">
        <w:t>(adapted from Wiggins &amp; McTighe, 2005)</w:t>
      </w:r>
      <w:bookmarkEnd w:id="22"/>
    </w:p>
    <w:p w14:paraId="0C13435C" w14:textId="77777777" w:rsidR="00134458" w:rsidRDefault="00134458" w:rsidP="003D7B55">
      <w:pPr>
        <w:rPr>
          <w:rFonts w:eastAsiaTheme="majorEastAsia"/>
        </w:rPr>
      </w:pPr>
    </w:p>
    <w:p w14:paraId="60249821" w14:textId="23EE67DD" w:rsidR="003D7B55" w:rsidRPr="007E4774" w:rsidRDefault="00584DEA" w:rsidP="003D7B55">
      <w:pPr>
        <w:rPr>
          <w:rFonts w:ascii="Times" w:eastAsiaTheme="majorEastAsia" w:hAnsi="Times"/>
        </w:rPr>
      </w:pPr>
      <w:r>
        <w:rPr>
          <w:rFonts w:eastAsiaTheme="majorEastAsia"/>
        </w:rPr>
        <w:t xml:space="preserve">You can use the various </w:t>
      </w:r>
      <w:r w:rsidR="00486F3B">
        <w:rPr>
          <w:rFonts w:eastAsiaTheme="majorEastAsia"/>
        </w:rPr>
        <w:t>assessment</w:t>
      </w:r>
      <w:r>
        <w:rPr>
          <w:rFonts w:eastAsiaTheme="majorEastAsia"/>
        </w:rPr>
        <w:t xml:space="preserve"> techniques from </w:t>
      </w:r>
      <w:hyperlink r:id="rId27" w:history="1">
        <w:r w:rsidR="0060034E" w:rsidRPr="0060034E">
          <w:rPr>
            <w:rStyle w:val="Hyperlink"/>
            <w:rFonts w:eastAsiaTheme="majorEastAsia"/>
          </w:rPr>
          <w:t>Angelo &amp; Cross (1993)</w:t>
        </w:r>
      </w:hyperlink>
      <w:r w:rsidR="0060034E">
        <w:rPr>
          <w:rFonts w:eastAsiaTheme="majorEastAsia"/>
        </w:rPr>
        <w:t xml:space="preserve"> </w:t>
      </w:r>
      <w:r>
        <w:rPr>
          <w:rFonts w:eastAsiaTheme="majorEastAsia"/>
        </w:rPr>
        <w:t xml:space="preserve">to apply as </w:t>
      </w:r>
      <w:r w:rsidR="00486F3B">
        <w:rPr>
          <w:rFonts w:eastAsiaTheme="majorEastAsia"/>
        </w:rPr>
        <w:t>knowledge checks, discussion, student demos, and project assignments</w:t>
      </w:r>
      <w:r w:rsidR="003D7B55">
        <w:rPr>
          <w:rFonts w:eastAsiaTheme="majorEastAsia"/>
        </w:rPr>
        <w:t xml:space="preserve"> for a lesson that asks students to create a Jupyter Notebook</w:t>
      </w:r>
      <w:r>
        <w:rPr>
          <w:rFonts w:eastAsiaTheme="majorEastAsia"/>
        </w:rPr>
        <w:t xml:space="preserve">. </w:t>
      </w:r>
      <w:r w:rsidR="003D7B55">
        <w:rPr>
          <w:rFonts w:ascii="Times" w:eastAsiaTheme="majorEastAsia" w:hAnsi="Times"/>
        </w:rPr>
        <w:t>You’ll see these assessments again in context later in this guide.</w:t>
      </w:r>
    </w:p>
    <w:p w14:paraId="3761EC72" w14:textId="065B8BE5" w:rsidR="00D6557D" w:rsidRDefault="00D6557D" w:rsidP="00D839B9">
      <w:pPr>
        <w:pStyle w:val="Heading2"/>
        <w:numPr>
          <w:ilvl w:val="0"/>
          <w:numId w:val="0"/>
        </w:numPr>
        <w:ind w:left="576" w:hanging="576"/>
      </w:pPr>
      <w:bookmarkStart w:id="23" w:name="_Toc11132740"/>
      <w:r>
        <w:t xml:space="preserve">Stage 3: </w:t>
      </w:r>
      <w:r w:rsidR="002D49F4">
        <w:t xml:space="preserve">Plan Learning Experiences and </w:t>
      </w:r>
      <w:r w:rsidR="00D33BF2">
        <w:t>Instruction</w:t>
      </w:r>
      <w:bookmarkEnd w:id="23"/>
    </w:p>
    <w:p w14:paraId="597C1984" w14:textId="58324433" w:rsidR="00873444" w:rsidRDefault="00873444" w:rsidP="00873444">
      <w:pPr>
        <w:pStyle w:val="BodyText"/>
      </w:pPr>
      <w:r>
        <w:t xml:space="preserve">At this stage, </w:t>
      </w:r>
      <w:r w:rsidR="00E5602D">
        <w:t xml:space="preserve">you </w:t>
      </w:r>
      <w:r>
        <w:t xml:space="preserve">are providing content and tools for the students to be successful in performing the assessments </w:t>
      </w:r>
      <w:r w:rsidR="00EC4E0F">
        <w:t xml:space="preserve">we described </w:t>
      </w:r>
      <w:r>
        <w:t xml:space="preserve">in Stage 2. </w:t>
      </w:r>
    </w:p>
    <w:p w14:paraId="425EC60C" w14:textId="48E08A9B" w:rsidR="00EE44BC" w:rsidRDefault="00EE44BC" w:rsidP="00873444">
      <w:pPr>
        <w:pStyle w:val="BodyText"/>
      </w:pPr>
    </w:p>
    <w:tbl>
      <w:tblPr>
        <w:tblStyle w:val="TableGrid"/>
        <w:tblW w:w="0" w:type="auto"/>
        <w:tblLook w:val="04A0" w:firstRow="1" w:lastRow="0" w:firstColumn="1" w:lastColumn="0" w:noHBand="0" w:noVBand="1"/>
      </w:tblPr>
      <w:tblGrid>
        <w:gridCol w:w="4675"/>
        <w:gridCol w:w="4675"/>
      </w:tblGrid>
      <w:tr w:rsidR="00EE44BC" w14:paraId="12C2221B" w14:textId="77777777" w:rsidTr="002117B3">
        <w:trPr>
          <w:trHeight w:val="431"/>
        </w:trPr>
        <w:tc>
          <w:tcPr>
            <w:tcW w:w="4675" w:type="dxa"/>
            <w:shd w:val="clear" w:color="auto" w:fill="404040" w:themeFill="text1" w:themeFillTint="BF"/>
          </w:tcPr>
          <w:p w14:paraId="496A9DE9" w14:textId="05F44936" w:rsidR="00EE44BC" w:rsidRPr="00C411EE" w:rsidRDefault="00021E16" w:rsidP="002117B3">
            <w:pPr>
              <w:pStyle w:val="BodyText"/>
              <w:spacing w:before="240"/>
              <w:jc w:val="center"/>
              <w:rPr>
                <w:color w:val="FFFFFF" w:themeColor="background1"/>
              </w:rPr>
            </w:pPr>
            <w:r>
              <w:rPr>
                <w:color w:val="FFFFFF" w:themeColor="background1"/>
              </w:rPr>
              <w:t>Strategy</w:t>
            </w:r>
          </w:p>
        </w:tc>
        <w:tc>
          <w:tcPr>
            <w:tcW w:w="4675" w:type="dxa"/>
            <w:shd w:val="clear" w:color="auto" w:fill="404040" w:themeFill="text1" w:themeFillTint="BF"/>
          </w:tcPr>
          <w:p w14:paraId="1A38DEA5" w14:textId="77777777" w:rsidR="00EE44BC" w:rsidRPr="00C411EE" w:rsidRDefault="00EE44BC" w:rsidP="002117B3">
            <w:pPr>
              <w:pStyle w:val="BodyText"/>
              <w:spacing w:before="240"/>
              <w:jc w:val="center"/>
              <w:rPr>
                <w:color w:val="FFFFFF" w:themeColor="background1"/>
              </w:rPr>
            </w:pPr>
            <w:r w:rsidRPr="00C411EE">
              <w:rPr>
                <w:color w:val="FFFFFF" w:themeColor="background1"/>
              </w:rPr>
              <w:t>Actions</w:t>
            </w:r>
          </w:p>
        </w:tc>
      </w:tr>
      <w:tr w:rsidR="00EE44BC" w14:paraId="449B1A60" w14:textId="77777777" w:rsidTr="002117B3">
        <w:tc>
          <w:tcPr>
            <w:tcW w:w="4675" w:type="dxa"/>
          </w:tcPr>
          <w:p w14:paraId="485A0E9C" w14:textId="623BDDB8" w:rsidR="00E5602D" w:rsidRDefault="00E5602D" w:rsidP="00E5602D">
            <w:pPr>
              <w:spacing w:after="200" w:line="276" w:lineRule="auto"/>
            </w:pPr>
            <w:r>
              <w:t>Start by asking these questions:</w:t>
            </w:r>
          </w:p>
          <w:p w14:paraId="32A2516A" w14:textId="3404CCAC" w:rsidR="00EE44BC" w:rsidRPr="007E4774" w:rsidRDefault="00EE44BC" w:rsidP="00300132">
            <w:pPr>
              <w:pStyle w:val="ListParagraph"/>
              <w:numPr>
                <w:ilvl w:val="0"/>
                <w:numId w:val="22"/>
              </w:numPr>
              <w:rPr>
                <w:rFonts w:ascii="Times New Roman" w:hAnsi="Times New Roman" w:cs="Times New Roman"/>
                <w:sz w:val="24"/>
                <w:szCs w:val="24"/>
              </w:rPr>
            </w:pPr>
            <w:r w:rsidRPr="007E4774">
              <w:rPr>
                <w:rFonts w:ascii="Times New Roman" w:hAnsi="Times New Roman" w:cs="Times New Roman"/>
                <w:sz w:val="24"/>
                <w:szCs w:val="24"/>
              </w:rPr>
              <w:t xml:space="preserve">How will </w:t>
            </w:r>
            <w:r w:rsidR="00E5602D">
              <w:rPr>
                <w:rFonts w:ascii="Times New Roman" w:hAnsi="Times New Roman" w:cs="Times New Roman"/>
                <w:sz w:val="24"/>
                <w:szCs w:val="24"/>
              </w:rPr>
              <w:t>I</w:t>
            </w:r>
            <w:r w:rsidR="00E5602D" w:rsidRPr="008D4A43">
              <w:rPr>
                <w:rFonts w:ascii="Times New Roman" w:hAnsi="Times New Roman" w:cs="Times New Roman"/>
                <w:sz w:val="24"/>
                <w:szCs w:val="24"/>
              </w:rPr>
              <w:t xml:space="preserve"> </w:t>
            </w:r>
            <w:r w:rsidRPr="007E4774">
              <w:rPr>
                <w:rFonts w:ascii="Times New Roman" w:hAnsi="Times New Roman" w:cs="Times New Roman"/>
                <w:sz w:val="24"/>
                <w:szCs w:val="24"/>
              </w:rPr>
              <w:t xml:space="preserve">support student learning and skills transfer? </w:t>
            </w:r>
          </w:p>
          <w:p w14:paraId="402B6C8E" w14:textId="5FCF66A9" w:rsidR="00EE44BC" w:rsidRPr="00EE44BC" w:rsidRDefault="00EE44BC" w:rsidP="00300132">
            <w:pPr>
              <w:pStyle w:val="ListParagraph"/>
              <w:numPr>
                <w:ilvl w:val="0"/>
                <w:numId w:val="22"/>
              </w:numPr>
              <w:rPr>
                <w:rFonts w:ascii="Times New Roman" w:hAnsi="Times New Roman" w:cs="Times New Roman"/>
                <w:sz w:val="24"/>
                <w:szCs w:val="24"/>
              </w:rPr>
            </w:pPr>
            <w:r w:rsidRPr="00EE44BC">
              <w:rPr>
                <w:rFonts w:ascii="Times New Roman" w:hAnsi="Times New Roman" w:cs="Times New Roman"/>
                <w:sz w:val="24"/>
                <w:szCs w:val="24"/>
              </w:rPr>
              <w:t>What instruction, activities and resources will make students successful in completing the assessments and achieving desired results?</w:t>
            </w:r>
          </w:p>
          <w:p w14:paraId="5A49DD74" w14:textId="7710CF38" w:rsidR="00EE44BC" w:rsidRDefault="00FA6AE3" w:rsidP="00300132">
            <w:pPr>
              <w:pStyle w:val="BodyText"/>
              <w:numPr>
                <w:ilvl w:val="0"/>
                <w:numId w:val="21"/>
              </w:numPr>
              <w:spacing w:after="0"/>
            </w:pPr>
            <w:r>
              <w:t>How will we sequence instruction?</w:t>
            </w:r>
            <w:r w:rsidR="00EE44BC">
              <w:t xml:space="preserve"> </w:t>
            </w:r>
          </w:p>
        </w:tc>
        <w:tc>
          <w:tcPr>
            <w:tcW w:w="4675" w:type="dxa"/>
          </w:tcPr>
          <w:p w14:paraId="3B96B5E5" w14:textId="405EE83E" w:rsidR="00E5602D" w:rsidRDefault="00E5602D" w:rsidP="00FA6AE3">
            <w:pPr>
              <w:pStyle w:val="BodyText"/>
            </w:pPr>
            <w:r>
              <w:t>To answer these questions, c</w:t>
            </w:r>
            <w:r w:rsidR="00FA6AE3">
              <w:t xml:space="preserve">reate </w:t>
            </w:r>
            <w:r w:rsidR="00FA6AE3" w:rsidRPr="00FA6AE3">
              <w:rPr>
                <w:b/>
              </w:rPr>
              <w:t>course resources</w:t>
            </w:r>
            <w:r w:rsidR="00FA6AE3">
              <w:t xml:space="preserve"> (presentations, articles, tools)</w:t>
            </w:r>
            <w:r w:rsidR="00776006">
              <w:t xml:space="preserve"> and </w:t>
            </w:r>
            <w:r w:rsidR="00FA6AE3">
              <w:t xml:space="preserve">learning spaces (blogs, wikis, discussion forums) to support student success in </w:t>
            </w:r>
            <w:r w:rsidR="00776006">
              <w:t xml:space="preserve">performing </w:t>
            </w:r>
            <w:r w:rsidR="00FA6AE3">
              <w:t xml:space="preserve">the assessment. </w:t>
            </w:r>
          </w:p>
          <w:p w14:paraId="5EC19C6E" w14:textId="7B6AF8F0" w:rsidR="00EE44BC" w:rsidRPr="00277CDE" w:rsidRDefault="00EE44BC" w:rsidP="00FA6AE3">
            <w:pPr>
              <w:pStyle w:val="BodyText"/>
            </w:pPr>
            <w:r>
              <w:t xml:space="preserve"> </w:t>
            </w:r>
          </w:p>
        </w:tc>
      </w:tr>
    </w:tbl>
    <w:p w14:paraId="1CF9DA60" w14:textId="77777777" w:rsidR="00EF7A86" w:rsidRDefault="00EF7A86" w:rsidP="00D520A5">
      <w:pPr>
        <w:pStyle w:val="Heading1"/>
        <w:numPr>
          <w:ilvl w:val="0"/>
          <w:numId w:val="0"/>
        </w:numPr>
        <w:spacing w:before="0"/>
      </w:pPr>
      <w:bookmarkStart w:id="24" w:name="_Toc5726941"/>
      <w:bookmarkEnd w:id="24"/>
    </w:p>
    <w:p w14:paraId="573660A4" w14:textId="77777777" w:rsidR="00EF7A86" w:rsidRDefault="00EF7A86">
      <w:pPr>
        <w:spacing w:after="200" w:line="276" w:lineRule="auto"/>
        <w:rPr>
          <w:rFonts w:ascii="Arial Narrow" w:eastAsiaTheme="majorEastAsia" w:hAnsi="Arial Narrow" w:cstheme="majorBidi"/>
          <w:b/>
          <w:bCs/>
          <w:color w:val="000000" w:themeColor="text1"/>
          <w:sz w:val="36"/>
          <w:szCs w:val="36"/>
        </w:rPr>
      </w:pPr>
      <w:r>
        <w:br w:type="page"/>
      </w:r>
    </w:p>
    <w:p w14:paraId="16684A1B" w14:textId="383B54F1" w:rsidR="00065D2D" w:rsidRPr="00A13A64" w:rsidRDefault="005C0381" w:rsidP="00D520A5">
      <w:pPr>
        <w:pStyle w:val="Heading1"/>
        <w:numPr>
          <w:ilvl w:val="0"/>
          <w:numId w:val="0"/>
        </w:numPr>
        <w:spacing w:before="0"/>
      </w:pPr>
      <w:bookmarkStart w:id="25" w:name="_Toc11132741"/>
      <w:r>
        <w:lastRenderedPageBreak/>
        <w:t xml:space="preserve">Integrating </w:t>
      </w:r>
      <w:r w:rsidR="008F3344">
        <w:t xml:space="preserve">a </w:t>
      </w:r>
      <w:r w:rsidR="00E5602D">
        <w:t xml:space="preserve">Machine </w:t>
      </w:r>
      <w:r w:rsidR="00F05DDE">
        <w:t>L</w:t>
      </w:r>
      <w:r w:rsidR="00E5602D">
        <w:t>earning or Data Science</w:t>
      </w:r>
      <w:r w:rsidR="008F3344">
        <w:t xml:space="preserve"> </w:t>
      </w:r>
      <w:r w:rsidR="00D975DC">
        <w:t xml:space="preserve">Lesson </w:t>
      </w:r>
      <w:r>
        <w:t xml:space="preserve">into a </w:t>
      </w:r>
      <w:r w:rsidR="00065D2D" w:rsidRPr="00A13A64">
        <w:t>Computer Science Course</w:t>
      </w:r>
      <w:bookmarkEnd w:id="25"/>
    </w:p>
    <w:p w14:paraId="29A17D1C" w14:textId="77777777" w:rsidR="00065D2D" w:rsidRDefault="00065D2D" w:rsidP="00065D2D"/>
    <w:p w14:paraId="2436E725" w14:textId="48A548C5" w:rsidR="00562230" w:rsidRDefault="00C72AB8" w:rsidP="00562230">
      <w:r>
        <w:t xml:space="preserve">What follows </w:t>
      </w:r>
      <w:r w:rsidR="00EB0AA1">
        <w:t xml:space="preserve">is </w:t>
      </w:r>
      <w:r>
        <w:t xml:space="preserve">a snapshot of one instructional design challenge for </w:t>
      </w:r>
      <w:r w:rsidR="00EB0AA1">
        <w:t>a</w:t>
      </w:r>
      <w:r w:rsidR="00CD577A">
        <w:t xml:space="preserve"> 4-week</w:t>
      </w:r>
      <w:r w:rsidR="00065D2D">
        <w:t xml:space="preserve"> </w:t>
      </w:r>
      <w:r w:rsidR="00CD577A">
        <w:t xml:space="preserve">module within </w:t>
      </w:r>
      <w:r w:rsidR="00065D2D">
        <w:t xml:space="preserve">a </w:t>
      </w:r>
      <w:r w:rsidR="00CD577A">
        <w:t>15</w:t>
      </w:r>
      <w:r w:rsidR="00065D2D">
        <w:t xml:space="preserve">-week </w:t>
      </w:r>
      <w:r w:rsidR="002B4931">
        <w:t xml:space="preserve">university-level </w:t>
      </w:r>
      <w:r w:rsidR="00065D2D">
        <w:t>course</w:t>
      </w:r>
      <w:r w:rsidR="002B4931">
        <w:t xml:space="preserve"> (see Figure </w:t>
      </w:r>
      <w:r w:rsidR="00EC4E0F">
        <w:t>3</w:t>
      </w:r>
      <w:r w:rsidR="002B4931">
        <w:t xml:space="preserve"> for a partial syllabus</w:t>
      </w:r>
      <w:r w:rsidR="00123B6B">
        <w:t xml:space="preserve"> </w:t>
      </w:r>
      <w:r w:rsidR="00F05F12">
        <w:t>from</w:t>
      </w:r>
      <w:r w:rsidR="00123B6B">
        <w:t xml:space="preserve"> </w:t>
      </w:r>
      <w:hyperlink r:id="rId28" w:history="1">
        <w:r w:rsidR="00123B6B" w:rsidRPr="00123B6B">
          <w:rPr>
            <w:rStyle w:val="Hyperlink"/>
          </w:rPr>
          <w:t>Dr. Steve Scott’s Computational Science Tools course</w:t>
        </w:r>
      </w:hyperlink>
      <w:r w:rsidR="00F05F12">
        <w:t xml:space="preserve">, which is a featured course in the </w:t>
      </w:r>
      <w:r w:rsidR="004147FF">
        <w:t xml:space="preserve">Generation AI </w:t>
      </w:r>
      <w:r w:rsidR="00F05F12">
        <w:t>Nexus</w:t>
      </w:r>
      <w:r w:rsidR="002B4931">
        <w:t>)</w:t>
      </w:r>
      <w:r w:rsidR="00EB0AA1">
        <w:t>.</w:t>
      </w:r>
    </w:p>
    <w:p w14:paraId="134A584A" w14:textId="77777777" w:rsidR="00DF4079" w:rsidRDefault="00DF4079" w:rsidP="00065D2D"/>
    <w:p w14:paraId="6A6B9323" w14:textId="77777777" w:rsidR="00326CA1" w:rsidRDefault="00065D2D" w:rsidP="00326CA1">
      <w:pPr>
        <w:keepNext/>
        <w:jc w:val="center"/>
      </w:pPr>
      <w:r>
        <w:rPr>
          <w:noProof/>
        </w:rPr>
        <w:drawing>
          <wp:inline distT="0" distB="0" distL="0" distR="0" wp14:anchorId="140191CA" wp14:editId="3AD0A5C4">
            <wp:extent cx="4213968" cy="2247900"/>
            <wp:effectExtent l="38100" t="38100" r="91440" b="952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13968" cy="2247900"/>
                    </a:xfrm>
                    <a:prstGeom prst="rect">
                      <a:avLst/>
                    </a:prstGeom>
                    <a:effectLst>
                      <a:outerShdw blurRad="50800" dist="38100" dir="2700000" algn="tl" rotWithShape="0">
                        <a:prstClr val="black">
                          <a:alpha val="40000"/>
                        </a:prstClr>
                      </a:outerShdw>
                    </a:effectLst>
                  </pic:spPr>
                </pic:pic>
              </a:graphicData>
            </a:graphic>
          </wp:inline>
        </w:drawing>
      </w:r>
    </w:p>
    <w:p w14:paraId="0ADC139B" w14:textId="6944917B" w:rsidR="00BF5B15" w:rsidRDefault="00326CA1" w:rsidP="00326CA1">
      <w:pPr>
        <w:pStyle w:val="Caption"/>
      </w:pPr>
      <w:bookmarkStart w:id="26" w:name="_Toc8625904"/>
      <w:r>
        <w:t xml:space="preserve">Figure </w:t>
      </w:r>
      <w:r w:rsidR="00531CDF">
        <w:fldChar w:fldCharType="begin"/>
      </w:r>
      <w:r w:rsidR="00531CDF">
        <w:instrText xml:space="preserve"> SEQ Figure \* ARABIC </w:instrText>
      </w:r>
      <w:r w:rsidR="00531CDF">
        <w:fldChar w:fldCharType="separate"/>
      </w:r>
      <w:r w:rsidR="00F27FEC">
        <w:rPr>
          <w:noProof/>
        </w:rPr>
        <w:t>3</w:t>
      </w:r>
      <w:r w:rsidR="00531CDF">
        <w:rPr>
          <w:noProof/>
        </w:rPr>
        <w:fldChar w:fldCharType="end"/>
      </w:r>
      <w:r>
        <w:t xml:space="preserve">. </w:t>
      </w:r>
      <w:r w:rsidRPr="006542A5">
        <w:t>Partial Syllabus for Computational Science Tools Course</w:t>
      </w:r>
      <w:bookmarkEnd w:id="26"/>
    </w:p>
    <w:p w14:paraId="255C2FB9" w14:textId="023C63C9" w:rsidR="00C72AB8" w:rsidRDefault="00C72AB8" w:rsidP="00C72AB8">
      <w:r>
        <w:t>This module introduces machine learning and data science algorithms to produce meaningful visualizations.</w:t>
      </w:r>
      <w:r w:rsidRPr="001720AD">
        <w:t xml:space="preserve"> </w:t>
      </w:r>
      <w:r>
        <w:t xml:space="preserve">We chose it because it introduces </w:t>
      </w:r>
      <w:r w:rsidRPr="0034113E">
        <w:rPr>
          <w:i/>
        </w:rPr>
        <w:t>classification</w:t>
      </w:r>
      <w:r w:rsidRPr="001720AD">
        <w:t xml:space="preserve"> and </w:t>
      </w:r>
      <w:r w:rsidRPr="0034113E">
        <w:rPr>
          <w:i/>
        </w:rPr>
        <w:t>simple clustering</w:t>
      </w:r>
      <w:r w:rsidRPr="001720AD">
        <w:t>, two important machine learning approaches</w:t>
      </w:r>
      <w:r>
        <w:t>. Classification and clustering</w:t>
      </w:r>
      <w:r w:rsidRPr="001720AD">
        <w:t xml:space="preserve"> </w:t>
      </w:r>
      <w:r>
        <w:t>enable practitioners</w:t>
      </w:r>
      <w:r w:rsidRPr="001720AD">
        <w:t xml:space="preserve"> to group </w:t>
      </w:r>
      <w:r>
        <w:t>data points</w:t>
      </w:r>
      <w:r w:rsidRPr="001720AD">
        <w:t xml:space="preserve"> together, the key difference being whether or not the groupings</w:t>
      </w:r>
      <w:r>
        <w:t xml:space="preserve"> (i.e., classes)</w:t>
      </w:r>
      <w:r w:rsidRPr="001720AD">
        <w:t xml:space="preserve"> to be made are decided ahead of time. While these grouping techniques are a type of Artificial Intelligence designed to be performed by a computer, they can be used on any sort of data from any discipline.</w:t>
      </w:r>
    </w:p>
    <w:p w14:paraId="24F63B5A" w14:textId="77777777" w:rsidR="00065D2D" w:rsidRDefault="00065D2D" w:rsidP="00065D2D"/>
    <w:p w14:paraId="289BA8D9" w14:textId="27663270" w:rsidR="00EB0AA1" w:rsidRDefault="00EB0AA1" w:rsidP="00065D2D">
      <w:r>
        <w:t>Here are th</w:t>
      </w:r>
      <w:r w:rsidR="00562230">
        <w:t>e</w:t>
      </w:r>
      <w:r w:rsidR="00D95E35">
        <w:t xml:space="preserve"> instructional</w:t>
      </w:r>
      <w:r>
        <w:t xml:space="preserve"> challenges: </w:t>
      </w:r>
    </w:p>
    <w:p w14:paraId="5768191C" w14:textId="77777777" w:rsidR="00EB0AA1" w:rsidRDefault="00EB0AA1" w:rsidP="00065D2D"/>
    <w:p w14:paraId="74CDD033" w14:textId="75EBB691" w:rsidR="00F5644F" w:rsidRPr="00017943" w:rsidRDefault="00EB0AA1" w:rsidP="00300132">
      <w:pPr>
        <w:pStyle w:val="ListParagraph"/>
        <w:numPr>
          <w:ilvl w:val="0"/>
          <w:numId w:val="13"/>
        </w:numPr>
        <w:rPr>
          <w:rFonts w:ascii="Times New Roman" w:hAnsi="Times New Roman" w:cs="Times New Roman"/>
          <w:sz w:val="24"/>
          <w:szCs w:val="24"/>
        </w:rPr>
      </w:pPr>
      <w:r w:rsidRPr="00017943">
        <w:rPr>
          <w:rFonts w:ascii="Times New Roman" w:hAnsi="Times New Roman" w:cs="Times New Roman"/>
          <w:sz w:val="24"/>
          <w:szCs w:val="24"/>
        </w:rPr>
        <w:t>How</w:t>
      </w:r>
      <w:r w:rsidR="00FB602F" w:rsidRPr="00017943">
        <w:rPr>
          <w:rFonts w:ascii="Times New Roman" w:hAnsi="Times New Roman" w:cs="Times New Roman"/>
          <w:sz w:val="24"/>
          <w:szCs w:val="24"/>
        </w:rPr>
        <w:t xml:space="preserve"> </w:t>
      </w:r>
      <w:r w:rsidR="002B4931">
        <w:rPr>
          <w:rFonts w:ascii="Times New Roman" w:hAnsi="Times New Roman" w:cs="Times New Roman"/>
          <w:sz w:val="24"/>
          <w:szCs w:val="24"/>
        </w:rPr>
        <w:t>might</w:t>
      </w:r>
      <w:r w:rsidR="002B4931" w:rsidRPr="00017943">
        <w:rPr>
          <w:rFonts w:ascii="Times New Roman" w:hAnsi="Times New Roman" w:cs="Times New Roman"/>
          <w:sz w:val="24"/>
          <w:szCs w:val="24"/>
        </w:rPr>
        <w:t xml:space="preserve"> </w:t>
      </w:r>
      <w:r w:rsidR="00FB602F" w:rsidRPr="00017943">
        <w:rPr>
          <w:rFonts w:ascii="Times New Roman" w:hAnsi="Times New Roman" w:cs="Times New Roman"/>
          <w:sz w:val="24"/>
          <w:szCs w:val="24"/>
        </w:rPr>
        <w:t>we extend Week 8</w:t>
      </w:r>
      <w:r w:rsidR="00F72E88">
        <w:rPr>
          <w:rFonts w:ascii="Times New Roman" w:hAnsi="Times New Roman" w:cs="Times New Roman"/>
          <w:sz w:val="24"/>
          <w:szCs w:val="24"/>
        </w:rPr>
        <w:t xml:space="preserve"> for this </w:t>
      </w:r>
      <w:r w:rsidR="00CA4570">
        <w:rPr>
          <w:rFonts w:ascii="Times New Roman" w:hAnsi="Times New Roman" w:cs="Times New Roman"/>
          <w:sz w:val="24"/>
          <w:szCs w:val="24"/>
        </w:rPr>
        <w:t>l</w:t>
      </w:r>
      <w:r w:rsidR="00FB602F" w:rsidRPr="00017943">
        <w:rPr>
          <w:rFonts w:ascii="Times New Roman" w:hAnsi="Times New Roman" w:cs="Times New Roman"/>
          <w:sz w:val="24"/>
          <w:szCs w:val="24"/>
        </w:rPr>
        <w:t>esson</w:t>
      </w:r>
      <w:r w:rsidR="00AB7476">
        <w:rPr>
          <w:rFonts w:ascii="Times New Roman" w:hAnsi="Times New Roman" w:cs="Times New Roman"/>
          <w:sz w:val="24"/>
          <w:szCs w:val="24"/>
        </w:rPr>
        <w:t xml:space="preserve"> without adding an additional week to the course</w:t>
      </w:r>
      <w:r w:rsidR="00FB602F" w:rsidRPr="00017943">
        <w:rPr>
          <w:rFonts w:ascii="Times New Roman" w:hAnsi="Times New Roman" w:cs="Times New Roman"/>
          <w:sz w:val="24"/>
          <w:szCs w:val="24"/>
        </w:rPr>
        <w:t>?</w:t>
      </w:r>
    </w:p>
    <w:p w14:paraId="505201E4" w14:textId="6EC7DD5F" w:rsidR="00F5644F" w:rsidRPr="00017943" w:rsidRDefault="00F5644F" w:rsidP="00300132">
      <w:pPr>
        <w:pStyle w:val="ListParagraph"/>
        <w:numPr>
          <w:ilvl w:val="0"/>
          <w:numId w:val="13"/>
        </w:numPr>
        <w:rPr>
          <w:rFonts w:ascii="Times New Roman" w:hAnsi="Times New Roman" w:cs="Times New Roman"/>
          <w:sz w:val="24"/>
          <w:szCs w:val="24"/>
        </w:rPr>
      </w:pPr>
      <w:r w:rsidRPr="00017943">
        <w:rPr>
          <w:rFonts w:ascii="Times New Roman" w:hAnsi="Times New Roman" w:cs="Times New Roman"/>
          <w:sz w:val="24"/>
          <w:szCs w:val="24"/>
        </w:rPr>
        <w:t xml:space="preserve">How </w:t>
      </w:r>
      <w:r w:rsidR="002B4931">
        <w:rPr>
          <w:rFonts w:ascii="Times New Roman" w:hAnsi="Times New Roman" w:cs="Times New Roman"/>
          <w:sz w:val="24"/>
          <w:szCs w:val="24"/>
        </w:rPr>
        <w:t>might</w:t>
      </w:r>
      <w:r w:rsidR="002B4931" w:rsidRPr="00017943">
        <w:rPr>
          <w:rFonts w:ascii="Times New Roman" w:hAnsi="Times New Roman" w:cs="Times New Roman"/>
          <w:sz w:val="24"/>
          <w:szCs w:val="24"/>
        </w:rPr>
        <w:t xml:space="preserve"> </w:t>
      </w:r>
      <w:r w:rsidRPr="00017943">
        <w:rPr>
          <w:rFonts w:ascii="Times New Roman" w:hAnsi="Times New Roman" w:cs="Times New Roman"/>
          <w:sz w:val="24"/>
          <w:szCs w:val="24"/>
        </w:rPr>
        <w:t xml:space="preserve">we ensure that the students </w:t>
      </w:r>
      <w:r w:rsidR="00FB602F" w:rsidRPr="00017943">
        <w:rPr>
          <w:rFonts w:ascii="Times New Roman" w:hAnsi="Times New Roman" w:cs="Times New Roman"/>
          <w:sz w:val="24"/>
          <w:szCs w:val="24"/>
        </w:rPr>
        <w:t xml:space="preserve">will </w:t>
      </w:r>
      <w:r w:rsidRPr="00017943">
        <w:rPr>
          <w:rFonts w:ascii="Times New Roman" w:hAnsi="Times New Roman" w:cs="Times New Roman"/>
          <w:sz w:val="24"/>
          <w:szCs w:val="24"/>
        </w:rPr>
        <w:t>have adequate preparation in Python?</w:t>
      </w:r>
    </w:p>
    <w:p w14:paraId="560E3628" w14:textId="693EA3EB" w:rsidR="00C72AB8" w:rsidRPr="00017943" w:rsidRDefault="00F5644F" w:rsidP="00300132">
      <w:pPr>
        <w:pStyle w:val="ListParagraph"/>
        <w:numPr>
          <w:ilvl w:val="0"/>
          <w:numId w:val="13"/>
        </w:numPr>
        <w:rPr>
          <w:rFonts w:ascii="Times New Roman" w:hAnsi="Times New Roman" w:cs="Times New Roman"/>
          <w:sz w:val="24"/>
          <w:szCs w:val="24"/>
        </w:rPr>
      </w:pPr>
      <w:r w:rsidRPr="00017943">
        <w:rPr>
          <w:rFonts w:ascii="Times New Roman" w:hAnsi="Times New Roman" w:cs="Times New Roman"/>
          <w:sz w:val="24"/>
          <w:szCs w:val="24"/>
        </w:rPr>
        <w:t xml:space="preserve">How </w:t>
      </w:r>
      <w:r w:rsidR="002B4931">
        <w:rPr>
          <w:rFonts w:ascii="Times New Roman" w:hAnsi="Times New Roman" w:cs="Times New Roman"/>
          <w:sz w:val="24"/>
          <w:szCs w:val="24"/>
        </w:rPr>
        <w:t>might</w:t>
      </w:r>
      <w:r w:rsidR="002B4931" w:rsidRPr="00017943">
        <w:rPr>
          <w:rFonts w:ascii="Times New Roman" w:hAnsi="Times New Roman" w:cs="Times New Roman"/>
          <w:sz w:val="24"/>
          <w:szCs w:val="24"/>
        </w:rPr>
        <w:t xml:space="preserve"> </w:t>
      </w:r>
      <w:r w:rsidRPr="00017943">
        <w:rPr>
          <w:rFonts w:ascii="Times New Roman" w:hAnsi="Times New Roman" w:cs="Times New Roman"/>
          <w:sz w:val="24"/>
          <w:szCs w:val="24"/>
        </w:rPr>
        <w:t xml:space="preserve">we </w:t>
      </w:r>
      <w:r w:rsidR="00DA4607">
        <w:rPr>
          <w:rFonts w:ascii="Times New Roman" w:hAnsi="Times New Roman" w:cs="Times New Roman"/>
          <w:sz w:val="24"/>
          <w:szCs w:val="24"/>
        </w:rPr>
        <w:t>provide</w:t>
      </w:r>
      <w:r w:rsidRPr="00017943">
        <w:rPr>
          <w:rFonts w:ascii="Times New Roman" w:hAnsi="Times New Roman" w:cs="Times New Roman"/>
          <w:sz w:val="24"/>
          <w:szCs w:val="24"/>
        </w:rPr>
        <w:t xml:space="preserve"> </w:t>
      </w:r>
      <w:r w:rsidR="00065D2D" w:rsidRPr="00017943">
        <w:rPr>
          <w:rFonts w:ascii="Times New Roman" w:hAnsi="Times New Roman" w:cs="Times New Roman"/>
          <w:sz w:val="24"/>
          <w:szCs w:val="24"/>
        </w:rPr>
        <w:t>students time to practice, interpret</w:t>
      </w:r>
      <w:r w:rsidR="00DA4607">
        <w:rPr>
          <w:rFonts w:ascii="Times New Roman" w:hAnsi="Times New Roman" w:cs="Times New Roman"/>
          <w:sz w:val="24"/>
          <w:szCs w:val="24"/>
        </w:rPr>
        <w:t>,</w:t>
      </w:r>
      <w:r w:rsidR="00065D2D" w:rsidRPr="00017943">
        <w:rPr>
          <w:rFonts w:ascii="Times New Roman" w:hAnsi="Times New Roman" w:cs="Times New Roman"/>
          <w:sz w:val="24"/>
          <w:szCs w:val="24"/>
        </w:rPr>
        <w:t xml:space="preserve"> and reflect</w:t>
      </w:r>
      <w:r w:rsidRPr="00017943">
        <w:rPr>
          <w:rFonts w:ascii="Times New Roman" w:hAnsi="Times New Roman" w:cs="Times New Roman"/>
          <w:sz w:val="24"/>
          <w:szCs w:val="24"/>
        </w:rPr>
        <w:t>?</w:t>
      </w:r>
      <w:r w:rsidR="00065D2D" w:rsidRPr="00017943">
        <w:rPr>
          <w:rFonts w:ascii="Times New Roman" w:hAnsi="Times New Roman" w:cs="Times New Roman"/>
          <w:sz w:val="24"/>
          <w:szCs w:val="24"/>
        </w:rPr>
        <w:t xml:space="preserve"> </w:t>
      </w:r>
    </w:p>
    <w:p w14:paraId="4C38D42C" w14:textId="77777777" w:rsidR="00BB2001" w:rsidRDefault="00BB2001" w:rsidP="007E4774">
      <w:pPr>
        <w:pStyle w:val="ListParagraph"/>
      </w:pPr>
    </w:p>
    <w:p w14:paraId="191D3B24" w14:textId="187A5D3A" w:rsidR="00C72AB8" w:rsidRDefault="00C72AB8" w:rsidP="00C72AB8">
      <w:pPr>
        <w:spacing w:after="200" w:line="276" w:lineRule="auto"/>
      </w:pPr>
      <w:r w:rsidRPr="007E4774">
        <w:t>What follows is</w:t>
      </w:r>
      <w:r>
        <w:t xml:space="preserve"> one way to adjust the design of th</w:t>
      </w:r>
      <w:r w:rsidR="00393749">
        <w:t>is</w:t>
      </w:r>
      <w:r>
        <w:t xml:space="preserve"> lesson.</w:t>
      </w:r>
    </w:p>
    <w:p w14:paraId="6393EEF2" w14:textId="77777777" w:rsidR="007222BE" w:rsidRDefault="007222BE">
      <w:pPr>
        <w:spacing w:after="200" w:line="276" w:lineRule="auto"/>
        <w:rPr>
          <w:rFonts w:ascii="Arial Narrow" w:eastAsiaTheme="majorEastAsia" w:hAnsi="Arial Narrow" w:cstheme="majorBidi"/>
          <w:b/>
          <w:bCs/>
          <w:color w:val="000000" w:themeColor="text1"/>
          <w:sz w:val="28"/>
          <w:szCs w:val="28"/>
        </w:rPr>
      </w:pPr>
      <w:bookmarkStart w:id="27" w:name="_Toc5726943"/>
      <w:bookmarkEnd w:id="27"/>
      <w:r>
        <w:br w:type="page"/>
      </w:r>
    </w:p>
    <w:p w14:paraId="0AF3122F" w14:textId="37A8D8DA" w:rsidR="008E7074" w:rsidRDefault="007222BE" w:rsidP="00D520A5">
      <w:pPr>
        <w:pStyle w:val="Heading3"/>
        <w:numPr>
          <w:ilvl w:val="0"/>
          <w:numId w:val="0"/>
        </w:numPr>
      </w:pPr>
      <w:bookmarkStart w:id="28" w:name="_Toc11132742"/>
      <w:r>
        <w:t xml:space="preserve">Review Existing Module and </w:t>
      </w:r>
      <w:r w:rsidR="008E7074">
        <w:t>Add Outcome</w:t>
      </w:r>
      <w:bookmarkEnd w:id="28"/>
    </w:p>
    <w:p w14:paraId="5CC5EC24" w14:textId="35913EB7" w:rsidR="00065D2D" w:rsidRDefault="00E80381" w:rsidP="00065D2D">
      <w:r>
        <w:t xml:space="preserve">Let’s assume that </w:t>
      </w:r>
      <w:r w:rsidR="003617EB">
        <w:t>your</w:t>
      </w:r>
      <w:r w:rsidR="00065D2D">
        <w:t xml:space="preserve"> </w:t>
      </w:r>
      <w:r>
        <w:t xml:space="preserve">current </w:t>
      </w:r>
      <w:r w:rsidR="00065D2D">
        <w:t xml:space="preserve">Python module curricular priorities </w:t>
      </w:r>
      <w:r w:rsidR="00F81050">
        <w:t>map to</w:t>
      </w:r>
      <w:r w:rsidR="00065D2D">
        <w:t xml:space="preserve"> three outcomes</w:t>
      </w:r>
      <w:r>
        <w:t>:</w:t>
      </w:r>
      <w:r w:rsidR="00065D2D">
        <w:t xml:space="preserve"> </w:t>
      </w:r>
    </w:p>
    <w:p w14:paraId="07C547A1" w14:textId="77777777" w:rsidR="00BB5E37" w:rsidRDefault="00BB5E37" w:rsidP="00065D2D"/>
    <w:p w14:paraId="3001021D" w14:textId="77777777" w:rsidR="00065D2D" w:rsidRDefault="00065D2D" w:rsidP="00065D2D"/>
    <w:tbl>
      <w:tblPr>
        <w:tblStyle w:val="TableGrid"/>
        <w:tblW w:w="4631" w:type="dxa"/>
        <w:jc w:val="center"/>
        <w:tblLook w:val="04A0" w:firstRow="1" w:lastRow="0" w:firstColumn="1" w:lastColumn="0" w:noHBand="0" w:noVBand="1"/>
      </w:tblPr>
      <w:tblGrid>
        <w:gridCol w:w="625"/>
        <w:gridCol w:w="4006"/>
      </w:tblGrid>
      <w:tr w:rsidR="00AE0B24" w14:paraId="1A88CDA8" w14:textId="77777777" w:rsidTr="002117B3">
        <w:trPr>
          <w:trHeight w:val="314"/>
          <w:jc w:val="center"/>
        </w:trPr>
        <w:tc>
          <w:tcPr>
            <w:tcW w:w="4631" w:type="dxa"/>
            <w:gridSpan w:val="2"/>
            <w:shd w:val="clear" w:color="auto" w:fill="F2F2F2" w:themeFill="background1" w:themeFillShade="F2"/>
          </w:tcPr>
          <w:p w14:paraId="6695C3E3" w14:textId="201FC67A" w:rsidR="00AE0B24" w:rsidRDefault="000C5A11" w:rsidP="00AE0B24">
            <w:pPr>
              <w:jc w:val="center"/>
            </w:pPr>
            <w:r>
              <w:t>Students</w:t>
            </w:r>
            <w:r w:rsidR="00E80381">
              <w:t xml:space="preserve"> will be able to:</w:t>
            </w:r>
          </w:p>
        </w:tc>
      </w:tr>
      <w:tr w:rsidR="00065D2D" w14:paraId="6FA98805" w14:textId="77777777" w:rsidTr="004759D1">
        <w:trPr>
          <w:trHeight w:val="314"/>
          <w:jc w:val="center"/>
        </w:trPr>
        <w:tc>
          <w:tcPr>
            <w:tcW w:w="625" w:type="dxa"/>
          </w:tcPr>
          <w:p w14:paraId="0D4678FB" w14:textId="77777777" w:rsidR="00065D2D" w:rsidRDefault="00065D2D" w:rsidP="00EB0AA1">
            <w:r>
              <w:t>1</w:t>
            </w:r>
          </w:p>
        </w:tc>
        <w:tc>
          <w:tcPr>
            <w:tcW w:w="4006" w:type="dxa"/>
            <w:shd w:val="clear" w:color="auto" w:fill="E5DFEC" w:themeFill="accent4" w:themeFillTint="33"/>
          </w:tcPr>
          <w:p w14:paraId="639BEB94" w14:textId="77777777" w:rsidR="00065D2D" w:rsidRDefault="00065D2D" w:rsidP="00EB0AA1">
            <w:r>
              <w:t>Write executable code in Python</w:t>
            </w:r>
          </w:p>
        </w:tc>
      </w:tr>
      <w:tr w:rsidR="00065D2D" w14:paraId="715A0F0F" w14:textId="77777777" w:rsidTr="004759D1">
        <w:trPr>
          <w:trHeight w:val="329"/>
          <w:jc w:val="center"/>
        </w:trPr>
        <w:tc>
          <w:tcPr>
            <w:tcW w:w="625" w:type="dxa"/>
          </w:tcPr>
          <w:p w14:paraId="55D4204D" w14:textId="77777777" w:rsidR="00065D2D" w:rsidRDefault="00065D2D" w:rsidP="00EB0AA1">
            <w:r>
              <w:t>2</w:t>
            </w:r>
          </w:p>
        </w:tc>
        <w:tc>
          <w:tcPr>
            <w:tcW w:w="4006" w:type="dxa"/>
            <w:shd w:val="clear" w:color="auto" w:fill="E5DFEC" w:themeFill="accent4" w:themeFillTint="33"/>
          </w:tcPr>
          <w:p w14:paraId="45E806CF" w14:textId="77777777" w:rsidR="00065D2D" w:rsidRDefault="00065D2D" w:rsidP="00EB0AA1">
            <w:r>
              <w:t>Apply object-oriented programming</w:t>
            </w:r>
          </w:p>
        </w:tc>
      </w:tr>
      <w:tr w:rsidR="00065D2D" w14:paraId="776CA223" w14:textId="77777777" w:rsidTr="004759D1">
        <w:trPr>
          <w:trHeight w:val="314"/>
          <w:jc w:val="center"/>
        </w:trPr>
        <w:tc>
          <w:tcPr>
            <w:tcW w:w="625" w:type="dxa"/>
          </w:tcPr>
          <w:p w14:paraId="2700A6D1" w14:textId="77777777" w:rsidR="00065D2D" w:rsidRDefault="00065D2D" w:rsidP="00EB0AA1">
            <w:r>
              <w:t>3</w:t>
            </w:r>
          </w:p>
        </w:tc>
        <w:tc>
          <w:tcPr>
            <w:tcW w:w="4006" w:type="dxa"/>
            <w:shd w:val="clear" w:color="auto" w:fill="E5DFEC" w:themeFill="accent4" w:themeFillTint="33"/>
          </w:tcPr>
          <w:p w14:paraId="5F0C56D9" w14:textId="606114FE" w:rsidR="00065D2D" w:rsidRDefault="00065D2D" w:rsidP="00EB0AA1">
            <w:r>
              <w:t>Create data models with Python IDE</w:t>
            </w:r>
            <w:r w:rsidR="001007C8">
              <w:t xml:space="preserve"> </w:t>
            </w:r>
          </w:p>
        </w:tc>
      </w:tr>
    </w:tbl>
    <w:p w14:paraId="1D951AB8" w14:textId="77777777" w:rsidR="00065D2D" w:rsidRDefault="00065D2D" w:rsidP="00065D2D"/>
    <w:p w14:paraId="69A0E393" w14:textId="076F4B0A" w:rsidR="006D36E7" w:rsidRDefault="006D36E7" w:rsidP="00065D2D">
      <w:r>
        <w:t>(Integrated Development Environment, a text and programming editor used by software developers. One popular IDE for Python developers is Spyder)</w:t>
      </w:r>
    </w:p>
    <w:p w14:paraId="3955F10C" w14:textId="77777777" w:rsidR="006D36E7" w:rsidRDefault="006D36E7" w:rsidP="00065D2D"/>
    <w:p w14:paraId="7C2EBE03" w14:textId="5C4760B5" w:rsidR="00065D2D" w:rsidRDefault="00E80381" w:rsidP="00065D2D">
      <w:r>
        <w:t xml:space="preserve">If you want to </w:t>
      </w:r>
      <w:r w:rsidR="00065D2D">
        <w:t xml:space="preserve">add a fourth outcome </w:t>
      </w:r>
      <w:r>
        <w:t>to the</w:t>
      </w:r>
      <w:r w:rsidR="00CA4570">
        <w:t xml:space="preserve"> </w:t>
      </w:r>
      <w:r w:rsidR="00065D2D">
        <w:t>lesson</w:t>
      </w:r>
      <w:r>
        <w:t>, you’ll need to make sure that you are not simply bolting on new tasking that doesn’t lead to the</w:t>
      </w:r>
      <w:r w:rsidR="000C5A11">
        <w:t xml:space="preserve"> deep learning </w:t>
      </w:r>
      <w:r w:rsidR="00752F0A">
        <w:t xml:space="preserve">outcome </w:t>
      </w:r>
      <w:r w:rsidR="000C5A11">
        <w:t>that you envision.</w:t>
      </w:r>
      <w:r w:rsidR="003617EB">
        <w:t xml:space="preserve"> </w:t>
      </w:r>
    </w:p>
    <w:p w14:paraId="274E1A3D" w14:textId="77777777" w:rsidR="00BB5E37" w:rsidRDefault="00BB5E37" w:rsidP="00065D2D"/>
    <w:p w14:paraId="283C69A2" w14:textId="77777777" w:rsidR="00065D2D" w:rsidRDefault="00065D2D" w:rsidP="00065D2D"/>
    <w:tbl>
      <w:tblPr>
        <w:tblStyle w:val="TableGrid"/>
        <w:tblW w:w="4631" w:type="dxa"/>
        <w:jc w:val="center"/>
        <w:tblLook w:val="04A0" w:firstRow="1" w:lastRow="0" w:firstColumn="1" w:lastColumn="0" w:noHBand="0" w:noVBand="1"/>
      </w:tblPr>
      <w:tblGrid>
        <w:gridCol w:w="625"/>
        <w:gridCol w:w="4006"/>
      </w:tblGrid>
      <w:tr w:rsidR="00AE0B24" w14:paraId="062E8B79" w14:textId="77777777" w:rsidTr="002117B3">
        <w:trPr>
          <w:trHeight w:val="314"/>
          <w:jc w:val="center"/>
        </w:trPr>
        <w:tc>
          <w:tcPr>
            <w:tcW w:w="4631" w:type="dxa"/>
            <w:gridSpan w:val="2"/>
            <w:shd w:val="clear" w:color="auto" w:fill="F2F2F2" w:themeFill="background1" w:themeFillShade="F2"/>
          </w:tcPr>
          <w:p w14:paraId="015A745C" w14:textId="2BBEC28B" w:rsidR="00AE0B24" w:rsidRDefault="003617EB" w:rsidP="00AE0B24">
            <w:pPr>
              <w:jc w:val="center"/>
            </w:pPr>
            <w:r>
              <w:t>Students will be able to:</w:t>
            </w:r>
            <w:r w:rsidR="00AE0B24">
              <w:t xml:space="preserve"> </w:t>
            </w:r>
          </w:p>
        </w:tc>
      </w:tr>
      <w:tr w:rsidR="00065D2D" w14:paraId="1AD38449" w14:textId="77777777" w:rsidTr="00FE42F4">
        <w:trPr>
          <w:trHeight w:val="314"/>
          <w:jc w:val="center"/>
        </w:trPr>
        <w:tc>
          <w:tcPr>
            <w:tcW w:w="625" w:type="dxa"/>
          </w:tcPr>
          <w:p w14:paraId="42A94E37" w14:textId="77777777" w:rsidR="00065D2D" w:rsidRDefault="00065D2D" w:rsidP="00EB0AA1">
            <w:r>
              <w:t>1</w:t>
            </w:r>
          </w:p>
        </w:tc>
        <w:tc>
          <w:tcPr>
            <w:tcW w:w="4006" w:type="dxa"/>
            <w:shd w:val="clear" w:color="auto" w:fill="E5DFEC" w:themeFill="accent4" w:themeFillTint="33"/>
          </w:tcPr>
          <w:p w14:paraId="742A6E39" w14:textId="77777777" w:rsidR="00065D2D" w:rsidRDefault="00065D2D" w:rsidP="00EB0AA1">
            <w:r>
              <w:t>Write executable code in Python</w:t>
            </w:r>
          </w:p>
        </w:tc>
      </w:tr>
      <w:tr w:rsidR="00065D2D" w14:paraId="5979E146" w14:textId="77777777" w:rsidTr="00FE42F4">
        <w:trPr>
          <w:trHeight w:val="329"/>
          <w:jc w:val="center"/>
        </w:trPr>
        <w:tc>
          <w:tcPr>
            <w:tcW w:w="625" w:type="dxa"/>
          </w:tcPr>
          <w:p w14:paraId="3F86967F" w14:textId="77777777" w:rsidR="00065D2D" w:rsidRDefault="00065D2D" w:rsidP="00EB0AA1">
            <w:r>
              <w:t>2</w:t>
            </w:r>
          </w:p>
        </w:tc>
        <w:tc>
          <w:tcPr>
            <w:tcW w:w="4006" w:type="dxa"/>
            <w:shd w:val="clear" w:color="auto" w:fill="E5DFEC" w:themeFill="accent4" w:themeFillTint="33"/>
          </w:tcPr>
          <w:p w14:paraId="294865E6" w14:textId="77777777" w:rsidR="00065D2D" w:rsidRDefault="00065D2D" w:rsidP="00EB0AA1">
            <w:r>
              <w:t>Apply object-oriented programming</w:t>
            </w:r>
          </w:p>
        </w:tc>
      </w:tr>
      <w:tr w:rsidR="00065D2D" w14:paraId="6AEAB5F3" w14:textId="77777777" w:rsidTr="00FE42F4">
        <w:trPr>
          <w:trHeight w:val="314"/>
          <w:jc w:val="center"/>
        </w:trPr>
        <w:tc>
          <w:tcPr>
            <w:tcW w:w="625" w:type="dxa"/>
          </w:tcPr>
          <w:p w14:paraId="33C42787" w14:textId="77777777" w:rsidR="00065D2D" w:rsidRDefault="00065D2D" w:rsidP="00EB0AA1">
            <w:r>
              <w:t>3</w:t>
            </w:r>
          </w:p>
        </w:tc>
        <w:tc>
          <w:tcPr>
            <w:tcW w:w="4006" w:type="dxa"/>
            <w:shd w:val="clear" w:color="auto" w:fill="E5DFEC" w:themeFill="accent4" w:themeFillTint="33"/>
          </w:tcPr>
          <w:p w14:paraId="072D2B81" w14:textId="762C3B83" w:rsidR="00065D2D" w:rsidRDefault="00065D2D" w:rsidP="00EB0AA1">
            <w:r>
              <w:t>Create data models with Python IDE</w:t>
            </w:r>
          </w:p>
        </w:tc>
      </w:tr>
      <w:tr w:rsidR="00065D2D" w14:paraId="43576FB6" w14:textId="77777777" w:rsidTr="00FE42F4">
        <w:trPr>
          <w:trHeight w:val="314"/>
          <w:jc w:val="center"/>
        </w:trPr>
        <w:tc>
          <w:tcPr>
            <w:tcW w:w="625" w:type="dxa"/>
          </w:tcPr>
          <w:p w14:paraId="49530D0F" w14:textId="77777777" w:rsidR="00065D2D" w:rsidRPr="00216E9E" w:rsidRDefault="00065D2D" w:rsidP="00EB0AA1">
            <w:r w:rsidRPr="00216E9E">
              <w:t>4</w:t>
            </w:r>
          </w:p>
        </w:tc>
        <w:tc>
          <w:tcPr>
            <w:tcW w:w="4006" w:type="dxa"/>
            <w:shd w:val="clear" w:color="auto" w:fill="E5DFEC" w:themeFill="accent4" w:themeFillTint="33"/>
          </w:tcPr>
          <w:p w14:paraId="1228D3F1" w14:textId="3DE34F6B" w:rsidR="00065D2D" w:rsidRPr="00216E9E" w:rsidRDefault="00065D2D" w:rsidP="00EB0AA1">
            <w:r w:rsidRPr="00216E9E">
              <w:t xml:space="preserve">Create data models with Jupyter Notebook </w:t>
            </w:r>
            <w:r w:rsidRPr="006D36E7">
              <w:rPr>
                <w:color w:val="FF0000"/>
              </w:rPr>
              <w:t>*NEW*</w:t>
            </w:r>
          </w:p>
        </w:tc>
      </w:tr>
    </w:tbl>
    <w:p w14:paraId="11BB5748" w14:textId="77777777" w:rsidR="00065D2D" w:rsidRDefault="00065D2D" w:rsidP="00065D2D"/>
    <w:p w14:paraId="39EA9A47" w14:textId="19F40375" w:rsidR="00037A20" w:rsidRDefault="003617EB">
      <w:pPr>
        <w:spacing w:after="200" w:line="276" w:lineRule="auto"/>
        <w:rPr>
          <w:rFonts w:ascii="Arial Narrow" w:eastAsiaTheme="majorEastAsia" w:hAnsi="Arial Narrow" w:cstheme="majorBidi"/>
          <w:b/>
          <w:bCs/>
          <w:color w:val="000000" w:themeColor="text1"/>
          <w:sz w:val="28"/>
          <w:szCs w:val="28"/>
        </w:rPr>
      </w:pPr>
      <w:r>
        <w:t xml:space="preserve">For this </w:t>
      </w:r>
      <w:r w:rsidR="0077317C">
        <w:t xml:space="preserve">new outcome </w:t>
      </w:r>
      <w:r>
        <w:t xml:space="preserve">to </w:t>
      </w:r>
      <w:r w:rsidR="0077317C">
        <w:t>serve</w:t>
      </w:r>
      <w:r>
        <w:t xml:space="preserve"> your students</w:t>
      </w:r>
      <w:r w:rsidR="0077317C">
        <w:t xml:space="preserve"> well</w:t>
      </w:r>
      <w:r>
        <w:t>, we recommend that you ask yourself a series of questions that map to the actual outcomes you want for your class.</w:t>
      </w:r>
    </w:p>
    <w:p w14:paraId="0614EE38" w14:textId="77777777" w:rsidR="00E53CA9" w:rsidRDefault="00E53CA9" w:rsidP="00D520A5">
      <w:pPr>
        <w:pStyle w:val="Heading3"/>
        <w:numPr>
          <w:ilvl w:val="0"/>
          <w:numId w:val="0"/>
        </w:numPr>
      </w:pPr>
    </w:p>
    <w:p w14:paraId="3E45BAA8" w14:textId="77777777" w:rsidR="00E53CA9" w:rsidRDefault="00E53CA9">
      <w:pPr>
        <w:spacing w:after="200" w:line="276" w:lineRule="auto"/>
        <w:rPr>
          <w:rFonts w:ascii="Arial Narrow" w:eastAsiaTheme="majorEastAsia" w:hAnsi="Arial Narrow" w:cstheme="majorBidi"/>
          <w:b/>
          <w:bCs/>
          <w:color w:val="000000" w:themeColor="text1"/>
          <w:sz w:val="28"/>
          <w:szCs w:val="28"/>
        </w:rPr>
      </w:pPr>
      <w:r>
        <w:br w:type="page"/>
      </w:r>
    </w:p>
    <w:p w14:paraId="5488E86F" w14:textId="42F2988D" w:rsidR="00BC1F96" w:rsidRDefault="00BC1F96" w:rsidP="00D520A5">
      <w:pPr>
        <w:pStyle w:val="Heading3"/>
        <w:numPr>
          <w:ilvl w:val="0"/>
          <w:numId w:val="0"/>
        </w:numPr>
      </w:pPr>
      <w:bookmarkStart w:id="29" w:name="_Toc11132743"/>
      <w:r>
        <w:t xml:space="preserve">Ask Essential Questions for </w:t>
      </w:r>
      <w:r w:rsidR="001F0F2F">
        <w:t xml:space="preserve">Each </w:t>
      </w:r>
      <w:r w:rsidR="004E47F5">
        <w:t>Outcome</w:t>
      </w:r>
      <w:bookmarkEnd w:id="29"/>
    </w:p>
    <w:p w14:paraId="6D1B45B6" w14:textId="653029F2" w:rsidR="007F0919" w:rsidRDefault="00E53CA9" w:rsidP="00E53CA9">
      <w:r w:rsidRPr="00E53CA9">
        <w:t>As you re-evaluate the module alongside the outcomes your envision, ask yourself questions from a student’s perspective—what does this professor expect me to know or learn?</w:t>
      </w:r>
      <w:r w:rsidR="00816236">
        <w:t xml:space="preserve">  </w:t>
      </w:r>
      <w:r w:rsidR="0057142B">
        <w:t xml:space="preserve">In </w:t>
      </w:r>
      <w:r w:rsidR="00816236">
        <w:t xml:space="preserve">UbD </w:t>
      </w:r>
      <w:r w:rsidR="0057142B">
        <w:t xml:space="preserve">these are </w:t>
      </w:r>
      <w:r w:rsidR="00816236">
        <w:t>“Essential Questions” (Wiggins</w:t>
      </w:r>
      <w:r w:rsidR="004147FF">
        <w:t xml:space="preserve"> </w:t>
      </w:r>
      <w:r w:rsidR="00816236">
        <w:t>&amp; McTighe</w:t>
      </w:r>
      <w:r w:rsidR="004147FF">
        <w:t xml:space="preserve">, </w:t>
      </w:r>
      <w:r w:rsidR="00816236">
        <w:t>2006, p.105)</w:t>
      </w:r>
      <w:r w:rsidR="0057142B">
        <w:t xml:space="preserve"> and are distinguished by intent and scope. </w:t>
      </w:r>
      <w:r w:rsidR="007F0919">
        <w:t xml:space="preserve">Essential </w:t>
      </w:r>
      <w:r w:rsidR="0057142B">
        <w:t>questions should be open-ended and go beyond just the topical;</w:t>
      </w:r>
      <w:r w:rsidR="007F0919">
        <w:t xml:space="preserve"> </w:t>
      </w:r>
      <w:r w:rsidR="0057142B">
        <w:t xml:space="preserve">they should </w:t>
      </w:r>
      <w:r w:rsidR="00B41FD0">
        <w:t>be “overarching” and invite deeper inquiry (“why” vs. “how”).</w:t>
      </w:r>
      <w:r w:rsidR="002700E2">
        <w:t xml:space="preserve"> </w:t>
      </w:r>
    </w:p>
    <w:p w14:paraId="36D8403C" w14:textId="77777777" w:rsidR="007F0919" w:rsidRDefault="007F0919" w:rsidP="00E53CA9"/>
    <w:p w14:paraId="6A6D0284" w14:textId="482555F1" w:rsidR="00E53CA9" w:rsidRDefault="002700E2" w:rsidP="00E53CA9">
      <w:r>
        <w:t xml:space="preserve">The questions below are more topical </w:t>
      </w:r>
      <w:r w:rsidR="007E417C">
        <w:t>than overarching for this module</w:t>
      </w:r>
      <w:r w:rsidR="007F0919">
        <w:t xml:space="preserve"> because the intent and scope is skills development</w:t>
      </w:r>
      <w:r w:rsidR="007E417C">
        <w:t>.</w:t>
      </w:r>
      <w:r w:rsidR="007F0919">
        <w:t xml:space="preserve"> However, </w:t>
      </w:r>
      <w:r w:rsidR="00F16EE7">
        <w:t xml:space="preserve">per </w:t>
      </w:r>
      <w:r w:rsidR="007F0919">
        <w:t>UbD</w:t>
      </w:r>
      <w:r w:rsidR="005C6D52">
        <w:t xml:space="preserve">, “Units and courses that focus on skill development </w:t>
      </w:r>
      <w:r w:rsidR="005C6D52" w:rsidRPr="0078071D">
        <w:rPr>
          <w:i/>
        </w:rPr>
        <w:t>need to explicitly include</w:t>
      </w:r>
      <w:r w:rsidR="005C6D52">
        <w:t xml:space="preserve"> desired understandings. In other words, the learner should come to understand the skill’s </w:t>
      </w:r>
      <w:r w:rsidR="005C6D52" w:rsidRPr="0078071D">
        <w:rPr>
          <w:i/>
        </w:rPr>
        <w:t>underlying concepts</w:t>
      </w:r>
      <w:r w:rsidR="005C6D52">
        <w:t xml:space="preserve">, </w:t>
      </w:r>
      <w:r w:rsidR="005C6D52" w:rsidRPr="0078071D">
        <w:rPr>
          <w:i/>
        </w:rPr>
        <w:t>why</w:t>
      </w:r>
      <w:r w:rsidR="005C6D52">
        <w:t xml:space="preserve"> the skill is important, and what it helps to accomplish, what </w:t>
      </w:r>
      <w:r w:rsidR="005C6D52" w:rsidRPr="0078071D">
        <w:rPr>
          <w:i/>
        </w:rPr>
        <w:t>strategies and techniques</w:t>
      </w:r>
      <w:r w:rsidR="005C6D52">
        <w:t xml:space="preserve"> maximize its effectiveness, and </w:t>
      </w:r>
      <w:r w:rsidR="005C6D52" w:rsidRPr="0078071D">
        <w:rPr>
          <w:i/>
        </w:rPr>
        <w:t>when</w:t>
      </w:r>
      <w:r w:rsidR="005C6D52">
        <w:t xml:space="preserve"> t</w:t>
      </w:r>
      <w:r w:rsidR="0078071D">
        <w:t>o</w:t>
      </w:r>
      <w:r w:rsidR="005C6D52">
        <w:t xml:space="preserve"> use them” (Wiggins, &amp; McTighe, 2006, p.133). </w:t>
      </w:r>
    </w:p>
    <w:p w14:paraId="4B58316C" w14:textId="28AB32D8" w:rsidR="00422412" w:rsidRDefault="00422412" w:rsidP="00E53CA9"/>
    <w:p w14:paraId="60AF1416" w14:textId="37A28242" w:rsidR="00E53CA9" w:rsidRDefault="00E53CA9" w:rsidP="00E53CA9"/>
    <w:p w14:paraId="50A255E4" w14:textId="77777777" w:rsidR="00104426" w:rsidRDefault="00104426" w:rsidP="00E53CA9">
      <w:pPr>
        <w:jc w:val="center"/>
        <w:sectPr w:rsidR="00104426" w:rsidSect="00B83732">
          <w:headerReference w:type="default" r:id="rId30"/>
          <w:footerReference w:type="default" r:id="rId31"/>
          <w:pgSz w:w="12240" w:h="15840"/>
          <w:pgMar w:top="1296" w:right="1440" w:bottom="1152" w:left="1440" w:header="720" w:footer="720" w:gutter="0"/>
          <w:pgNumType w:chapStyle="6"/>
          <w:cols w:space="720"/>
          <w:docGrid w:linePitch="360"/>
        </w:sectPr>
      </w:pPr>
    </w:p>
    <w:tbl>
      <w:tblPr>
        <w:tblStyle w:val="TableGrid"/>
        <w:tblW w:w="4631" w:type="dxa"/>
        <w:tblInd w:w="-5" w:type="dxa"/>
        <w:tblLook w:val="04A0" w:firstRow="1" w:lastRow="0" w:firstColumn="1" w:lastColumn="0" w:noHBand="0" w:noVBand="1"/>
      </w:tblPr>
      <w:tblGrid>
        <w:gridCol w:w="625"/>
        <w:gridCol w:w="4006"/>
      </w:tblGrid>
      <w:tr w:rsidR="00E53CA9" w14:paraId="0020E61D" w14:textId="77777777" w:rsidTr="00E53CA9">
        <w:trPr>
          <w:trHeight w:val="314"/>
        </w:trPr>
        <w:tc>
          <w:tcPr>
            <w:tcW w:w="4631" w:type="dxa"/>
            <w:gridSpan w:val="2"/>
            <w:shd w:val="clear" w:color="auto" w:fill="F2F2F2" w:themeFill="background1" w:themeFillShade="F2"/>
          </w:tcPr>
          <w:p w14:paraId="54529B69" w14:textId="52EFB291" w:rsidR="00E53CA9" w:rsidRDefault="00E53CA9" w:rsidP="00E53CA9">
            <w:pPr>
              <w:jc w:val="center"/>
            </w:pPr>
            <w:r>
              <w:t xml:space="preserve">Students will be able to: </w:t>
            </w:r>
          </w:p>
        </w:tc>
      </w:tr>
      <w:tr w:rsidR="00E53CA9" w14:paraId="46E355F1" w14:textId="77777777" w:rsidTr="00E53CA9">
        <w:trPr>
          <w:trHeight w:val="314"/>
        </w:trPr>
        <w:tc>
          <w:tcPr>
            <w:tcW w:w="625" w:type="dxa"/>
          </w:tcPr>
          <w:p w14:paraId="09288748" w14:textId="77777777" w:rsidR="00E53CA9" w:rsidRDefault="00E53CA9" w:rsidP="00E53CA9">
            <w:r>
              <w:t>1</w:t>
            </w:r>
          </w:p>
        </w:tc>
        <w:tc>
          <w:tcPr>
            <w:tcW w:w="4006" w:type="dxa"/>
            <w:shd w:val="clear" w:color="auto" w:fill="E5DFEC" w:themeFill="accent4" w:themeFillTint="33"/>
          </w:tcPr>
          <w:p w14:paraId="72DA9718" w14:textId="77777777" w:rsidR="00E53CA9" w:rsidRDefault="00E53CA9" w:rsidP="00E53CA9">
            <w:r>
              <w:t>Write executable code in Python</w:t>
            </w:r>
          </w:p>
        </w:tc>
      </w:tr>
    </w:tbl>
    <w:p w14:paraId="706BF7E3" w14:textId="7911BE77" w:rsidR="00E53CA9" w:rsidRDefault="00E53CA9" w:rsidP="00E53CA9"/>
    <w:p w14:paraId="1D8D5BF3" w14:textId="2EA75E27" w:rsidR="00E53CA9" w:rsidRPr="004E47F5" w:rsidRDefault="00E53CA9" w:rsidP="00300132">
      <w:pPr>
        <w:pStyle w:val="ListParagraph"/>
        <w:numPr>
          <w:ilvl w:val="0"/>
          <w:numId w:val="28"/>
        </w:numPr>
        <w:rPr>
          <w:rFonts w:ascii="Times New Roman" w:hAnsi="Times New Roman" w:cs="Times New Roman"/>
          <w:sz w:val="24"/>
          <w:szCs w:val="24"/>
        </w:rPr>
      </w:pPr>
      <w:r w:rsidRPr="004E47F5">
        <w:rPr>
          <w:rFonts w:ascii="Times New Roman" w:hAnsi="Times New Roman" w:cs="Times New Roman"/>
          <w:sz w:val="24"/>
          <w:szCs w:val="24"/>
        </w:rPr>
        <w:t>What are the basic data types in Python?</w:t>
      </w:r>
    </w:p>
    <w:p w14:paraId="530D3704" w14:textId="33DA3814" w:rsidR="00E53CA9" w:rsidRPr="004E47F5" w:rsidRDefault="00E53CA9" w:rsidP="00300132">
      <w:pPr>
        <w:pStyle w:val="ListParagraph"/>
        <w:numPr>
          <w:ilvl w:val="0"/>
          <w:numId w:val="28"/>
        </w:numPr>
        <w:rPr>
          <w:rFonts w:ascii="Times New Roman" w:hAnsi="Times New Roman" w:cs="Times New Roman"/>
          <w:sz w:val="24"/>
          <w:szCs w:val="24"/>
        </w:rPr>
      </w:pPr>
      <w:r w:rsidRPr="004E47F5">
        <w:rPr>
          <w:rFonts w:ascii="Times New Roman" w:hAnsi="Times New Roman" w:cs="Times New Roman"/>
          <w:sz w:val="24"/>
          <w:szCs w:val="24"/>
        </w:rPr>
        <w:t>How do I set up my development environment?</w:t>
      </w:r>
    </w:p>
    <w:p w14:paraId="3D048811" w14:textId="02CDCA84" w:rsidR="00E53CA9" w:rsidRPr="004E47F5" w:rsidRDefault="00E53CA9" w:rsidP="00300132">
      <w:pPr>
        <w:pStyle w:val="ListParagraph"/>
        <w:numPr>
          <w:ilvl w:val="0"/>
          <w:numId w:val="28"/>
        </w:numPr>
        <w:rPr>
          <w:rFonts w:ascii="Times New Roman" w:hAnsi="Times New Roman" w:cs="Times New Roman"/>
          <w:sz w:val="24"/>
          <w:szCs w:val="24"/>
        </w:rPr>
      </w:pPr>
      <w:r w:rsidRPr="004E47F5">
        <w:rPr>
          <w:rFonts w:ascii="Times New Roman" w:hAnsi="Times New Roman" w:cs="Times New Roman"/>
          <w:sz w:val="24"/>
          <w:szCs w:val="24"/>
        </w:rPr>
        <w:t>How do I write executable expressions and lists?</w:t>
      </w:r>
    </w:p>
    <w:p w14:paraId="734FCF25" w14:textId="2E40EC1B" w:rsidR="00E53CA9" w:rsidRPr="004E47F5" w:rsidRDefault="00E53CA9" w:rsidP="00300132">
      <w:pPr>
        <w:pStyle w:val="ListParagraph"/>
        <w:numPr>
          <w:ilvl w:val="0"/>
          <w:numId w:val="28"/>
        </w:numPr>
        <w:rPr>
          <w:rFonts w:ascii="Times New Roman" w:hAnsi="Times New Roman" w:cs="Times New Roman"/>
          <w:sz w:val="24"/>
          <w:szCs w:val="24"/>
        </w:rPr>
      </w:pPr>
      <w:r w:rsidRPr="004E47F5">
        <w:rPr>
          <w:rFonts w:ascii="Times New Roman" w:hAnsi="Times New Roman" w:cs="Times New Roman"/>
          <w:sz w:val="24"/>
          <w:szCs w:val="24"/>
        </w:rPr>
        <w:t xml:space="preserve">When do I work with tuples (a sequence in Python) and not lists? </w:t>
      </w:r>
    </w:p>
    <w:p w14:paraId="57CAC0E4" w14:textId="198EBDD1" w:rsidR="00E53CA9" w:rsidRPr="004E47F5" w:rsidRDefault="00E53CA9" w:rsidP="00300132">
      <w:pPr>
        <w:pStyle w:val="ListParagraph"/>
        <w:numPr>
          <w:ilvl w:val="0"/>
          <w:numId w:val="28"/>
        </w:numPr>
        <w:rPr>
          <w:rFonts w:ascii="Times New Roman" w:hAnsi="Times New Roman" w:cs="Times New Roman"/>
          <w:sz w:val="24"/>
          <w:szCs w:val="24"/>
        </w:rPr>
      </w:pPr>
      <w:r w:rsidRPr="004E47F5">
        <w:rPr>
          <w:rFonts w:ascii="Times New Roman" w:hAnsi="Times New Roman" w:cs="Times New Roman"/>
          <w:sz w:val="24"/>
          <w:szCs w:val="24"/>
        </w:rPr>
        <w:t>How do I work with dictionaries and functions?</w:t>
      </w:r>
    </w:p>
    <w:p w14:paraId="1856CDD0" w14:textId="749EE693" w:rsidR="00E53CA9" w:rsidRPr="004E47F5" w:rsidRDefault="00E53CA9" w:rsidP="00300132">
      <w:pPr>
        <w:pStyle w:val="ListParagraph"/>
        <w:numPr>
          <w:ilvl w:val="0"/>
          <w:numId w:val="28"/>
        </w:numPr>
        <w:rPr>
          <w:rFonts w:ascii="Times New Roman" w:hAnsi="Times New Roman" w:cs="Times New Roman"/>
          <w:sz w:val="24"/>
          <w:szCs w:val="24"/>
        </w:rPr>
      </w:pPr>
      <w:r w:rsidRPr="004E47F5">
        <w:rPr>
          <w:rFonts w:ascii="Times New Roman" w:hAnsi="Times New Roman" w:cs="Times New Roman"/>
          <w:sz w:val="24"/>
          <w:szCs w:val="24"/>
        </w:rPr>
        <w:t>What are conditionals?</w:t>
      </w:r>
    </w:p>
    <w:p w14:paraId="55225604" w14:textId="4976AF0D" w:rsidR="00E53CA9" w:rsidRPr="004E47F5" w:rsidRDefault="00E53CA9" w:rsidP="00300132">
      <w:pPr>
        <w:pStyle w:val="ListParagraph"/>
        <w:numPr>
          <w:ilvl w:val="0"/>
          <w:numId w:val="28"/>
        </w:numPr>
        <w:rPr>
          <w:rFonts w:ascii="Times New Roman" w:hAnsi="Times New Roman" w:cs="Times New Roman"/>
          <w:sz w:val="24"/>
          <w:szCs w:val="24"/>
        </w:rPr>
      </w:pPr>
      <w:r w:rsidRPr="004E47F5">
        <w:rPr>
          <w:rFonts w:ascii="Times New Roman" w:hAnsi="Times New Roman" w:cs="Times New Roman"/>
          <w:sz w:val="24"/>
          <w:szCs w:val="24"/>
        </w:rPr>
        <w:t>What is recursion?</w:t>
      </w:r>
    </w:p>
    <w:p w14:paraId="214AACCC" w14:textId="19396503" w:rsidR="00E53CA9" w:rsidRPr="004E47F5" w:rsidRDefault="00E53CA9" w:rsidP="00300132">
      <w:pPr>
        <w:pStyle w:val="ListParagraph"/>
        <w:numPr>
          <w:ilvl w:val="0"/>
          <w:numId w:val="28"/>
        </w:numPr>
        <w:rPr>
          <w:rFonts w:ascii="Times New Roman" w:hAnsi="Times New Roman" w:cs="Times New Roman"/>
          <w:sz w:val="24"/>
          <w:szCs w:val="24"/>
        </w:rPr>
      </w:pPr>
      <w:r w:rsidRPr="004E47F5">
        <w:rPr>
          <w:rFonts w:ascii="Times New Roman" w:hAnsi="Times New Roman" w:cs="Times New Roman"/>
          <w:sz w:val="24"/>
          <w:szCs w:val="24"/>
        </w:rPr>
        <w:t>How do I read in data, text?</w:t>
      </w:r>
    </w:p>
    <w:p w14:paraId="48D3E3AD" w14:textId="28FA9402" w:rsidR="00E53CA9" w:rsidRPr="004E47F5" w:rsidRDefault="00E53CA9" w:rsidP="00300132">
      <w:pPr>
        <w:pStyle w:val="ListParagraph"/>
        <w:numPr>
          <w:ilvl w:val="0"/>
          <w:numId w:val="28"/>
        </w:numPr>
        <w:rPr>
          <w:rFonts w:ascii="Times New Roman" w:hAnsi="Times New Roman" w:cs="Times New Roman"/>
          <w:sz w:val="24"/>
          <w:szCs w:val="24"/>
        </w:rPr>
      </w:pPr>
      <w:r w:rsidRPr="004E47F5">
        <w:rPr>
          <w:rFonts w:ascii="Times New Roman" w:hAnsi="Times New Roman" w:cs="Times New Roman"/>
          <w:sz w:val="24"/>
          <w:szCs w:val="24"/>
        </w:rPr>
        <w:t xml:space="preserve">How do I write a data file? </w:t>
      </w:r>
    </w:p>
    <w:p w14:paraId="38C4D6F0" w14:textId="48813032" w:rsidR="00E53CA9" w:rsidRPr="004E47F5" w:rsidRDefault="00E53CA9" w:rsidP="00300132">
      <w:pPr>
        <w:pStyle w:val="ListParagraph"/>
        <w:numPr>
          <w:ilvl w:val="0"/>
          <w:numId w:val="28"/>
        </w:numPr>
        <w:rPr>
          <w:rFonts w:ascii="Times New Roman" w:hAnsi="Times New Roman" w:cs="Times New Roman"/>
          <w:sz w:val="24"/>
          <w:szCs w:val="24"/>
        </w:rPr>
      </w:pPr>
      <w:r w:rsidRPr="004E47F5">
        <w:rPr>
          <w:rFonts w:ascii="Times New Roman" w:hAnsi="Times New Roman" w:cs="Times New Roman"/>
          <w:sz w:val="24"/>
          <w:szCs w:val="24"/>
        </w:rPr>
        <w:t>How do I get help?</w:t>
      </w:r>
    </w:p>
    <w:p w14:paraId="6ECE3F60" w14:textId="7962427A" w:rsidR="00E53CA9" w:rsidRDefault="00E53CA9" w:rsidP="00E53CA9"/>
    <w:tbl>
      <w:tblPr>
        <w:tblStyle w:val="TableGrid"/>
        <w:tblW w:w="4631" w:type="dxa"/>
        <w:tblInd w:w="-5" w:type="dxa"/>
        <w:tblLook w:val="04A0" w:firstRow="1" w:lastRow="0" w:firstColumn="1" w:lastColumn="0" w:noHBand="0" w:noVBand="1"/>
      </w:tblPr>
      <w:tblGrid>
        <w:gridCol w:w="625"/>
        <w:gridCol w:w="4006"/>
      </w:tblGrid>
      <w:tr w:rsidR="00E53CA9" w14:paraId="2B819FB8" w14:textId="77777777" w:rsidTr="00E53CA9">
        <w:trPr>
          <w:trHeight w:val="314"/>
        </w:trPr>
        <w:tc>
          <w:tcPr>
            <w:tcW w:w="4631" w:type="dxa"/>
            <w:gridSpan w:val="2"/>
            <w:shd w:val="clear" w:color="auto" w:fill="F2F2F2" w:themeFill="background1" w:themeFillShade="F2"/>
          </w:tcPr>
          <w:p w14:paraId="319490BE" w14:textId="77777777" w:rsidR="00E53CA9" w:rsidRDefault="00E53CA9" w:rsidP="00E53CA9">
            <w:pPr>
              <w:jc w:val="center"/>
            </w:pPr>
            <w:r>
              <w:t xml:space="preserve">Students will be able to: </w:t>
            </w:r>
          </w:p>
        </w:tc>
      </w:tr>
      <w:tr w:rsidR="00E53CA9" w14:paraId="0493E968" w14:textId="77777777" w:rsidTr="00E53CA9">
        <w:trPr>
          <w:trHeight w:val="314"/>
        </w:trPr>
        <w:tc>
          <w:tcPr>
            <w:tcW w:w="625" w:type="dxa"/>
          </w:tcPr>
          <w:p w14:paraId="26D90F64" w14:textId="466ECD46" w:rsidR="00E53CA9" w:rsidRDefault="00E53CA9" w:rsidP="00E53CA9">
            <w:r>
              <w:t>2</w:t>
            </w:r>
          </w:p>
        </w:tc>
        <w:tc>
          <w:tcPr>
            <w:tcW w:w="4006" w:type="dxa"/>
            <w:shd w:val="clear" w:color="auto" w:fill="E5DFEC" w:themeFill="accent4" w:themeFillTint="33"/>
          </w:tcPr>
          <w:p w14:paraId="703035FC" w14:textId="14169FC4" w:rsidR="00E53CA9" w:rsidRDefault="00E53CA9" w:rsidP="00E53CA9">
            <w:r>
              <w:t>Apply object-oriented programming</w:t>
            </w:r>
            <w:r w:rsidR="00876752">
              <w:t xml:space="preserve"> (OOP)</w:t>
            </w:r>
          </w:p>
        </w:tc>
      </w:tr>
    </w:tbl>
    <w:p w14:paraId="49CD580F" w14:textId="0F3F563E" w:rsidR="004E47F5" w:rsidRDefault="004E47F5" w:rsidP="004E47F5"/>
    <w:p w14:paraId="6AC920D9" w14:textId="77777777" w:rsidR="004E47F5" w:rsidRPr="004E47F5" w:rsidRDefault="004E47F5" w:rsidP="00300132">
      <w:pPr>
        <w:pStyle w:val="ListParagraph"/>
        <w:numPr>
          <w:ilvl w:val="0"/>
          <w:numId w:val="29"/>
        </w:numPr>
        <w:rPr>
          <w:rFonts w:ascii="Times New Roman" w:hAnsi="Times New Roman" w:cs="Times New Roman"/>
          <w:sz w:val="24"/>
          <w:szCs w:val="24"/>
        </w:rPr>
      </w:pPr>
      <w:r w:rsidRPr="004E47F5">
        <w:rPr>
          <w:rFonts w:ascii="Times New Roman" w:hAnsi="Times New Roman" w:cs="Times New Roman"/>
          <w:sz w:val="24"/>
          <w:szCs w:val="24"/>
        </w:rPr>
        <w:t>How do I create my own data types?</w:t>
      </w:r>
    </w:p>
    <w:p w14:paraId="40FE1FCA" w14:textId="7BCC006E" w:rsidR="004E47F5" w:rsidRPr="004E47F5" w:rsidRDefault="004E47F5" w:rsidP="00300132">
      <w:pPr>
        <w:pStyle w:val="ListParagraph"/>
        <w:numPr>
          <w:ilvl w:val="0"/>
          <w:numId w:val="29"/>
        </w:numPr>
        <w:rPr>
          <w:rFonts w:ascii="Times New Roman" w:hAnsi="Times New Roman" w:cs="Times New Roman"/>
          <w:sz w:val="24"/>
          <w:szCs w:val="24"/>
        </w:rPr>
      </w:pPr>
      <w:r w:rsidRPr="004E47F5">
        <w:rPr>
          <w:rFonts w:ascii="Times New Roman" w:hAnsi="Times New Roman" w:cs="Times New Roman"/>
          <w:sz w:val="24"/>
          <w:szCs w:val="24"/>
        </w:rPr>
        <w:t>Wh</w:t>
      </w:r>
      <w:r w:rsidR="007E417C">
        <w:rPr>
          <w:rFonts w:ascii="Times New Roman" w:hAnsi="Times New Roman" w:cs="Times New Roman"/>
          <w:sz w:val="24"/>
          <w:szCs w:val="24"/>
        </w:rPr>
        <w:t xml:space="preserve">y do we use </w:t>
      </w:r>
      <w:r w:rsidRPr="004E47F5">
        <w:rPr>
          <w:rFonts w:ascii="Times New Roman" w:hAnsi="Times New Roman" w:cs="Times New Roman"/>
          <w:sz w:val="24"/>
          <w:szCs w:val="24"/>
        </w:rPr>
        <w:t>methods?</w:t>
      </w:r>
    </w:p>
    <w:p w14:paraId="70166511" w14:textId="232DB712" w:rsidR="004E47F5" w:rsidRPr="004E47F5" w:rsidRDefault="00516740" w:rsidP="00300132">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 xml:space="preserve">Is Python </w:t>
      </w:r>
      <w:r w:rsidR="004E47F5" w:rsidRPr="004E47F5">
        <w:rPr>
          <w:rFonts w:ascii="Times New Roman" w:hAnsi="Times New Roman" w:cs="Times New Roman"/>
          <w:sz w:val="24"/>
          <w:szCs w:val="24"/>
        </w:rPr>
        <w:t>OOP?</w:t>
      </w:r>
    </w:p>
    <w:p w14:paraId="6F9E93AF" w14:textId="652FA0C9" w:rsidR="00E53CA9" w:rsidRDefault="004E47F5" w:rsidP="00300132">
      <w:pPr>
        <w:pStyle w:val="ListParagraph"/>
        <w:numPr>
          <w:ilvl w:val="0"/>
          <w:numId w:val="29"/>
        </w:numPr>
        <w:rPr>
          <w:rFonts w:ascii="Times New Roman" w:hAnsi="Times New Roman" w:cs="Times New Roman"/>
          <w:sz w:val="24"/>
          <w:szCs w:val="24"/>
        </w:rPr>
      </w:pPr>
      <w:r w:rsidRPr="004E47F5">
        <w:rPr>
          <w:rFonts w:ascii="Times New Roman" w:hAnsi="Times New Roman" w:cs="Times New Roman"/>
          <w:sz w:val="24"/>
          <w:szCs w:val="24"/>
        </w:rPr>
        <w:t xml:space="preserve">How do I handle </w:t>
      </w:r>
      <w:r w:rsidR="00DB388B">
        <w:rPr>
          <w:rFonts w:ascii="Times New Roman" w:hAnsi="Times New Roman" w:cs="Times New Roman"/>
          <w:sz w:val="24"/>
          <w:szCs w:val="24"/>
        </w:rPr>
        <w:t>exceptions</w:t>
      </w:r>
      <w:r w:rsidRPr="004E47F5">
        <w:rPr>
          <w:rFonts w:ascii="Times New Roman" w:hAnsi="Times New Roman" w:cs="Times New Roman"/>
          <w:sz w:val="24"/>
          <w:szCs w:val="24"/>
        </w:rPr>
        <w:t xml:space="preserve"> </w:t>
      </w:r>
      <w:r w:rsidR="00BC1576">
        <w:rPr>
          <w:rFonts w:ascii="Times New Roman" w:hAnsi="Times New Roman" w:cs="Times New Roman"/>
          <w:sz w:val="24"/>
          <w:szCs w:val="24"/>
        </w:rPr>
        <w:t>and</w:t>
      </w:r>
      <w:r w:rsidRPr="004E47F5">
        <w:rPr>
          <w:rFonts w:ascii="Times New Roman" w:hAnsi="Times New Roman" w:cs="Times New Roman"/>
          <w:sz w:val="24"/>
          <w:szCs w:val="24"/>
        </w:rPr>
        <w:t xml:space="preserve"> unforeseen results?</w:t>
      </w:r>
    </w:p>
    <w:p w14:paraId="038BB98D" w14:textId="4191FAFE" w:rsidR="0005763E" w:rsidRDefault="0005763E" w:rsidP="0005763E"/>
    <w:tbl>
      <w:tblPr>
        <w:tblStyle w:val="TableGrid"/>
        <w:tblW w:w="4631" w:type="dxa"/>
        <w:tblInd w:w="-5" w:type="dxa"/>
        <w:tblLook w:val="04A0" w:firstRow="1" w:lastRow="0" w:firstColumn="1" w:lastColumn="0" w:noHBand="0" w:noVBand="1"/>
      </w:tblPr>
      <w:tblGrid>
        <w:gridCol w:w="625"/>
        <w:gridCol w:w="4006"/>
      </w:tblGrid>
      <w:tr w:rsidR="0005763E" w14:paraId="4668D616" w14:textId="77777777" w:rsidTr="00BC7DEB">
        <w:trPr>
          <w:trHeight w:val="314"/>
        </w:trPr>
        <w:tc>
          <w:tcPr>
            <w:tcW w:w="4631" w:type="dxa"/>
            <w:gridSpan w:val="2"/>
            <w:shd w:val="clear" w:color="auto" w:fill="F2F2F2" w:themeFill="background1" w:themeFillShade="F2"/>
          </w:tcPr>
          <w:p w14:paraId="4FA9F6AB" w14:textId="77777777" w:rsidR="0005763E" w:rsidRDefault="0005763E" w:rsidP="00BC7DEB">
            <w:pPr>
              <w:jc w:val="center"/>
            </w:pPr>
            <w:r>
              <w:t xml:space="preserve">Students will be able to: </w:t>
            </w:r>
          </w:p>
        </w:tc>
      </w:tr>
      <w:tr w:rsidR="0005763E" w14:paraId="543FCE56" w14:textId="77777777" w:rsidTr="00BC7DEB">
        <w:trPr>
          <w:trHeight w:val="314"/>
        </w:trPr>
        <w:tc>
          <w:tcPr>
            <w:tcW w:w="625" w:type="dxa"/>
          </w:tcPr>
          <w:p w14:paraId="3EE9ED46" w14:textId="58BC9D7B" w:rsidR="0005763E" w:rsidRDefault="0005763E" w:rsidP="00BC7DEB">
            <w:r>
              <w:t>3</w:t>
            </w:r>
          </w:p>
        </w:tc>
        <w:tc>
          <w:tcPr>
            <w:tcW w:w="4006" w:type="dxa"/>
            <w:shd w:val="clear" w:color="auto" w:fill="E5DFEC" w:themeFill="accent4" w:themeFillTint="33"/>
          </w:tcPr>
          <w:p w14:paraId="2F4063C2" w14:textId="01DAE163" w:rsidR="0005763E" w:rsidRDefault="0005763E" w:rsidP="00BC7DEB">
            <w:r w:rsidRPr="00122E0B">
              <w:t>Create data models with Python IDE</w:t>
            </w:r>
          </w:p>
        </w:tc>
      </w:tr>
    </w:tbl>
    <w:p w14:paraId="2EDB904F" w14:textId="77777777" w:rsidR="0005763E" w:rsidRDefault="0005763E" w:rsidP="0005763E"/>
    <w:p w14:paraId="7DDF6ECA" w14:textId="77777777" w:rsidR="0005763E" w:rsidRPr="00670E7D" w:rsidRDefault="0005763E" w:rsidP="00300132">
      <w:pPr>
        <w:pStyle w:val="ListParagraph"/>
        <w:numPr>
          <w:ilvl w:val="0"/>
          <w:numId w:val="30"/>
        </w:numPr>
        <w:rPr>
          <w:rFonts w:ascii="Times New Roman" w:hAnsi="Times New Roman" w:cs="Times New Roman"/>
          <w:sz w:val="24"/>
          <w:szCs w:val="24"/>
        </w:rPr>
      </w:pPr>
      <w:r w:rsidRPr="00670E7D">
        <w:rPr>
          <w:rFonts w:ascii="Times New Roman" w:hAnsi="Times New Roman" w:cs="Times New Roman"/>
          <w:sz w:val="24"/>
          <w:szCs w:val="24"/>
        </w:rPr>
        <w:t>How do I output my results?</w:t>
      </w:r>
    </w:p>
    <w:p w14:paraId="7FAA4792" w14:textId="77777777" w:rsidR="0005763E" w:rsidRPr="00670E7D" w:rsidRDefault="0005763E" w:rsidP="00300132">
      <w:pPr>
        <w:pStyle w:val="ListParagraph"/>
        <w:numPr>
          <w:ilvl w:val="0"/>
          <w:numId w:val="30"/>
        </w:numPr>
        <w:rPr>
          <w:rFonts w:ascii="Times New Roman" w:hAnsi="Times New Roman" w:cs="Times New Roman"/>
          <w:sz w:val="24"/>
          <w:szCs w:val="24"/>
        </w:rPr>
      </w:pPr>
      <w:r w:rsidRPr="00670E7D">
        <w:rPr>
          <w:rFonts w:ascii="Times New Roman" w:hAnsi="Times New Roman" w:cs="Times New Roman"/>
          <w:sz w:val="24"/>
          <w:szCs w:val="24"/>
        </w:rPr>
        <w:t>What are the steps to build a model using classes, methods, and constants?</w:t>
      </w:r>
    </w:p>
    <w:p w14:paraId="4288A68C" w14:textId="3360D350" w:rsidR="0005763E" w:rsidRPr="00670E7D" w:rsidRDefault="0005763E" w:rsidP="00300132">
      <w:pPr>
        <w:pStyle w:val="ListParagraph"/>
        <w:numPr>
          <w:ilvl w:val="0"/>
          <w:numId w:val="30"/>
        </w:numPr>
        <w:rPr>
          <w:rFonts w:ascii="Times New Roman" w:hAnsi="Times New Roman" w:cs="Times New Roman"/>
          <w:sz w:val="24"/>
          <w:szCs w:val="24"/>
        </w:rPr>
      </w:pPr>
      <w:r w:rsidRPr="00670E7D">
        <w:rPr>
          <w:rFonts w:ascii="Times New Roman" w:hAnsi="Times New Roman" w:cs="Times New Roman"/>
          <w:sz w:val="24"/>
          <w:szCs w:val="24"/>
        </w:rPr>
        <w:t xml:space="preserve">How can I make my code reusable with </w:t>
      </w:r>
      <w:r w:rsidR="00A36223">
        <w:rPr>
          <w:rFonts w:ascii="Times New Roman" w:hAnsi="Times New Roman" w:cs="Times New Roman"/>
          <w:sz w:val="24"/>
          <w:szCs w:val="24"/>
        </w:rPr>
        <w:t xml:space="preserve">library </w:t>
      </w:r>
      <w:r w:rsidRPr="00670E7D">
        <w:rPr>
          <w:rFonts w:ascii="Times New Roman" w:hAnsi="Times New Roman" w:cs="Times New Roman"/>
          <w:sz w:val="24"/>
          <w:szCs w:val="24"/>
        </w:rPr>
        <w:t>modules and packages (.py extension)?</w:t>
      </w:r>
    </w:p>
    <w:p w14:paraId="0F6A221A" w14:textId="77777777" w:rsidR="0005763E" w:rsidRPr="00670E7D" w:rsidRDefault="0005763E" w:rsidP="00300132">
      <w:pPr>
        <w:pStyle w:val="ListParagraph"/>
        <w:numPr>
          <w:ilvl w:val="0"/>
          <w:numId w:val="30"/>
        </w:numPr>
        <w:rPr>
          <w:rFonts w:ascii="Times New Roman" w:hAnsi="Times New Roman" w:cs="Times New Roman"/>
          <w:sz w:val="24"/>
          <w:szCs w:val="24"/>
        </w:rPr>
      </w:pPr>
      <w:r w:rsidRPr="00670E7D">
        <w:rPr>
          <w:rFonts w:ascii="Times New Roman" w:hAnsi="Times New Roman" w:cs="Times New Roman"/>
          <w:sz w:val="24"/>
          <w:szCs w:val="24"/>
        </w:rPr>
        <w:t>How do I find and import libraries and packages?</w:t>
      </w:r>
    </w:p>
    <w:p w14:paraId="1856A94F" w14:textId="75AAFFBB" w:rsidR="0005763E" w:rsidRPr="00670E7D" w:rsidRDefault="0005763E" w:rsidP="00300132">
      <w:pPr>
        <w:pStyle w:val="ListParagraph"/>
        <w:numPr>
          <w:ilvl w:val="0"/>
          <w:numId w:val="30"/>
        </w:numPr>
        <w:rPr>
          <w:rFonts w:ascii="Times New Roman" w:hAnsi="Times New Roman" w:cs="Times New Roman"/>
          <w:sz w:val="24"/>
          <w:szCs w:val="24"/>
        </w:rPr>
      </w:pPr>
      <w:r w:rsidRPr="00670E7D">
        <w:rPr>
          <w:rFonts w:ascii="Times New Roman" w:hAnsi="Times New Roman" w:cs="Times New Roman"/>
          <w:sz w:val="24"/>
          <w:szCs w:val="24"/>
        </w:rPr>
        <w:t>What’s a good way to validate and report results?</w:t>
      </w:r>
    </w:p>
    <w:p w14:paraId="39B24738" w14:textId="77777777" w:rsidR="00104426" w:rsidRDefault="00104426" w:rsidP="00D6188E"/>
    <w:tbl>
      <w:tblPr>
        <w:tblStyle w:val="TableGrid"/>
        <w:tblW w:w="4631" w:type="dxa"/>
        <w:tblInd w:w="-5" w:type="dxa"/>
        <w:tblLook w:val="04A0" w:firstRow="1" w:lastRow="0" w:firstColumn="1" w:lastColumn="0" w:noHBand="0" w:noVBand="1"/>
      </w:tblPr>
      <w:tblGrid>
        <w:gridCol w:w="625"/>
        <w:gridCol w:w="4006"/>
      </w:tblGrid>
      <w:tr w:rsidR="00104426" w14:paraId="7B708D07" w14:textId="77777777" w:rsidTr="00BC7DEB">
        <w:trPr>
          <w:trHeight w:val="314"/>
        </w:trPr>
        <w:tc>
          <w:tcPr>
            <w:tcW w:w="4631" w:type="dxa"/>
            <w:gridSpan w:val="2"/>
            <w:shd w:val="clear" w:color="auto" w:fill="F2F2F2" w:themeFill="background1" w:themeFillShade="F2"/>
          </w:tcPr>
          <w:p w14:paraId="7E4A1766" w14:textId="77777777" w:rsidR="00104426" w:rsidRDefault="00104426" w:rsidP="00BC7DEB">
            <w:pPr>
              <w:jc w:val="center"/>
            </w:pPr>
            <w:r>
              <w:t xml:space="preserve">Students will be able to: </w:t>
            </w:r>
          </w:p>
        </w:tc>
      </w:tr>
      <w:tr w:rsidR="00104426" w14:paraId="29FA2BCB" w14:textId="77777777" w:rsidTr="00BC7DEB">
        <w:trPr>
          <w:trHeight w:val="314"/>
        </w:trPr>
        <w:tc>
          <w:tcPr>
            <w:tcW w:w="625" w:type="dxa"/>
          </w:tcPr>
          <w:p w14:paraId="27DF31D1" w14:textId="18B9AA3D" w:rsidR="00104426" w:rsidRDefault="00104426" w:rsidP="00BC7DEB">
            <w:r>
              <w:t>4</w:t>
            </w:r>
          </w:p>
        </w:tc>
        <w:tc>
          <w:tcPr>
            <w:tcW w:w="4006" w:type="dxa"/>
            <w:shd w:val="clear" w:color="auto" w:fill="E5DFEC" w:themeFill="accent4" w:themeFillTint="33"/>
          </w:tcPr>
          <w:p w14:paraId="3886E489" w14:textId="0EBB2E13" w:rsidR="00104426" w:rsidRDefault="00104426" w:rsidP="00BC7DEB">
            <w:r w:rsidRPr="00104426">
              <w:t>Create data models with Jupyter Notebook</w:t>
            </w:r>
          </w:p>
        </w:tc>
      </w:tr>
    </w:tbl>
    <w:p w14:paraId="7D6EE448" w14:textId="77777777" w:rsidR="00104426" w:rsidRDefault="00104426" w:rsidP="00104426"/>
    <w:p w14:paraId="3236F04C" w14:textId="77777777" w:rsidR="00104426" w:rsidRPr="00104426" w:rsidRDefault="00104426" w:rsidP="00300132">
      <w:pPr>
        <w:pStyle w:val="ListParagraph"/>
        <w:numPr>
          <w:ilvl w:val="0"/>
          <w:numId w:val="31"/>
        </w:numPr>
        <w:rPr>
          <w:rFonts w:ascii="Times New Roman" w:hAnsi="Times New Roman" w:cs="Times New Roman"/>
          <w:sz w:val="24"/>
          <w:szCs w:val="24"/>
        </w:rPr>
      </w:pPr>
      <w:r w:rsidRPr="00104426">
        <w:rPr>
          <w:rFonts w:ascii="Times New Roman" w:hAnsi="Times New Roman" w:cs="Times New Roman"/>
          <w:sz w:val="24"/>
          <w:szCs w:val="24"/>
        </w:rPr>
        <w:t>How can I use Python to explore data sets and build predictive models?</w:t>
      </w:r>
    </w:p>
    <w:p w14:paraId="63045301" w14:textId="77777777" w:rsidR="00104426" w:rsidRDefault="00104426" w:rsidP="00300132">
      <w:pPr>
        <w:pStyle w:val="ListParagraph"/>
        <w:numPr>
          <w:ilvl w:val="0"/>
          <w:numId w:val="31"/>
        </w:numPr>
        <w:rPr>
          <w:rFonts w:ascii="Times New Roman" w:hAnsi="Times New Roman" w:cs="Times New Roman"/>
          <w:sz w:val="24"/>
          <w:szCs w:val="24"/>
        </w:rPr>
      </w:pPr>
      <w:r w:rsidRPr="00104426">
        <w:rPr>
          <w:rFonts w:ascii="Times New Roman" w:hAnsi="Times New Roman" w:cs="Times New Roman"/>
          <w:sz w:val="24"/>
          <w:szCs w:val="24"/>
        </w:rPr>
        <w:t>What’s a good way to validate and report results?</w:t>
      </w:r>
    </w:p>
    <w:p w14:paraId="0BAC2468" w14:textId="35679D25" w:rsidR="003D7E3D" w:rsidRPr="00104426" w:rsidRDefault="003D7E3D" w:rsidP="00300132">
      <w:pPr>
        <w:pStyle w:val="ListParagraph"/>
        <w:numPr>
          <w:ilvl w:val="0"/>
          <w:numId w:val="31"/>
        </w:numPr>
        <w:rPr>
          <w:rFonts w:ascii="Times New Roman" w:hAnsi="Times New Roman" w:cs="Times New Roman"/>
          <w:sz w:val="24"/>
          <w:szCs w:val="24"/>
        </w:rPr>
        <w:sectPr w:rsidR="003D7E3D" w:rsidRPr="00104426" w:rsidSect="00104426">
          <w:type w:val="continuous"/>
          <w:pgSz w:w="12240" w:h="15840"/>
          <w:pgMar w:top="1296" w:right="1440" w:bottom="1152" w:left="1440" w:header="720" w:footer="720" w:gutter="0"/>
          <w:pgNumType w:chapStyle="6"/>
          <w:cols w:num="2" w:space="720"/>
          <w:docGrid w:linePitch="360"/>
        </w:sectPr>
      </w:pPr>
    </w:p>
    <w:bookmarkEnd w:id="14"/>
    <w:p w14:paraId="1AA83E35" w14:textId="77777777" w:rsidR="00D87DE1" w:rsidRPr="00D87DE1" w:rsidRDefault="00D87DE1" w:rsidP="00854F2C">
      <w:pPr>
        <w:pStyle w:val="Heading3"/>
        <w:numPr>
          <w:ilvl w:val="0"/>
          <w:numId w:val="0"/>
        </w:numPr>
        <w:rPr>
          <w:b w:val="0"/>
        </w:rPr>
      </w:pPr>
    </w:p>
    <w:p w14:paraId="68ED4D72" w14:textId="77777777" w:rsidR="00D87DE1" w:rsidRPr="00D87DE1" w:rsidRDefault="00D87DE1" w:rsidP="00854F2C">
      <w:pPr>
        <w:pStyle w:val="Heading3"/>
        <w:numPr>
          <w:ilvl w:val="0"/>
          <w:numId w:val="0"/>
        </w:numPr>
        <w:rPr>
          <w:b w:val="0"/>
        </w:rPr>
      </w:pPr>
    </w:p>
    <w:p w14:paraId="72B99C4F" w14:textId="77777777" w:rsidR="00D87DE1" w:rsidRDefault="00D87DE1">
      <w:pPr>
        <w:spacing w:after="200" w:line="276" w:lineRule="auto"/>
        <w:rPr>
          <w:rFonts w:ascii="Arial Narrow" w:eastAsiaTheme="majorEastAsia" w:hAnsi="Arial Narrow" w:cstheme="majorBidi"/>
          <w:b/>
          <w:bCs/>
          <w:color w:val="000000" w:themeColor="text1"/>
          <w:sz w:val="28"/>
          <w:szCs w:val="28"/>
        </w:rPr>
      </w:pPr>
      <w:r>
        <w:br w:type="page"/>
      </w:r>
    </w:p>
    <w:p w14:paraId="089105DF" w14:textId="139BA417" w:rsidR="00534114" w:rsidRDefault="001336B9" w:rsidP="00854F2C">
      <w:pPr>
        <w:pStyle w:val="Heading3"/>
        <w:numPr>
          <w:ilvl w:val="0"/>
          <w:numId w:val="0"/>
        </w:numPr>
      </w:pPr>
      <w:bookmarkStart w:id="30" w:name="_Toc11132744"/>
      <w:r>
        <w:t xml:space="preserve">Use Essential Questions to </w:t>
      </w:r>
      <w:r w:rsidR="005E3319">
        <w:t xml:space="preserve">Create </w:t>
      </w:r>
      <w:r w:rsidR="00393749">
        <w:t xml:space="preserve">Your </w:t>
      </w:r>
      <w:r w:rsidR="00534114">
        <w:t>Learning Objectives</w:t>
      </w:r>
      <w:bookmarkEnd w:id="30"/>
    </w:p>
    <w:p w14:paraId="208811C1" w14:textId="35B4127D" w:rsidR="0099736B" w:rsidRDefault="00393749" w:rsidP="0099736B">
      <w:r>
        <w:t>The n</w:t>
      </w:r>
      <w:r w:rsidR="00CF306B">
        <w:t>ext step is to u</w:t>
      </w:r>
      <w:r w:rsidR="00E26B4D">
        <w:t xml:space="preserve">se the questions </w:t>
      </w:r>
      <w:r w:rsidR="00CF306B">
        <w:t xml:space="preserve">you just asked </w:t>
      </w:r>
      <w:r w:rsidR="00E26B4D">
        <w:t xml:space="preserve">to create measurable </w:t>
      </w:r>
      <w:r w:rsidR="00534114">
        <w:t xml:space="preserve">learning objectives </w:t>
      </w:r>
      <w:r w:rsidR="00E26B4D">
        <w:t>for each</w:t>
      </w:r>
      <w:r w:rsidR="00534114">
        <w:t xml:space="preserve"> outcome.</w:t>
      </w:r>
      <w:r w:rsidR="00CF306B">
        <w:t xml:space="preserve"> To this end, you will want to w</w:t>
      </w:r>
      <w:r w:rsidR="0040442F">
        <w:t xml:space="preserve">rite learning objectives </w:t>
      </w:r>
      <w:r w:rsidR="0077317C">
        <w:t xml:space="preserve">that </w:t>
      </w:r>
      <w:r w:rsidR="0040442F">
        <w:t xml:space="preserve">support </w:t>
      </w:r>
      <w:r w:rsidR="00D47DF2" w:rsidRPr="00E86DA3">
        <w:rPr>
          <w:b/>
        </w:rPr>
        <w:t>Outcome 4</w:t>
      </w:r>
      <w:r w:rsidR="00C4366F">
        <w:rPr>
          <w:b/>
        </w:rPr>
        <w:t xml:space="preserve"> </w:t>
      </w:r>
      <w:r w:rsidR="0077317C">
        <w:t xml:space="preserve">and </w:t>
      </w:r>
      <w:r w:rsidR="00E86DA3">
        <w:t xml:space="preserve">that </w:t>
      </w:r>
      <w:r w:rsidR="0040442F">
        <w:t xml:space="preserve">answer </w:t>
      </w:r>
      <w:r w:rsidR="00CF306B">
        <w:t xml:space="preserve">your </w:t>
      </w:r>
      <w:r w:rsidR="0040442F">
        <w:t>questions.</w:t>
      </w:r>
    </w:p>
    <w:p w14:paraId="509A67D1" w14:textId="1BFF1617" w:rsidR="00D47DF2" w:rsidRDefault="00D47DF2" w:rsidP="0099736B"/>
    <w:tbl>
      <w:tblPr>
        <w:tblStyle w:val="TableGrid"/>
        <w:tblW w:w="9895" w:type="dxa"/>
        <w:tblLook w:val="04A0" w:firstRow="1" w:lastRow="0" w:firstColumn="1" w:lastColumn="0" w:noHBand="0" w:noVBand="1"/>
      </w:tblPr>
      <w:tblGrid>
        <w:gridCol w:w="4585"/>
        <w:gridCol w:w="5310"/>
      </w:tblGrid>
      <w:tr w:rsidR="00D47DF2" w14:paraId="18CA77BC" w14:textId="77777777" w:rsidTr="00D6188E">
        <w:trPr>
          <w:trHeight w:val="539"/>
        </w:trPr>
        <w:tc>
          <w:tcPr>
            <w:tcW w:w="4585" w:type="dxa"/>
            <w:shd w:val="clear" w:color="auto" w:fill="F2DBDB" w:themeFill="accent2" w:themeFillTint="33"/>
          </w:tcPr>
          <w:p w14:paraId="30B41F82" w14:textId="69C14926" w:rsidR="00D47DF2" w:rsidRPr="00B3515C" w:rsidRDefault="00D47DF2" w:rsidP="00CF306B">
            <w:pPr>
              <w:jc w:val="center"/>
              <w:rPr>
                <w:b/>
              </w:rPr>
            </w:pPr>
            <w:r w:rsidRPr="00B3515C">
              <w:rPr>
                <w:b/>
              </w:rPr>
              <w:t xml:space="preserve">Questions </w:t>
            </w:r>
            <w:r w:rsidR="00762CF8">
              <w:rPr>
                <w:b/>
              </w:rPr>
              <w:t>for Outcome 4</w:t>
            </w:r>
            <w:r w:rsidR="00E80CF5">
              <w:rPr>
                <w:b/>
              </w:rPr>
              <w:t>: Create data models for Jupyter Notebook</w:t>
            </w:r>
          </w:p>
        </w:tc>
        <w:tc>
          <w:tcPr>
            <w:tcW w:w="5310" w:type="dxa"/>
            <w:shd w:val="clear" w:color="auto" w:fill="F2DBDB" w:themeFill="accent2" w:themeFillTint="33"/>
          </w:tcPr>
          <w:p w14:paraId="09298470" w14:textId="15B549C4" w:rsidR="00D47DF2" w:rsidRPr="00B3515C" w:rsidRDefault="00D47DF2" w:rsidP="00CF306B">
            <w:pPr>
              <w:jc w:val="center"/>
              <w:rPr>
                <w:b/>
              </w:rPr>
            </w:pPr>
            <w:r w:rsidRPr="00B3515C">
              <w:rPr>
                <w:b/>
              </w:rPr>
              <w:t>Learning Objectives</w:t>
            </w:r>
            <w:r w:rsidR="00762CF8">
              <w:rPr>
                <w:b/>
              </w:rPr>
              <w:t xml:space="preserve"> for Outcome 4</w:t>
            </w:r>
          </w:p>
        </w:tc>
      </w:tr>
      <w:tr w:rsidR="00D47DF2" w14:paraId="50426F54" w14:textId="77777777" w:rsidTr="00046D6D">
        <w:trPr>
          <w:trHeight w:val="2555"/>
        </w:trPr>
        <w:tc>
          <w:tcPr>
            <w:tcW w:w="4585" w:type="dxa"/>
          </w:tcPr>
          <w:p w14:paraId="2A601FDF" w14:textId="77777777" w:rsidR="00D47DF2" w:rsidRPr="008C5753" w:rsidRDefault="00D47DF2" w:rsidP="00300132">
            <w:pPr>
              <w:pStyle w:val="ListParagraph"/>
              <w:numPr>
                <w:ilvl w:val="0"/>
                <w:numId w:val="14"/>
              </w:numPr>
              <w:rPr>
                <w:rFonts w:ascii="Times" w:hAnsi="Times"/>
              </w:rPr>
            </w:pPr>
            <w:r w:rsidRPr="008C5753">
              <w:rPr>
                <w:rFonts w:ascii="Times" w:hAnsi="Times"/>
              </w:rPr>
              <w:t>How can I use Python to explore data sets and build predictive models?</w:t>
            </w:r>
          </w:p>
          <w:p w14:paraId="317BE0E7" w14:textId="77777777" w:rsidR="00D47DF2" w:rsidRDefault="00D47DF2" w:rsidP="00300132">
            <w:pPr>
              <w:pStyle w:val="ListParagraph"/>
              <w:numPr>
                <w:ilvl w:val="0"/>
                <w:numId w:val="14"/>
              </w:numPr>
            </w:pPr>
            <w:r w:rsidRPr="008C5753">
              <w:rPr>
                <w:rFonts w:ascii="Times" w:hAnsi="Times"/>
              </w:rPr>
              <w:t>What’s a good way to validate and report results?</w:t>
            </w:r>
          </w:p>
        </w:tc>
        <w:tc>
          <w:tcPr>
            <w:tcW w:w="5310" w:type="dxa"/>
          </w:tcPr>
          <w:p w14:paraId="786FBF41" w14:textId="30A3A699" w:rsidR="00D47DF2" w:rsidRPr="008C5753" w:rsidRDefault="00D47DF2" w:rsidP="00300132">
            <w:pPr>
              <w:pStyle w:val="ListParagraph"/>
              <w:numPr>
                <w:ilvl w:val="0"/>
                <w:numId w:val="15"/>
              </w:numPr>
              <w:rPr>
                <w:rFonts w:ascii="Times" w:hAnsi="Times"/>
              </w:rPr>
            </w:pPr>
            <w:r w:rsidRPr="008C5753">
              <w:rPr>
                <w:rFonts w:ascii="Times" w:hAnsi="Times"/>
                <w:b/>
              </w:rPr>
              <w:t>Analyze</w:t>
            </w:r>
            <w:r w:rsidRPr="008C5753">
              <w:rPr>
                <w:rFonts w:ascii="Times" w:hAnsi="Times"/>
              </w:rPr>
              <w:t xml:space="preserve"> basic model parameters</w:t>
            </w:r>
          </w:p>
          <w:p w14:paraId="7209096F" w14:textId="0F05DAEC" w:rsidR="00D47DF2" w:rsidRPr="008C5753" w:rsidRDefault="00D47DF2" w:rsidP="00300132">
            <w:pPr>
              <w:pStyle w:val="ListParagraph"/>
              <w:numPr>
                <w:ilvl w:val="0"/>
                <w:numId w:val="15"/>
              </w:numPr>
              <w:rPr>
                <w:rFonts w:ascii="Times" w:hAnsi="Times"/>
              </w:rPr>
            </w:pPr>
            <w:r w:rsidRPr="008C5753">
              <w:rPr>
                <w:rFonts w:ascii="Times" w:hAnsi="Times"/>
                <w:b/>
              </w:rPr>
              <w:t>Describe</w:t>
            </w:r>
            <w:r w:rsidRPr="008C5753">
              <w:rPr>
                <w:rFonts w:ascii="Times" w:hAnsi="Times"/>
              </w:rPr>
              <w:t xml:space="preserve"> machine learning estimators and tasks</w:t>
            </w:r>
          </w:p>
          <w:p w14:paraId="5FBBEC05" w14:textId="5852AC61" w:rsidR="00D47DF2" w:rsidRPr="008C5753" w:rsidRDefault="00D47DF2" w:rsidP="00300132">
            <w:pPr>
              <w:pStyle w:val="ListParagraph"/>
              <w:numPr>
                <w:ilvl w:val="0"/>
                <w:numId w:val="15"/>
              </w:numPr>
              <w:rPr>
                <w:rFonts w:ascii="Times" w:hAnsi="Times"/>
              </w:rPr>
            </w:pPr>
            <w:r w:rsidRPr="008C5753">
              <w:rPr>
                <w:rFonts w:ascii="Times" w:hAnsi="Times"/>
                <w:b/>
              </w:rPr>
              <w:t>Create</w:t>
            </w:r>
            <w:r w:rsidRPr="008C5753">
              <w:rPr>
                <w:rFonts w:ascii="Times" w:hAnsi="Times"/>
              </w:rPr>
              <w:t xml:space="preserve"> model for classification</w:t>
            </w:r>
          </w:p>
          <w:p w14:paraId="475A7008" w14:textId="7FC1A89A" w:rsidR="00D47DF2" w:rsidRPr="008C5753" w:rsidRDefault="00D47DF2" w:rsidP="00300132">
            <w:pPr>
              <w:pStyle w:val="ListParagraph"/>
              <w:numPr>
                <w:ilvl w:val="0"/>
                <w:numId w:val="15"/>
              </w:numPr>
              <w:rPr>
                <w:rFonts w:ascii="Times" w:hAnsi="Times"/>
              </w:rPr>
            </w:pPr>
            <w:r w:rsidRPr="008C5753">
              <w:rPr>
                <w:rFonts w:ascii="Times" w:hAnsi="Times"/>
                <w:b/>
              </w:rPr>
              <w:t>Create</w:t>
            </w:r>
            <w:r w:rsidRPr="008C5753">
              <w:rPr>
                <w:rFonts w:ascii="Times" w:hAnsi="Times"/>
              </w:rPr>
              <w:t xml:space="preserve"> model for regression</w:t>
            </w:r>
          </w:p>
          <w:p w14:paraId="7388B22D" w14:textId="00F7F50A" w:rsidR="00D47DF2" w:rsidRPr="008C5753" w:rsidRDefault="00D47DF2" w:rsidP="00300132">
            <w:pPr>
              <w:pStyle w:val="ListParagraph"/>
              <w:numPr>
                <w:ilvl w:val="0"/>
                <w:numId w:val="15"/>
              </w:numPr>
              <w:rPr>
                <w:rFonts w:ascii="Times" w:hAnsi="Times"/>
              </w:rPr>
            </w:pPr>
            <w:r w:rsidRPr="008C5753">
              <w:rPr>
                <w:rFonts w:ascii="Times" w:hAnsi="Times"/>
                <w:b/>
              </w:rPr>
              <w:t>Create</w:t>
            </w:r>
            <w:r w:rsidRPr="008C5753">
              <w:rPr>
                <w:rFonts w:ascii="Times" w:hAnsi="Times"/>
              </w:rPr>
              <w:t xml:space="preserve"> model for k-means clustering</w:t>
            </w:r>
          </w:p>
          <w:p w14:paraId="5E286F4B" w14:textId="11D7FDBC" w:rsidR="00D47DF2" w:rsidRDefault="00D47DF2" w:rsidP="00300132">
            <w:pPr>
              <w:pStyle w:val="ListParagraph"/>
              <w:numPr>
                <w:ilvl w:val="0"/>
                <w:numId w:val="15"/>
              </w:numPr>
            </w:pPr>
            <w:r w:rsidRPr="008C5753">
              <w:rPr>
                <w:rFonts w:ascii="Times" w:hAnsi="Times"/>
                <w:b/>
              </w:rPr>
              <w:t>Validate</w:t>
            </w:r>
            <w:r w:rsidRPr="008C5753">
              <w:rPr>
                <w:rFonts w:ascii="Times" w:hAnsi="Times"/>
              </w:rPr>
              <w:t xml:space="preserve"> results (precision, recall</w:t>
            </w:r>
            <w:r w:rsidR="00762CF8" w:rsidRPr="008C5753">
              <w:rPr>
                <w:rFonts w:ascii="Times" w:hAnsi="Times"/>
              </w:rPr>
              <w:t>, cross validation</w:t>
            </w:r>
            <w:r w:rsidRPr="008C5753">
              <w:rPr>
                <w:rFonts w:ascii="Times" w:hAnsi="Times"/>
              </w:rPr>
              <w:t>)</w:t>
            </w:r>
            <w:r>
              <w:t xml:space="preserve"> </w:t>
            </w:r>
          </w:p>
        </w:tc>
      </w:tr>
    </w:tbl>
    <w:p w14:paraId="2CBB4A02" w14:textId="77777777" w:rsidR="00B81584" w:rsidRDefault="00B81584" w:rsidP="00B81584">
      <w:pPr>
        <w:pStyle w:val="BodyText"/>
      </w:pPr>
    </w:p>
    <w:p w14:paraId="595BBBBC" w14:textId="61FDCD21" w:rsidR="00E949F8" w:rsidRDefault="00190ACA" w:rsidP="00E949F8">
      <w:pPr>
        <w:rPr>
          <w:b/>
        </w:rPr>
      </w:pPr>
      <w:r>
        <w:t xml:space="preserve">Your </w:t>
      </w:r>
      <w:r w:rsidR="007C3D7F">
        <w:t>l</w:t>
      </w:r>
      <w:r w:rsidRPr="00190ACA">
        <w:t xml:space="preserve">earning </w:t>
      </w:r>
      <w:r w:rsidR="007C3D7F">
        <w:t>o</w:t>
      </w:r>
      <w:r w:rsidRPr="00190ACA">
        <w:t xml:space="preserve">bjectives </w:t>
      </w:r>
      <w:r>
        <w:t xml:space="preserve">should be written from your students’ perspective – use action verbs per the cognitive domains of learning from </w:t>
      </w:r>
      <w:r w:rsidR="004B4FDA" w:rsidRPr="00EB5DDD">
        <w:t>“Six Facets of Understanding for Assessment” or Bloom</w:t>
      </w:r>
      <w:r w:rsidR="00134458">
        <w:t>’</w:t>
      </w:r>
      <w:r w:rsidR="004B4FDA" w:rsidRPr="00EB5DDD">
        <w:t>s taxonomy to layer your learning objectives.</w:t>
      </w:r>
      <w:r w:rsidR="0010257A" w:rsidRPr="00EB5DDD">
        <w:t xml:space="preserve"> See Appendix </w:t>
      </w:r>
      <w:r w:rsidR="00393749" w:rsidRPr="00EB5DDD">
        <w:t>for illustrations of both tools.</w:t>
      </w:r>
    </w:p>
    <w:p w14:paraId="18522825" w14:textId="77777777" w:rsidR="00E949F8" w:rsidRDefault="00E949F8" w:rsidP="00E949F8">
      <w:pPr>
        <w:rPr>
          <w:b/>
        </w:rPr>
      </w:pPr>
    </w:p>
    <w:p w14:paraId="05F82ABD" w14:textId="77777777" w:rsidR="00451009" w:rsidRDefault="00451009">
      <w:pPr>
        <w:spacing w:after="200" w:line="276" w:lineRule="auto"/>
        <w:rPr>
          <w:rFonts w:ascii="Arial Narrow" w:eastAsiaTheme="majorEastAsia" w:hAnsi="Arial Narrow" w:cstheme="majorBidi"/>
          <w:b/>
          <w:color w:val="000000" w:themeColor="text1"/>
          <w:sz w:val="32"/>
          <w:szCs w:val="32"/>
        </w:rPr>
      </w:pPr>
      <w:bookmarkStart w:id="31" w:name="_Toc5726950"/>
      <w:bookmarkStart w:id="32" w:name="_Toc5726951"/>
      <w:bookmarkStart w:id="33" w:name="_Toc5726952"/>
      <w:bookmarkEnd w:id="31"/>
      <w:bookmarkEnd w:id="32"/>
      <w:bookmarkEnd w:id="33"/>
      <w:r>
        <w:br w:type="page"/>
      </w:r>
    </w:p>
    <w:p w14:paraId="6C8A2AC2" w14:textId="36AECE40" w:rsidR="00FE3C18" w:rsidRDefault="00FE3C18" w:rsidP="00210260">
      <w:pPr>
        <w:pStyle w:val="Heading3"/>
        <w:numPr>
          <w:ilvl w:val="0"/>
          <w:numId w:val="0"/>
        </w:numPr>
      </w:pPr>
      <w:bookmarkStart w:id="34" w:name="_Toc11132745"/>
      <w:r>
        <w:t xml:space="preserve">Map Assessments to </w:t>
      </w:r>
      <w:r w:rsidR="00210260">
        <w:t xml:space="preserve">Your </w:t>
      </w:r>
      <w:r>
        <w:t>Learning Objectives</w:t>
      </w:r>
      <w:bookmarkEnd w:id="34"/>
      <w:r w:rsidR="004B4FDA">
        <w:t xml:space="preserve"> </w:t>
      </w:r>
    </w:p>
    <w:p w14:paraId="04E8A838" w14:textId="04ED1475" w:rsidR="00FE3C18" w:rsidRDefault="0040442F" w:rsidP="0099736B">
      <w:r>
        <w:t xml:space="preserve">How </w:t>
      </w:r>
      <w:r w:rsidR="00E949F8">
        <w:t>will you</w:t>
      </w:r>
      <w:r>
        <w:t xml:space="preserve"> know that </w:t>
      </w:r>
      <w:r w:rsidR="00E949F8">
        <w:t xml:space="preserve">your students have achieved your </w:t>
      </w:r>
      <w:r>
        <w:t xml:space="preserve">learning objectives? How </w:t>
      </w:r>
      <w:r w:rsidR="00E949F8">
        <w:t xml:space="preserve">might you </w:t>
      </w:r>
      <w:r>
        <w:t>measure</w:t>
      </w:r>
      <w:r w:rsidR="00D43393">
        <w:t xml:space="preserve"> (assess)</w:t>
      </w:r>
      <w:r w:rsidR="00E949F8">
        <w:t xml:space="preserve"> their learning</w:t>
      </w:r>
      <w:r>
        <w:t>?</w:t>
      </w:r>
    </w:p>
    <w:p w14:paraId="220CC03F" w14:textId="5E37FDB0" w:rsidR="0040442F" w:rsidRDefault="0040442F" w:rsidP="0099736B"/>
    <w:tbl>
      <w:tblPr>
        <w:tblStyle w:val="TableGrid"/>
        <w:tblW w:w="9805" w:type="dxa"/>
        <w:tblLook w:val="04A0" w:firstRow="1" w:lastRow="0" w:firstColumn="1" w:lastColumn="0" w:noHBand="0" w:noVBand="1"/>
      </w:tblPr>
      <w:tblGrid>
        <w:gridCol w:w="3452"/>
        <w:gridCol w:w="6353"/>
      </w:tblGrid>
      <w:tr w:rsidR="0040442F" w14:paraId="3755AE47" w14:textId="77777777" w:rsidTr="003F7912">
        <w:trPr>
          <w:trHeight w:val="543"/>
          <w:tblHeader/>
        </w:trPr>
        <w:tc>
          <w:tcPr>
            <w:tcW w:w="3452" w:type="dxa"/>
            <w:shd w:val="clear" w:color="auto" w:fill="F2DBDB" w:themeFill="accent2" w:themeFillTint="33"/>
          </w:tcPr>
          <w:p w14:paraId="4C9F4533" w14:textId="58AD683E" w:rsidR="0040442F" w:rsidRPr="00B3515C" w:rsidRDefault="0040442F" w:rsidP="00B3515C">
            <w:pPr>
              <w:jc w:val="center"/>
              <w:rPr>
                <w:b/>
              </w:rPr>
            </w:pPr>
            <w:r w:rsidRPr="00B3515C">
              <w:rPr>
                <w:b/>
              </w:rPr>
              <w:t>Learning Objectives</w:t>
            </w:r>
            <w:r w:rsidR="00762CF8">
              <w:rPr>
                <w:b/>
              </w:rPr>
              <w:t xml:space="preserve"> for Outcome 4</w:t>
            </w:r>
          </w:p>
        </w:tc>
        <w:tc>
          <w:tcPr>
            <w:tcW w:w="6353" w:type="dxa"/>
            <w:shd w:val="clear" w:color="auto" w:fill="F2DBDB" w:themeFill="accent2" w:themeFillTint="33"/>
          </w:tcPr>
          <w:p w14:paraId="152E96A3" w14:textId="77777777" w:rsidR="0040442F" w:rsidRPr="00B3515C" w:rsidRDefault="0040442F" w:rsidP="00B3515C">
            <w:pPr>
              <w:jc w:val="center"/>
              <w:rPr>
                <w:b/>
              </w:rPr>
            </w:pPr>
            <w:r w:rsidRPr="00B3515C">
              <w:rPr>
                <w:b/>
              </w:rPr>
              <w:t>Assessments</w:t>
            </w:r>
          </w:p>
        </w:tc>
      </w:tr>
      <w:tr w:rsidR="0040442F" w14:paraId="0F8DDBA4" w14:textId="77777777" w:rsidTr="00D6188E">
        <w:trPr>
          <w:trHeight w:val="4937"/>
        </w:trPr>
        <w:tc>
          <w:tcPr>
            <w:tcW w:w="3452" w:type="dxa"/>
          </w:tcPr>
          <w:p w14:paraId="6D0BA312" w14:textId="2D2FD0AE" w:rsidR="0040442F" w:rsidRPr="008C5753" w:rsidRDefault="0040442F" w:rsidP="00300132">
            <w:pPr>
              <w:pStyle w:val="ListParagraph"/>
              <w:numPr>
                <w:ilvl w:val="0"/>
                <w:numId w:val="26"/>
              </w:numPr>
              <w:rPr>
                <w:rFonts w:ascii="Times" w:hAnsi="Times"/>
              </w:rPr>
            </w:pPr>
            <w:r w:rsidRPr="008C5753">
              <w:rPr>
                <w:rFonts w:ascii="Times" w:hAnsi="Times"/>
              </w:rPr>
              <w:t xml:space="preserve">Analyze basic model parameters </w:t>
            </w:r>
            <w:r w:rsidR="00164ACB" w:rsidRPr="008C5753">
              <w:rPr>
                <w:rFonts w:ascii="Times" w:hAnsi="Times"/>
              </w:rPr>
              <w:t>(project assignment)</w:t>
            </w:r>
          </w:p>
          <w:p w14:paraId="727BDC1A" w14:textId="149F9A32" w:rsidR="0040442F" w:rsidRPr="008C5753" w:rsidRDefault="005857DE" w:rsidP="00300132">
            <w:pPr>
              <w:pStyle w:val="ListParagraph"/>
              <w:numPr>
                <w:ilvl w:val="0"/>
                <w:numId w:val="26"/>
              </w:numPr>
              <w:rPr>
                <w:rFonts w:ascii="Times" w:hAnsi="Times"/>
              </w:rPr>
            </w:pPr>
            <w:r w:rsidRPr="008C5753">
              <w:rPr>
                <w:rFonts w:ascii="Times" w:hAnsi="Times"/>
                <w:noProof/>
              </w:rPr>
              <mc:AlternateContent>
                <mc:Choice Requires="wps">
                  <w:drawing>
                    <wp:anchor distT="0" distB="0" distL="114300" distR="114300" simplePos="0" relativeHeight="251705344" behindDoc="0" locked="0" layoutInCell="1" allowOverlap="1" wp14:anchorId="748D2FBE" wp14:editId="1DA870FD">
                      <wp:simplePos x="0" y="0"/>
                      <wp:positionH relativeFrom="margin">
                        <wp:posOffset>-60325</wp:posOffset>
                      </wp:positionH>
                      <wp:positionV relativeFrom="paragraph">
                        <wp:posOffset>504825</wp:posOffset>
                      </wp:positionV>
                      <wp:extent cx="2120900" cy="1555750"/>
                      <wp:effectExtent l="12700" t="12700" r="25400" b="31750"/>
                      <wp:wrapNone/>
                      <wp:docPr id="13" name="Text Box 13"/>
                      <wp:cNvGraphicFramePr/>
                      <a:graphic xmlns:a="http://schemas.openxmlformats.org/drawingml/2006/main">
                        <a:graphicData uri="http://schemas.microsoft.com/office/word/2010/wordprocessingShape">
                          <wps:wsp>
                            <wps:cNvSpPr txBox="1"/>
                            <wps:spPr>
                              <a:xfrm>
                                <a:off x="0" y="0"/>
                                <a:ext cx="2120900" cy="1555750"/>
                              </a:xfrm>
                              <a:prstGeom prst="rect">
                                <a:avLst/>
                              </a:prstGeom>
                              <a:noFill/>
                              <a:ln w="38100">
                                <a:solidFill>
                                  <a:srgbClr val="FF0000"/>
                                </a:solidFill>
                              </a:ln>
                            </wps:spPr>
                            <wps:txbx>
                              <w:txbxContent>
                                <w:p w14:paraId="3A275BA8" w14:textId="77777777" w:rsidR="00657F3D" w:rsidRDefault="00657F3D" w:rsidP="009E4099"/>
                                <w:p w14:paraId="12F41606" w14:textId="77777777" w:rsidR="00657F3D" w:rsidRDefault="00657F3D" w:rsidP="009E40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8D2FBE" id="_x0000_t202" coordsize="21600,21600" o:spt="202" path="m,l,21600r21600,l21600,xe">
                      <v:stroke joinstyle="miter"/>
                      <v:path gradientshapeok="t" o:connecttype="rect"/>
                    </v:shapetype>
                    <v:shape id="Text Box 13" o:spid="_x0000_s1026" type="#_x0000_t202" style="position:absolute;left:0;text-align:left;margin-left:-4.75pt;margin-top:39.75pt;width:167pt;height:122.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" filled="f" strokecolor="red" strokeweight="3pt">
                      <v:textbox>
                        <w:txbxContent>
                          <w:p w14:paraId="3A275BA8" w14:textId="77777777" w:rsidR="00657F3D" w:rsidRDefault="00657F3D" w:rsidP="009E4099"/>
                          <w:p w14:paraId="12F41606" w14:textId="77777777" w:rsidR="00657F3D" w:rsidRDefault="00657F3D" w:rsidP="009E4099"/>
                        </w:txbxContent>
                      </v:textbox>
                      <w10:wrap anchorx="margin"/>
                    </v:shape>
                  </w:pict>
                </mc:Fallback>
              </mc:AlternateContent>
            </w:r>
            <w:r w:rsidR="0040442F" w:rsidRPr="008C5753">
              <w:rPr>
                <w:rFonts w:ascii="Times" w:hAnsi="Times"/>
              </w:rPr>
              <w:t>Describe machine learning estimators and tasks (</w:t>
            </w:r>
            <w:r w:rsidR="00164ACB" w:rsidRPr="008C5753">
              <w:rPr>
                <w:rFonts w:ascii="Times" w:hAnsi="Times"/>
              </w:rPr>
              <w:t>knowledge check</w:t>
            </w:r>
            <w:r w:rsidR="0040442F" w:rsidRPr="008C5753">
              <w:rPr>
                <w:rFonts w:ascii="Times" w:hAnsi="Times"/>
              </w:rPr>
              <w:t>)</w:t>
            </w:r>
          </w:p>
          <w:p w14:paraId="14B7C74F" w14:textId="0EA921C2" w:rsidR="0040442F" w:rsidRPr="008C5753" w:rsidRDefault="0040442F" w:rsidP="00300132">
            <w:pPr>
              <w:pStyle w:val="ListParagraph"/>
              <w:numPr>
                <w:ilvl w:val="0"/>
                <w:numId w:val="26"/>
              </w:numPr>
              <w:rPr>
                <w:rFonts w:ascii="Times" w:hAnsi="Times"/>
              </w:rPr>
            </w:pPr>
            <w:r w:rsidRPr="008C5753">
              <w:rPr>
                <w:rFonts w:ascii="Times" w:hAnsi="Times"/>
              </w:rPr>
              <w:t>Create model for classification (</w:t>
            </w:r>
            <w:r w:rsidR="00164ACB" w:rsidRPr="008C5753">
              <w:rPr>
                <w:rFonts w:ascii="Times" w:hAnsi="Times"/>
              </w:rPr>
              <w:t>project assignment</w:t>
            </w:r>
            <w:r w:rsidRPr="008C5753">
              <w:rPr>
                <w:rFonts w:ascii="Times" w:hAnsi="Times"/>
              </w:rPr>
              <w:t>)</w:t>
            </w:r>
          </w:p>
          <w:p w14:paraId="218F641E" w14:textId="38415BCC" w:rsidR="00164ACB" w:rsidRPr="008C5753" w:rsidRDefault="0040442F" w:rsidP="00300132">
            <w:pPr>
              <w:pStyle w:val="ListParagraph"/>
              <w:numPr>
                <w:ilvl w:val="0"/>
                <w:numId w:val="26"/>
              </w:numPr>
              <w:rPr>
                <w:rFonts w:ascii="Times" w:hAnsi="Times"/>
              </w:rPr>
            </w:pPr>
            <w:r w:rsidRPr="008C5753">
              <w:rPr>
                <w:rFonts w:ascii="Times" w:hAnsi="Times"/>
              </w:rPr>
              <w:t xml:space="preserve">Create model for regression </w:t>
            </w:r>
            <w:r w:rsidR="00164ACB" w:rsidRPr="008C5753">
              <w:rPr>
                <w:rFonts w:ascii="Times" w:hAnsi="Times"/>
              </w:rPr>
              <w:t>(project assignment)</w:t>
            </w:r>
          </w:p>
          <w:p w14:paraId="4858A94E" w14:textId="77777777" w:rsidR="00164ACB" w:rsidRPr="008C5753" w:rsidRDefault="0040442F" w:rsidP="00300132">
            <w:pPr>
              <w:pStyle w:val="ListParagraph"/>
              <w:numPr>
                <w:ilvl w:val="0"/>
                <w:numId w:val="26"/>
              </w:numPr>
              <w:rPr>
                <w:rFonts w:ascii="Times" w:hAnsi="Times"/>
              </w:rPr>
            </w:pPr>
            <w:r w:rsidRPr="008C5753">
              <w:rPr>
                <w:rFonts w:ascii="Times" w:hAnsi="Times"/>
              </w:rPr>
              <w:t xml:space="preserve">Create model for k-means clustering </w:t>
            </w:r>
            <w:r w:rsidR="00164ACB" w:rsidRPr="008C5753">
              <w:rPr>
                <w:rFonts w:ascii="Times" w:hAnsi="Times"/>
              </w:rPr>
              <w:t>(project assignment)</w:t>
            </w:r>
          </w:p>
          <w:p w14:paraId="6A866ED1" w14:textId="288A6745" w:rsidR="00164ACB" w:rsidRPr="008C5753" w:rsidRDefault="0040442F" w:rsidP="00300132">
            <w:pPr>
              <w:pStyle w:val="ListParagraph"/>
              <w:numPr>
                <w:ilvl w:val="0"/>
                <w:numId w:val="26"/>
              </w:numPr>
              <w:rPr>
                <w:rFonts w:ascii="Times" w:hAnsi="Times"/>
              </w:rPr>
            </w:pPr>
            <w:r w:rsidRPr="008C5753">
              <w:rPr>
                <w:rFonts w:ascii="Times" w:hAnsi="Times"/>
              </w:rPr>
              <w:t>Validate results (precision, recall, cross validation)</w:t>
            </w:r>
            <w:r w:rsidR="009E4099" w:rsidRPr="008C5753">
              <w:rPr>
                <w:rFonts w:ascii="Times" w:hAnsi="Times"/>
                <w:noProof/>
              </w:rPr>
              <w:t xml:space="preserve"> </w:t>
            </w:r>
            <w:r w:rsidRPr="008C5753">
              <w:rPr>
                <w:rFonts w:ascii="Times" w:hAnsi="Times"/>
                <w:b/>
                <w:noProof/>
                <w:sz w:val="28"/>
                <w:szCs w:val="28"/>
              </w:rPr>
              <w:t xml:space="preserve"> </w:t>
            </w:r>
            <w:r w:rsidR="00164ACB" w:rsidRPr="008C5753">
              <w:rPr>
                <w:rFonts w:ascii="Times" w:hAnsi="Times"/>
              </w:rPr>
              <w:t>(project assignment)</w:t>
            </w:r>
          </w:p>
          <w:p w14:paraId="148331C1" w14:textId="68C44DA6" w:rsidR="0040442F" w:rsidRPr="008C5753" w:rsidRDefault="0040442F" w:rsidP="00B3515C">
            <w:pPr>
              <w:pStyle w:val="ListParagraph"/>
              <w:ind w:left="360"/>
              <w:rPr>
                <w:rFonts w:ascii="Times" w:hAnsi="Times"/>
              </w:rPr>
            </w:pPr>
          </w:p>
        </w:tc>
        <w:tc>
          <w:tcPr>
            <w:tcW w:w="6353" w:type="dxa"/>
          </w:tcPr>
          <w:p w14:paraId="08187882" w14:textId="1F8E84DD" w:rsidR="0040442F" w:rsidRPr="008C5753" w:rsidRDefault="0040442F" w:rsidP="00D6188E">
            <w:pPr>
              <w:pStyle w:val="ListParagraph"/>
              <w:ind w:left="0"/>
              <w:rPr>
                <w:rFonts w:ascii="Times" w:hAnsi="Times"/>
              </w:rPr>
            </w:pPr>
            <w:r w:rsidRPr="008C5753">
              <w:rPr>
                <w:rFonts w:ascii="Times" w:hAnsi="Times"/>
                <w:b/>
                <w:noProof/>
                <w:sz w:val="28"/>
                <w:szCs w:val="28"/>
              </w:rPr>
              <w:drawing>
                <wp:inline distT="0" distB="0" distL="0" distR="0" wp14:anchorId="40EE1B95" wp14:editId="09A4F182">
                  <wp:extent cx="220980" cy="220980"/>
                  <wp:effectExtent l="0" t="0" r="762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rojec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0980" cy="220980"/>
                          </a:xfrm>
                          <a:prstGeom prst="rect">
                            <a:avLst/>
                          </a:prstGeom>
                        </pic:spPr>
                      </pic:pic>
                    </a:graphicData>
                  </a:graphic>
                </wp:inline>
              </w:drawing>
            </w:r>
            <w:r w:rsidRPr="008C5753">
              <w:rPr>
                <w:rFonts w:ascii="Times" w:hAnsi="Times"/>
              </w:rPr>
              <w:t xml:space="preserve"> </w:t>
            </w:r>
            <w:r w:rsidR="00164ACB" w:rsidRPr="008C5753">
              <w:rPr>
                <w:rFonts w:ascii="Times" w:hAnsi="Times"/>
                <w:b/>
              </w:rPr>
              <w:t>Project Assignment:</w:t>
            </w:r>
            <w:r w:rsidR="00164ACB" w:rsidRPr="008C5753">
              <w:rPr>
                <w:rFonts w:ascii="Times" w:hAnsi="Times"/>
              </w:rPr>
              <w:t xml:space="preserve"> </w:t>
            </w:r>
            <w:r w:rsidR="00E8619E" w:rsidRPr="008C5753">
              <w:rPr>
                <w:rFonts w:ascii="Times" w:hAnsi="Times"/>
              </w:rPr>
              <w:t xml:space="preserve">Write </w:t>
            </w:r>
            <w:r w:rsidRPr="008C5753">
              <w:rPr>
                <w:rFonts w:ascii="Times" w:hAnsi="Times"/>
              </w:rPr>
              <w:t xml:space="preserve">pseudo code </w:t>
            </w:r>
            <w:r w:rsidR="00057B3B" w:rsidRPr="008C5753">
              <w:rPr>
                <w:rFonts w:ascii="Times" w:hAnsi="Times"/>
              </w:rPr>
              <w:t>for given “</w:t>
            </w:r>
            <w:r w:rsidRPr="008C5753">
              <w:rPr>
                <w:rFonts w:ascii="Times" w:hAnsi="Times"/>
              </w:rPr>
              <w:t>Diffusion of Innovation</w:t>
            </w:r>
            <w:r w:rsidR="00057B3B" w:rsidRPr="008C5753">
              <w:rPr>
                <w:rFonts w:ascii="Times" w:hAnsi="Times"/>
              </w:rPr>
              <w:t>”</w:t>
            </w:r>
            <w:r w:rsidRPr="008C5753">
              <w:rPr>
                <w:rFonts w:ascii="Times" w:hAnsi="Times"/>
              </w:rPr>
              <w:t xml:space="preserve"> model. </w:t>
            </w:r>
            <w:r w:rsidR="00164ACB" w:rsidRPr="008C5753">
              <w:rPr>
                <w:rFonts w:ascii="Times" w:hAnsi="Times"/>
              </w:rPr>
              <w:t xml:space="preserve">Assign </w:t>
            </w:r>
            <w:r w:rsidRPr="008C5753">
              <w:rPr>
                <w:rFonts w:ascii="Times" w:hAnsi="Times"/>
              </w:rPr>
              <w:t>Rubric and Worksheet 4</w:t>
            </w:r>
          </w:p>
          <w:p w14:paraId="2DD3B9F7" w14:textId="77777777" w:rsidR="0040442F" w:rsidRPr="008C5753" w:rsidRDefault="0040442F" w:rsidP="00D6188E">
            <w:pPr>
              <w:pStyle w:val="ListParagraph"/>
              <w:ind w:left="0"/>
              <w:rPr>
                <w:rFonts w:ascii="Times" w:hAnsi="Times"/>
              </w:rPr>
            </w:pPr>
          </w:p>
          <w:p w14:paraId="2E920F0D" w14:textId="2DAE75E8" w:rsidR="0040442F" w:rsidRPr="008C5753" w:rsidRDefault="0040442F" w:rsidP="00D6188E">
            <w:pPr>
              <w:pStyle w:val="ListParagraph"/>
              <w:ind w:left="0"/>
              <w:rPr>
                <w:rFonts w:ascii="Times" w:hAnsi="Times"/>
              </w:rPr>
            </w:pPr>
            <w:r w:rsidRPr="008C5753">
              <w:rPr>
                <w:rFonts w:ascii="Times" w:hAnsi="Times"/>
                <w:b/>
                <w:noProof/>
                <w:sz w:val="28"/>
                <w:szCs w:val="28"/>
              </w:rPr>
              <w:drawing>
                <wp:inline distT="0" distB="0" distL="0" distR="0" wp14:anchorId="17D1BB8E" wp14:editId="664134AC">
                  <wp:extent cx="182880" cy="169603"/>
                  <wp:effectExtent l="0" t="0" r="762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Knoweldge Chec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364" cy="182108"/>
                          </a:xfrm>
                          <a:prstGeom prst="rect">
                            <a:avLst/>
                          </a:prstGeom>
                        </pic:spPr>
                      </pic:pic>
                    </a:graphicData>
                  </a:graphic>
                </wp:inline>
              </w:drawing>
            </w:r>
            <w:r w:rsidRPr="008C5753">
              <w:rPr>
                <w:rFonts w:ascii="Times" w:hAnsi="Times"/>
                <w:b/>
              </w:rPr>
              <w:t xml:space="preserve"> Knowledge Check:</w:t>
            </w:r>
            <w:r w:rsidRPr="008C5753">
              <w:rPr>
                <w:rFonts w:ascii="Times" w:hAnsi="Times"/>
              </w:rPr>
              <w:t xml:space="preserve"> Identify categories of learning problems: Supervised (classification, regression) and Unsupervised (clustering, density estimation); training v. testing data sets; compare data visualizations associated with each estimator</w:t>
            </w:r>
          </w:p>
          <w:p w14:paraId="345822CA" w14:textId="1F5439BC" w:rsidR="0040442F" w:rsidRPr="008C5753" w:rsidRDefault="0040442F" w:rsidP="00D6188E">
            <w:pPr>
              <w:pStyle w:val="ListParagraph"/>
              <w:ind w:left="0"/>
              <w:rPr>
                <w:rFonts w:ascii="Times" w:hAnsi="Times"/>
              </w:rPr>
            </w:pPr>
          </w:p>
          <w:p w14:paraId="0FDDA23F" w14:textId="316538E3" w:rsidR="00D87337" w:rsidRPr="008C5753" w:rsidRDefault="00220FE2" w:rsidP="00D6188E">
            <w:pPr>
              <w:rPr>
                <w:rFonts w:ascii="Times" w:hAnsi="Times"/>
                <w:b/>
              </w:rPr>
            </w:pPr>
            <w:r w:rsidRPr="008C5753">
              <w:rPr>
                <w:rFonts w:ascii="Times" w:hAnsi="Times"/>
                <w:b/>
                <w:noProof/>
                <w:sz w:val="28"/>
                <w:szCs w:val="28"/>
              </w:rPr>
              <mc:AlternateContent>
                <mc:Choice Requires="wps">
                  <w:drawing>
                    <wp:anchor distT="0" distB="0" distL="114300" distR="114300" simplePos="0" relativeHeight="251695104" behindDoc="0" locked="0" layoutInCell="1" allowOverlap="1" wp14:anchorId="185249EA" wp14:editId="4671E491">
                      <wp:simplePos x="0" y="0"/>
                      <wp:positionH relativeFrom="column">
                        <wp:posOffset>697865</wp:posOffset>
                      </wp:positionH>
                      <wp:positionV relativeFrom="paragraph">
                        <wp:posOffset>63500</wp:posOffset>
                      </wp:positionV>
                      <wp:extent cx="1351280" cy="231140"/>
                      <wp:effectExtent l="0" t="0" r="20320" b="16510"/>
                      <wp:wrapNone/>
                      <wp:docPr id="195" name="Text Box 195"/>
                      <wp:cNvGraphicFramePr/>
                      <a:graphic xmlns:a="http://schemas.openxmlformats.org/drawingml/2006/main">
                        <a:graphicData uri="http://schemas.microsoft.com/office/word/2010/wordprocessingShape">
                          <wps:wsp>
                            <wps:cNvSpPr txBox="1"/>
                            <wps:spPr>
                              <a:xfrm>
                                <a:off x="0" y="0"/>
                                <a:ext cx="1351280" cy="231140"/>
                              </a:xfrm>
                              <a:prstGeom prst="rect">
                                <a:avLst/>
                              </a:prstGeom>
                              <a:noFill/>
                              <a:ln w="19050">
                                <a:solidFill>
                                  <a:srgbClr val="FF0000"/>
                                </a:solidFill>
                              </a:ln>
                            </wps:spPr>
                            <wps:txbx>
                              <w:txbxContent>
                                <w:p w14:paraId="536B0B59" w14:textId="77777777" w:rsidR="00657F3D" w:rsidRDefault="00657F3D" w:rsidP="004044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249EA" id="Text Box 195" o:spid="_x0000_s1027" type="#_x0000_t202" style="position:absolute;margin-left:54.95pt;margin-top:5pt;width:106.4pt;height:18.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" filled="f" strokecolor="red" strokeweight="1.5pt">
                      <v:textbox>
                        <w:txbxContent>
                          <w:p w14:paraId="536B0B59" w14:textId="77777777" w:rsidR="00657F3D" w:rsidRDefault="00657F3D" w:rsidP="0040442F"/>
                        </w:txbxContent>
                      </v:textbox>
                    </v:shape>
                  </w:pict>
                </mc:Fallback>
              </mc:AlternateContent>
            </w:r>
            <w:r w:rsidR="005A22FB" w:rsidRPr="008C5753">
              <w:rPr>
                <w:rFonts w:ascii="Times" w:hAnsi="Times"/>
                <w:noProof/>
              </w:rPr>
              <mc:AlternateContent>
                <mc:Choice Requires="wps">
                  <w:drawing>
                    <wp:anchor distT="0" distB="0" distL="114300" distR="114300" simplePos="0" relativeHeight="251706368" behindDoc="0" locked="0" layoutInCell="1" allowOverlap="1" wp14:anchorId="028BEE88" wp14:editId="5320208E">
                      <wp:simplePos x="0" y="0"/>
                      <wp:positionH relativeFrom="column">
                        <wp:posOffset>-122555</wp:posOffset>
                      </wp:positionH>
                      <wp:positionV relativeFrom="paragraph">
                        <wp:posOffset>287020</wp:posOffset>
                      </wp:positionV>
                      <wp:extent cx="769620" cy="426720"/>
                      <wp:effectExtent l="57150" t="38100" r="49530" b="87630"/>
                      <wp:wrapNone/>
                      <wp:docPr id="14" name="Straight Arrow Connector 14"/>
                      <wp:cNvGraphicFramePr/>
                      <a:graphic xmlns:a="http://schemas.openxmlformats.org/drawingml/2006/main">
                        <a:graphicData uri="http://schemas.microsoft.com/office/word/2010/wordprocessingShape">
                          <wps:wsp>
                            <wps:cNvCnPr/>
                            <wps:spPr>
                              <a:xfrm flipV="1">
                                <a:off x="0" y="0"/>
                                <a:ext cx="769620" cy="426720"/>
                              </a:xfrm>
                              <a:prstGeom prst="straightConnector1">
                                <a:avLst/>
                              </a:prstGeom>
                              <a:ln>
                                <a:headEnd type="triangle"/>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683663" id="_x0000_t32" coordsize="21600,21600" o:spt="32" o:oned="t" path="m,l21600,21600e" filled="f">
                      <v:path arrowok="t" fillok="f" o:connecttype="none"/>
                      <o:lock v:ext="edit" shapetype="t"/>
                    </v:shapetype>
                    <v:shape id="Straight Arrow Connector 14" o:spid="_x0000_s1026" type="#_x0000_t32" style="position:absolute;margin-left:-9.65pt;margin-top:22.6pt;width:60.6pt;height:33.6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" strokecolor="#c0504d [3205]" strokeweight="2pt">
                      <v:stroke startarrow="block" endarrow="block"/>
                      <v:shadow on="t" color="black" opacity="24903f" origin=",.5" offset="0,.55556mm"/>
                    </v:shape>
                  </w:pict>
                </mc:Fallback>
              </mc:AlternateContent>
            </w:r>
            <w:r w:rsidR="0040442F" w:rsidRPr="008C5753">
              <w:rPr>
                <w:rFonts w:ascii="Times" w:hAnsi="Times"/>
                <w:b/>
                <w:noProof/>
                <w:sz w:val="28"/>
                <w:szCs w:val="28"/>
              </w:rPr>
              <w:drawing>
                <wp:inline distT="0" distB="0" distL="0" distR="0" wp14:anchorId="662B1C83" wp14:editId="0FFA1C49">
                  <wp:extent cx="220980" cy="220980"/>
                  <wp:effectExtent l="0" t="0" r="762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rojec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0980" cy="220980"/>
                          </a:xfrm>
                          <a:prstGeom prst="rect">
                            <a:avLst/>
                          </a:prstGeom>
                        </pic:spPr>
                      </pic:pic>
                    </a:graphicData>
                  </a:graphic>
                </wp:inline>
              </w:drawing>
            </w:r>
            <w:r w:rsidR="0040442F" w:rsidRPr="008C5753">
              <w:rPr>
                <w:rFonts w:ascii="Times" w:hAnsi="Times"/>
                <w:b/>
                <w:noProof/>
                <w:sz w:val="28"/>
                <w:szCs w:val="28"/>
              </w:rPr>
              <w:drawing>
                <wp:inline distT="0" distB="0" distL="0" distR="0" wp14:anchorId="3C2BE508" wp14:editId="7AFE429D">
                  <wp:extent cx="236220" cy="2362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dem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6220" cy="236220"/>
                          </a:xfrm>
                          <a:prstGeom prst="rect">
                            <a:avLst/>
                          </a:prstGeom>
                        </pic:spPr>
                      </pic:pic>
                    </a:graphicData>
                  </a:graphic>
                </wp:inline>
              </w:drawing>
            </w:r>
            <w:r w:rsidR="0040442F" w:rsidRPr="008C5753">
              <w:rPr>
                <w:rFonts w:ascii="Times" w:hAnsi="Times"/>
                <w:b/>
                <w:noProof/>
                <w:sz w:val="28"/>
                <w:szCs w:val="28"/>
              </w:rPr>
              <w:drawing>
                <wp:inline distT="0" distB="0" distL="0" distR="0" wp14:anchorId="074E71A8" wp14:editId="676AEDCE">
                  <wp:extent cx="243840" cy="243840"/>
                  <wp:effectExtent l="0" t="0" r="381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Discuss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3863" cy="243863"/>
                          </a:xfrm>
                          <a:prstGeom prst="rect">
                            <a:avLst/>
                          </a:prstGeom>
                        </pic:spPr>
                      </pic:pic>
                    </a:graphicData>
                  </a:graphic>
                </wp:inline>
              </w:drawing>
            </w:r>
            <w:r w:rsidR="0040442F" w:rsidRPr="008C5753">
              <w:rPr>
                <w:rFonts w:ascii="Times" w:hAnsi="Times"/>
                <w:b/>
              </w:rPr>
              <w:t>Project Assignmen</w:t>
            </w:r>
            <w:r w:rsidR="003D7B55" w:rsidRPr="008C5753">
              <w:rPr>
                <w:rFonts w:ascii="Times" w:hAnsi="Times"/>
                <w:b/>
              </w:rPr>
              <w:t>t</w:t>
            </w:r>
            <w:r w:rsidR="00B96720" w:rsidRPr="008C5753">
              <w:rPr>
                <w:rFonts w:ascii="Times" w:hAnsi="Times"/>
                <w:b/>
              </w:rPr>
              <w:t>:</w:t>
            </w:r>
            <w:r w:rsidR="0040442F" w:rsidRPr="008C5753">
              <w:rPr>
                <w:rFonts w:ascii="Times" w:hAnsi="Times"/>
                <w:b/>
              </w:rPr>
              <w:t xml:space="preserve"> </w:t>
            </w:r>
          </w:p>
          <w:p w14:paraId="41AD8FDF" w14:textId="3C516795" w:rsidR="00D87337" w:rsidRPr="008C5753" w:rsidRDefault="00D87337" w:rsidP="00300132">
            <w:pPr>
              <w:pStyle w:val="ListParagraph"/>
              <w:numPr>
                <w:ilvl w:val="0"/>
                <w:numId w:val="19"/>
              </w:numPr>
              <w:rPr>
                <w:rFonts w:ascii="Times" w:hAnsi="Times" w:cstheme="minorHAnsi"/>
              </w:rPr>
            </w:pPr>
            <w:r w:rsidRPr="008C5753">
              <w:rPr>
                <w:rFonts w:ascii="Times" w:hAnsi="Times" w:cstheme="minorHAnsi"/>
              </w:rPr>
              <w:t xml:space="preserve">Create a </w:t>
            </w:r>
            <w:r w:rsidR="0040442F" w:rsidRPr="008C5753">
              <w:rPr>
                <w:rFonts w:ascii="Times" w:hAnsi="Times" w:cstheme="minorHAnsi"/>
              </w:rPr>
              <w:t xml:space="preserve">Jupyter notebook </w:t>
            </w:r>
          </w:p>
          <w:p w14:paraId="08B2E150" w14:textId="26A4800A" w:rsidR="00D87337" w:rsidRPr="008C5753" w:rsidRDefault="00D87337" w:rsidP="00300132">
            <w:pPr>
              <w:pStyle w:val="ListParagraph"/>
              <w:numPr>
                <w:ilvl w:val="0"/>
                <w:numId w:val="18"/>
              </w:numPr>
              <w:rPr>
                <w:rFonts w:ascii="Times" w:hAnsi="Times" w:cstheme="minorHAnsi"/>
              </w:rPr>
            </w:pPr>
            <w:r w:rsidRPr="008C5753">
              <w:rPr>
                <w:rFonts w:ascii="Times" w:hAnsi="Times" w:cstheme="minorHAnsi"/>
              </w:rPr>
              <w:t>Explore IRIS data set (run classifier if necessary)</w:t>
            </w:r>
          </w:p>
          <w:p w14:paraId="0FD0B762" w14:textId="27AAE951" w:rsidR="00D87337" w:rsidRPr="008C5753" w:rsidRDefault="00D87337" w:rsidP="00300132">
            <w:pPr>
              <w:pStyle w:val="ListParagraph"/>
              <w:numPr>
                <w:ilvl w:val="0"/>
                <w:numId w:val="18"/>
              </w:numPr>
              <w:rPr>
                <w:rFonts w:ascii="Times" w:hAnsi="Times" w:cstheme="minorHAnsi"/>
              </w:rPr>
            </w:pPr>
            <w:r w:rsidRPr="008C5753">
              <w:rPr>
                <w:rFonts w:ascii="Times" w:hAnsi="Times" w:cstheme="minorHAnsi"/>
              </w:rPr>
              <w:t>Run a simple clustering exercise</w:t>
            </w:r>
          </w:p>
          <w:p w14:paraId="62C58EA2" w14:textId="539ADD6B" w:rsidR="00A1672E" w:rsidRPr="008C5753" w:rsidRDefault="00A1672E" w:rsidP="00300132">
            <w:pPr>
              <w:pStyle w:val="ListParagraph"/>
              <w:numPr>
                <w:ilvl w:val="0"/>
                <w:numId w:val="18"/>
              </w:numPr>
              <w:rPr>
                <w:rFonts w:ascii="Times" w:hAnsi="Times" w:cstheme="minorHAnsi"/>
              </w:rPr>
            </w:pPr>
            <w:r w:rsidRPr="008C5753">
              <w:rPr>
                <w:rFonts w:ascii="Times" w:hAnsi="Times" w:cstheme="minorHAnsi"/>
              </w:rPr>
              <w:t>Run k-means clustering</w:t>
            </w:r>
          </w:p>
          <w:p w14:paraId="5CD95909" w14:textId="57AEA95E" w:rsidR="00D87337" w:rsidRPr="008C5753" w:rsidRDefault="00D87337" w:rsidP="00300132">
            <w:pPr>
              <w:pStyle w:val="ListParagraph"/>
              <w:numPr>
                <w:ilvl w:val="0"/>
                <w:numId w:val="18"/>
              </w:numPr>
              <w:rPr>
                <w:rFonts w:ascii="Times" w:hAnsi="Times" w:cstheme="minorHAnsi"/>
              </w:rPr>
            </w:pPr>
            <w:r w:rsidRPr="008C5753">
              <w:rPr>
                <w:rFonts w:ascii="Times" w:hAnsi="Times" w:cstheme="minorHAnsi"/>
              </w:rPr>
              <w:t>Run a regression (</w:t>
            </w:r>
            <w:r w:rsidR="0040442F" w:rsidRPr="008C5753">
              <w:rPr>
                <w:rFonts w:ascii="Times" w:hAnsi="Times" w:cstheme="minorHAnsi"/>
              </w:rPr>
              <w:t>train on 120 &amp; test 30</w:t>
            </w:r>
            <w:r w:rsidRPr="008C5753">
              <w:rPr>
                <w:rFonts w:ascii="Times" w:hAnsi="Times" w:cstheme="minorHAnsi"/>
              </w:rPr>
              <w:t>)</w:t>
            </w:r>
            <w:r w:rsidR="0040442F" w:rsidRPr="008C5753">
              <w:rPr>
                <w:rFonts w:ascii="Times" w:hAnsi="Times" w:cstheme="minorHAnsi"/>
              </w:rPr>
              <w:t xml:space="preserve"> </w:t>
            </w:r>
          </w:p>
          <w:p w14:paraId="343B7AA6" w14:textId="771EC0DA" w:rsidR="0040442F" w:rsidRPr="008C5753" w:rsidRDefault="0040442F" w:rsidP="00300132">
            <w:pPr>
              <w:pStyle w:val="ListParagraph"/>
              <w:numPr>
                <w:ilvl w:val="0"/>
                <w:numId w:val="18"/>
              </w:numPr>
              <w:rPr>
                <w:rFonts w:ascii="Times" w:hAnsi="Times" w:cstheme="minorHAnsi"/>
              </w:rPr>
            </w:pPr>
            <w:r w:rsidRPr="008C5753">
              <w:rPr>
                <w:rFonts w:ascii="Times" w:hAnsi="Times" w:cstheme="minorHAnsi"/>
              </w:rPr>
              <w:t>Interpret results and report recall &amp; precision</w:t>
            </w:r>
          </w:p>
          <w:p w14:paraId="71D958C6" w14:textId="673961B9" w:rsidR="00762CF8" w:rsidRPr="008C5753" w:rsidRDefault="00762CF8" w:rsidP="00300132">
            <w:pPr>
              <w:pStyle w:val="ListParagraph"/>
              <w:numPr>
                <w:ilvl w:val="0"/>
                <w:numId w:val="18"/>
              </w:numPr>
              <w:rPr>
                <w:rFonts w:ascii="Times" w:hAnsi="Times" w:cstheme="minorHAnsi"/>
              </w:rPr>
            </w:pPr>
            <w:r w:rsidRPr="008C5753">
              <w:rPr>
                <w:rFonts w:ascii="Times" w:hAnsi="Times" w:cstheme="minorHAnsi"/>
              </w:rPr>
              <w:t>Post results in Blog for comments, feedback, and discussion</w:t>
            </w:r>
          </w:p>
          <w:p w14:paraId="68DCEEEB" w14:textId="77777777" w:rsidR="0040442F" w:rsidRPr="008C5753" w:rsidRDefault="0040442F" w:rsidP="00D6188E">
            <w:pPr>
              <w:rPr>
                <w:rFonts w:ascii="Times" w:hAnsi="Times"/>
                <w:b/>
              </w:rPr>
            </w:pPr>
          </w:p>
          <w:p w14:paraId="22C8E1DF" w14:textId="77777777" w:rsidR="0040442F" w:rsidRPr="008C5753" w:rsidRDefault="0040442F" w:rsidP="00D87337">
            <w:pPr>
              <w:rPr>
                <w:rFonts w:ascii="Times" w:hAnsi="Times"/>
              </w:rPr>
            </w:pPr>
          </w:p>
        </w:tc>
      </w:tr>
    </w:tbl>
    <w:p w14:paraId="250C29BF" w14:textId="6115991B" w:rsidR="0040442F" w:rsidRDefault="0040442F" w:rsidP="0099736B"/>
    <w:p w14:paraId="2DC2DF54" w14:textId="1C6BFDE2" w:rsidR="00164ACB" w:rsidRDefault="001E383C" w:rsidP="00164ACB">
      <w:r>
        <w:t xml:space="preserve">In </w:t>
      </w:r>
      <w:r w:rsidR="00D43393">
        <w:t xml:space="preserve">this example, you </w:t>
      </w:r>
      <w:r w:rsidR="00E8619E">
        <w:t xml:space="preserve">can make sure </w:t>
      </w:r>
      <w:r w:rsidR="00164ACB">
        <w:t xml:space="preserve">that your students will meet </w:t>
      </w:r>
      <w:r w:rsidR="00D6188E">
        <w:t>Learning Object</w:t>
      </w:r>
      <w:r w:rsidR="009E4099">
        <w:t>ives</w:t>
      </w:r>
      <w:r w:rsidR="00D6188E">
        <w:t xml:space="preserve"> 3</w:t>
      </w:r>
      <w:r w:rsidR="00E949F8">
        <w:t>-</w:t>
      </w:r>
      <w:r w:rsidR="009E4099">
        <w:t>6</w:t>
      </w:r>
      <w:r w:rsidR="00D6188E">
        <w:t xml:space="preserve"> </w:t>
      </w:r>
      <w:r w:rsidR="00164ACB">
        <w:t>when they</w:t>
      </w:r>
      <w:r w:rsidR="00D6188E">
        <w:t xml:space="preserve"> </w:t>
      </w:r>
      <w:r w:rsidR="00D43393">
        <w:t xml:space="preserve">successfully </w:t>
      </w:r>
      <w:r w:rsidR="00D6188E">
        <w:t>complet</w:t>
      </w:r>
      <w:r w:rsidR="00164ACB">
        <w:t>e</w:t>
      </w:r>
      <w:r w:rsidR="00D6188E">
        <w:t xml:space="preserve"> </w:t>
      </w:r>
      <w:r w:rsidR="00164ACB">
        <w:t>th</w:t>
      </w:r>
      <w:r w:rsidR="00D43393">
        <w:t xml:space="preserve">e </w:t>
      </w:r>
      <w:r w:rsidR="00D6188E">
        <w:t>Project Assignment</w:t>
      </w:r>
      <w:r w:rsidR="00164ACB">
        <w:t>.</w:t>
      </w:r>
    </w:p>
    <w:p w14:paraId="3F4AB061" w14:textId="77777777" w:rsidR="00164ACB" w:rsidRPr="00164ACB" w:rsidRDefault="00164ACB" w:rsidP="004508FB">
      <w:pPr>
        <w:rPr>
          <w:rFonts w:eastAsiaTheme="majorEastAsia"/>
        </w:rPr>
      </w:pPr>
      <w:bookmarkStart w:id="35" w:name="_Ref521417307"/>
      <w:bookmarkStart w:id="36" w:name="_Ref521417312"/>
      <w:bookmarkStart w:id="37" w:name="_Ref520984145"/>
      <w:bookmarkStart w:id="38" w:name="_Ref520984138"/>
    </w:p>
    <w:p w14:paraId="1C0C2B07" w14:textId="77777777" w:rsidR="00177BB9" w:rsidRDefault="00177BB9">
      <w:pPr>
        <w:spacing w:after="200" w:line="276" w:lineRule="auto"/>
        <w:rPr>
          <w:rFonts w:ascii="Arial Narrow" w:eastAsiaTheme="majorEastAsia" w:hAnsi="Arial Narrow" w:cstheme="majorBidi"/>
          <w:b/>
          <w:bCs/>
          <w:color w:val="000000" w:themeColor="text1"/>
          <w:sz w:val="28"/>
          <w:szCs w:val="28"/>
        </w:rPr>
      </w:pPr>
      <w:r>
        <w:br w:type="page"/>
      </w:r>
    </w:p>
    <w:p w14:paraId="1EFC986E" w14:textId="07E5F59D" w:rsidR="00670514" w:rsidRDefault="00193FC3" w:rsidP="00177BB9">
      <w:pPr>
        <w:pStyle w:val="Heading3"/>
        <w:numPr>
          <w:ilvl w:val="0"/>
          <w:numId w:val="0"/>
        </w:numPr>
      </w:pPr>
      <w:bookmarkStart w:id="39" w:name="_Toc11132746"/>
      <w:r>
        <w:t>Add Content and Course Resources</w:t>
      </w:r>
      <w:bookmarkEnd w:id="39"/>
      <w:r>
        <w:t xml:space="preserve"> </w:t>
      </w:r>
      <w:bookmarkEnd w:id="35"/>
      <w:bookmarkEnd w:id="36"/>
    </w:p>
    <w:p w14:paraId="25E21640" w14:textId="6F56D089" w:rsidR="00532DCA" w:rsidRDefault="00164ACB" w:rsidP="00532DCA">
      <w:r>
        <w:t xml:space="preserve">You have now documented </w:t>
      </w:r>
      <w:r w:rsidR="00393749">
        <w:t xml:space="preserve">the </w:t>
      </w:r>
      <w:r>
        <w:t xml:space="preserve">objectives and outcomes. </w:t>
      </w:r>
      <w:r w:rsidR="00FF6167">
        <w:t>Now you need to provide or guide them to resources to be successful in completing the projects, knowledge checks, and discussions.</w:t>
      </w:r>
      <w:r w:rsidR="00E13096">
        <w:t xml:space="preserve"> Wh</w:t>
      </w:r>
      <w:r>
        <w:t>ich</w:t>
      </w:r>
      <w:r w:rsidR="00E13096">
        <w:t xml:space="preserve"> instruction and </w:t>
      </w:r>
      <w:r w:rsidR="00AF30C0">
        <w:t xml:space="preserve">media </w:t>
      </w:r>
      <w:r w:rsidR="00E13096">
        <w:t xml:space="preserve">resources will </w:t>
      </w:r>
      <w:r>
        <w:t xml:space="preserve">help </w:t>
      </w:r>
      <w:r w:rsidR="00393749">
        <w:t xml:space="preserve">the </w:t>
      </w:r>
      <w:r w:rsidR="00E13096">
        <w:t>students successful</w:t>
      </w:r>
      <w:r>
        <w:t>ly</w:t>
      </w:r>
      <w:r w:rsidR="00E13096">
        <w:t xml:space="preserve"> complet</w:t>
      </w:r>
      <w:r>
        <w:t>e</w:t>
      </w:r>
      <w:r w:rsidR="00E13096">
        <w:t xml:space="preserve"> the</w:t>
      </w:r>
      <w:r>
        <w:t>ir</w:t>
      </w:r>
      <w:r w:rsidR="00E13096">
        <w:t xml:space="preserve"> assessments and achiev</w:t>
      </w:r>
      <w:r>
        <w:t>e your mutually</w:t>
      </w:r>
      <w:r w:rsidR="00E13096">
        <w:t xml:space="preserve"> desired </w:t>
      </w:r>
      <w:r w:rsidR="00A5500B">
        <w:t>outcome</w:t>
      </w:r>
      <w:r>
        <w:t>—passing your course with flying colors and being able to truly use the skills they’ve just practiced</w:t>
      </w:r>
      <w:r w:rsidR="00E13096">
        <w:t>?</w:t>
      </w:r>
    </w:p>
    <w:p w14:paraId="4B99B995" w14:textId="42D05291" w:rsidR="00532DCA" w:rsidRDefault="00532DCA" w:rsidP="00532DCA"/>
    <w:tbl>
      <w:tblPr>
        <w:tblStyle w:val="TableGrid"/>
        <w:tblW w:w="8905" w:type="dxa"/>
        <w:tblLook w:val="04A0" w:firstRow="1" w:lastRow="0" w:firstColumn="1" w:lastColumn="0" w:noHBand="0" w:noVBand="1"/>
      </w:tblPr>
      <w:tblGrid>
        <w:gridCol w:w="6115"/>
        <w:gridCol w:w="2790"/>
      </w:tblGrid>
      <w:tr w:rsidR="002213D4" w14:paraId="6FAFA585" w14:textId="77777777" w:rsidTr="00B3515C">
        <w:trPr>
          <w:trHeight w:val="505"/>
          <w:tblHeader/>
        </w:trPr>
        <w:tc>
          <w:tcPr>
            <w:tcW w:w="6115" w:type="dxa"/>
            <w:shd w:val="clear" w:color="auto" w:fill="F2DBDB" w:themeFill="accent2" w:themeFillTint="33"/>
          </w:tcPr>
          <w:p w14:paraId="2440B0B5" w14:textId="03D1DEA2" w:rsidR="002213D4" w:rsidRPr="00B3515C" w:rsidRDefault="002213D4" w:rsidP="00B3515C">
            <w:pPr>
              <w:jc w:val="center"/>
              <w:rPr>
                <w:b/>
              </w:rPr>
            </w:pPr>
            <w:bookmarkStart w:id="40" w:name="_Hlk2695290"/>
            <w:r w:rsidRPr="00B3515C">
              <w:rPr>
                <w:b/>
              </w:rPr>
              <w:t>Assessments</w:t>
            </w:r>
          </w:p>
        </w:tc>
        <w:tc>
          <w:tcPr>
            <w:tcW w:w="2790" w:type="dxa"/>
            <w:shd w:val="clear" w:color="auto" w:fill="F2DBDB" w:themeFill="accent2" w:themeFillTint="33"/>
          </w:tcPr>
          <w:p w14:paraId="60C7E52C" w14:textId="64383E36" w:rsidR="002213D4" w:rsidRPr="00B3515C" w:rsidRDefault="002213D4" w:rsidP="00B3515C">
            <w:pPr>
              <w:jc w:val="center"/>
              <w:rPr>
                <w:b/>
              </w:rPr>
            </w:pPr>
            <w:r w:rsidRPr="00B3515C">
              <w:rPr>
                <w:b/>
              </w:rPr>
              <w:t>Course Resources</w:t>
            </w:r>
          </w:p>
        </w:tc>
      </w:tr>
      <w:tr w:rsidR="002213D4" w14:paraId="2F39463C" w14:textId="77777777" w:rsidTr="00B3515C">
        <w:trPr>
          <w:trHeight w:val="4597"/>
          <w:tblHeader/>
        </w:trPr>
        <w:tc>
          <w:tcPr>
            <w:tcW w:w="6115" w:type="dxa"/>
          </w:tcPr>
          <w:p w14:paraId="406DC5AB" w14:textId="6E72AB92" w:rsidR="002213D4" w:rsidRPr="008C5753" w:rsidRDefault="002213D4" w:rsidP="002D49F4">
            <w:pPr>
              <w:pStyle w:val="ListParagraph"/>
              <w:ind w:left="0"/>
              <w:rPr>
                <w:rFonts w:ascii="Times" w:hAnsi="Times"/>
              </w:rPr>
            </w:pPr>
            <w:r>
              <w:rPr>
                <w:b/>
                <w:noProof/>
                <w:sz w:val="28"/>
                <w:szCs w:val="28"/>
              </w:rPr>
              <w:drawing>
                <wp:inline distT="0" distB="0" distL="0" distR="0" wp14:anchorId="36E2B628" wp14:editId="64896202">
                  <wp:extent cx="220980" cy="220980"/>
                  <wp:effectExtent l="0" t="0" r="762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rojec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0980" cy="220980"/>
                          </a:xfrm>
                          <a:prstGeom prst="rect">
                            <a:avLst/>
                          </a:prstGeom>
                        </pic:spPr>
                      </pic:pic>
                    </a:graphicData>
                  </a:graphic>
                </wp:inline>
              </w:drawing>
            </w:r>
            <w:r w:rsidRPr="008C5753">
              <w:rPr>
                <w:rFonts w:ascii="Times" w:hAnsi="Times"/>
                <w:b/>
              </w:rPr>
              <w:t>Project Assignment:</w:t>
            </w:r>
            <w:r w:rsidRPr="008C5753">
              <w:rPr>
                <w:rFonts w:ascii="Times" w:hAnsi="Times"/>
              </w:rPr>
              <w:t xml:space="preserve"> </w:t>
            </w:r>
            <w:r w:rsidR="00E8619E" w:rsidRPr="008C5753">
              <w:rPr>
                <w:rFonts w:ascii="Times" w:hAnsi="Times"/>
              </w:rPr>
              <w:t xml:space="preserve">Write pseudo code for given “Diffusion of Innovation” model. </w:t>
            </w:r>
            <w:r w:rsidR="00DA4D42" w:rsidRPr="008C5753">
              <w:rPr>
                <w:rFonts w:ascii="Times" w:hAnsi="Times"/>
              </w:rPr>
              <w:t xml:space="preserve">Use </w:t>
            </w:r>
            <w:r w:rsidRPr="008C5753">
              <w:rPr>
                <w:rFonts w:ascii="Times" w:hAnsi="Times"/>
              </w:rPr>
              <w:t>Rubric and Worksheet 4</w:t>
            </w:r>
          </w:p>
          <w:p w14:paraId="4E450FC1" w14:textId="3D524E09" w:rsidR="002213D4" w:rsidRPr="008C5753" w:rsidRDefault="002213D4" w:rsidP="002D49F4">
            <w:pPr>
              <w:pStyle w:val="ListParagraph"/>
              <w:ind w:left="0"/>
              <w:rPr>
                <w:rFonts w:ascii="Times" w:hAnsi="Times"/>
              </w:rPr>
            </w:pPr>
          </w:p>
          <w:p w14:paraId="4A7A48C3" w14:textId="20419479" w:rsidR="002213D4" w:rsidRPr="008C5753" w:rsidRDefault="002213D4" w:rsidP="002D49F4">
            <w:pPr>
              <w:pStyle w:val="ListParagraph"/>
              <w:ind w:left="0"/>
              <w:rPr>
                <w:rFonts w:ascii="Times" w:hAnsi="Times"/>
              </w:rPr>
            </w:pPr>
            <w:r w:rsidRPr="008C5753">
              <w:rPr>
                <w:rFonts w:ascii="Times" w:hAnsi="Times"/>
                <w:b/>
                <w:noProof/>
                <w:sz w:val="28"/>
                <w:szCs w:val="28"/>
              </w:rPr>
              <w:drawing>
                <wp:inline distT="0" distB="0" distL="0" distR="0" wp14:anchorId="7FD846E1" wp14:editId="272415FC">
                  <wp:extent cx="182880" cy="169603"/>
                  <wp:effectExtent l="0" t="0" r="762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Knoweldge Chec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364" cy="182108"/>
                          </a:xfrm>
                          <a:prstGeom prst="rect">
                            <a:avLst/>
                          </a:prstGeom>
                        </pic:spPr>
                      </pic:pic>
                    </a:graphicData>
                  </a:graphic>
                </wp:inline>
              </w:drawing>
            </w:r>
            <w:r w:rsidRPr="008C5753">
              <w:rPr>
                <w:rFonts w:ascii="Times" w:hAnsi="Times"/>
                <w:b/>
              </w:rPr>
              <w:t xml:space="preserve"> Knowledge Check:</w:t>
            </w:r>
            <w:r w:rsidRPr="008C5753">
              <w:rPr>
                <w:rFonts w:ascii="Times" w:hAnsi="Times"/>
              </w:rPr>
              <w:t xml:space="preserve"> Identify categories of learning problems: Supervised (classification, regression) and Unsupervised (clustering, density estimation); training v. testing data sets; compare data visualizations associated with each estimator</w:t>
            </w:r>
          </w:p>
          <w:p w14:paraId="50463F06" w14:textId="77777777" w:rsidR="002213D4" w:rsidRPr="008C5753" w:rsidRDefault="002213D4" w:rsidP="002D49F4">
            <w:pPr>
              <w:pStyle w:val="ListParagraph"/>
              <w:ind w:left="0"/>
              <w:rPr>
                <w:rFonts w:ascii="Times" w:hAnsi="Times"/>
              </w:rPr>
            </w:pPr>
          </w:p>
          <w:p w14:paraId="7056F75F" w14:textId="3F10E921" w:rsidR="008A62AE" w:rsidRPr="008C5753" w:rsidRDefault="008A62AE" w:rsidP="008A62AE">
            <w:pPr>
              <w:rPr>
                <w:rFonts w:ascii="Times" w:hAnsi="Times"/>
                <w:b/>
              </w:rPr>
            </w:pPr>
            <w:r w:rsidRPr="008C5753">
              <w:rPr>
                <w:rFonts w:ascii="Times" w:hAnsi="Times"/>
                <w:b/>
                <w:noProof/>
                <w:sz w:val="28"/>
                <w:szCs w:val="28"/>
              </w:rPr>
              <w:drawing>
                <wp:inline distT="0" distB="0" distL="0" distR="0" wp14:anchorId="52EDF314" wp14:editId="0D932C06">
                  <wp:extent cx="220980" cy="2209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rojec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0980" cy="220980"/>
                          </a:xfrm>
                          <a:prstGeom prst="rect">
                            <a:avLst/>
                          </a:prstGeom>
                        </pic:spPr>
                      </pic:pic>
                    </a:graphicData>
                  </a:graphic>
                </wp:inline>
              </w:drawing>
            </w:r>
            <w:r w:rsidRPr="008C5753">
              <w:rPr>
                <w:rFonts w:ascii="Times" w:hAnsi="Times"/>
                <w:b/>
                <w:noProof/>
                <w:sz w:val="28"/>
                <w:szCs w:val="28"/>
              </w:rPr>
              <w:drawing>
                <wp:inline distT="0" distB="0" distL="0" distR="0" wp14:anchorId="620C88EA" wp14:editId="15ED75B1">
                  <wp:extent cx="236220" cy="236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demo.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6220" cy="236220"/>
                          </a:xfrm>
                          <a:prstGeom prst="rect">
                            <a:avLst/>
                          </a:prstGeom>
                        </pic:spPr>
                      </pic:pic>
                    </a:graphicData>
                  </a:graphic>
                </wp:inline>
              </w:drawing>
            </w:r>
            <w:r w:rsidRPr="008C5753">
              <w:rPr>
                <w:rFonts w:ascii="Times" w:hAnsi="Times"/>
                <w:b/>
                <w:noProof/>
                <w:sz w:val="28"/>
                <w:szCs w:val="28"/>
              </w:rPr>
              <w:drawing>
                <wp:inline distT="0" distB="0" distL="0" distR="0" wp14:anchorId="51C8C45E" wp14:editId="1E22256A">
                  <wp:extent cx="243840" cy="243840"/>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Discuss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3863" cy="243863"/>
                          </a:xfrm>
                          <a:prstGeom prst="rect">
                            <a:avLst/>
                          </a:prstGeom>
                        </pic:spPr>
                      </pic:pic>
                    </a:graphicData>
                  </a:graphic>
                </wp:inline>
              </w:drawing>
            </w:r>
            <w:r w:rsidRPr="008C5753">
              <w:rPr>
                <w:rFonts w:ascii="Times" w:hAnsi="Times"/>
                <w:b/>
              </w:rPr>
              <w:t xml:space="preserve">Project Assignment: </w:t>
            </w:r>
          </w:p>
          <w:p w14:paraId="535CF8B0" w14:textId="77777777" w:rsidR="008A62AE" w:rsidRPr="008C5753" w:rsidRDefault="008A62AE" w:rsidP="00300132">
            <w:pPr>
              <w:pStyle w:val="ListParagraph"/>
              <w:numPr>
                <w:ilvl w:val="0"/>
                <w:numId w:val="19"/>
              </w:numPr>
              <w:rPr>
                <w:rFonts w:ascii="Times" w:hAnsi="Times" w:cstheme="minorHAnsi"/>
              </w:rPr>
            </w:pPr>
            <w:bookmarkStart w:id="41" w:name="_Hlk8554198"/>
            <w:r w:rsidRPr="008C5753">
              <w:rPr>
                <w:rFonts w:ascii="Times" w:hAnsi="Times" w:cstheme="minorHAnsi"/>
              </w:rPr>
              <w:t xml:space="preserve">Create a Jupyter notebook </w:t>
            </w:r>
          </w:p>
          <w:p w14:paraId="30BD5779" w14:textId="77777777" w:rsidR="008A62AE" w:rsidRPr="008C5753" w:rsidRDefault="008A62AE" w:rsidP="00300132">
            <w:pPr>
              <w:pStyle w:val="ListParagraph"/>
              <w:numPr>
                <w:ilvl w:val="0"/>
                <w:numId w:val="18"/>
              </w:numPr>
              <w:rPr>
                <w:rFonts w:ascii="Times" w:hAnsi="Times" w:cstheme="minorHAnsi"/>
              </w:rPr>
            </w:pPr>
            <w:r w:rsidRPr="008C5753">
              <w:rPr>
                <w:rFonts w:ascii="Times" w:hAnsi="Times" w:cstheme="minorHAnsi"/>
              </w:rPr>
              <w:t>Explore IRIS data set (run classifier if necessary)</w:t>
            </w:r>
          </w:p>
          <w:p w14:paraId="6AD18722" w14:textId="4646F09C" w:rsidR="008A62AE" w:rsidRPr="008C5753" w:rsidRDefault="008A62AE" w:rsidP="00300132">
            <w:pPr>
              <w:pStyle w:val="ListParagraph"/>
              <w:numPr>
                <w:ilvl w:val="0"/>
                <w:numId w:val="18"/>
              </w:numPr>
              <w:rPr>
                <w:rFonts w:ascii="Times" w:hAnsi="Times" w:cstheme="minorHAnsi"/>
              </w:rPr>
            </w:pPr>
            <w:r w:rsidRPr="008C5753">
              <w:rPr>
                <w:rFonts w:ascii="Times" w:hAnsi="Times" w:cstheme="minorHAnsi"/>
              </w:rPr>
              <w:t>Run a simple clustering exercise</w:t>
            </w:r>
          </w:p>
          <w:bookmarkEnd w:id="41"/>
          <w:p w14:paraId="2A895D40" w14:textId="3F41267F" w:rsidR="00A1672E" w:rsidRPr="008C5753" w:rsidRDefault="00A1672E" w:rsidP="00300132">
            <w:pPr>
              <w:pStyle w:val="ListParagraph"/>
              <w:numPr>
                <w:ilvl w:val="0"/>
                <w:numId w:val="18"/>
              </w:numPr>
              <w:rPr>
                <w:rFonts w:ascii="Times" w:hAnsi="Times" w:cstheme="minorHAnsi"/>
              </w:rPr>
            </w:pPr>
            <w:r w:rsidRPr="008C5753">
              <w:rPr>
                <w:rFonts w:ascii="Times" w:hAnsi="Times" w:cstheme="minorHAnsi"/>
              </w:rPr>
              <w:t>Run k-means clustering</w:t>
            </w:r>
          </w:p>
          <w:p w14:paraId="033A1CD0" w14:textId="77777777" w:rsidR="008A62AE" w:rsidRPr="008C5753" w:rsidRDefault="008A62AE" w:rsidP="00300132">
            <w:pPr>
              <w:pStyle w:val="ListParagraph"/>
              <w:numPr>
                <w:ilvl w:val="0"/>
                <w:numId w:val="18"/>
              </w:numPr>
              <w:rPr>
                <w:rFonts w:ascii="Times" w:hAnsi="Times" w:cstheme="minorHAnsi"/>
              </w:rPr>
            </w:pPr>
            <w:r w:rsidRPr="008C5753">
              <w:rPr>
                <w:rFonts w:ascii="Times" w:hAnsi="Times" w:cstheme="minorHAnsi"/>
              </w:rPr>
              <w:t xml:space="preserve">Run a regression (train on 120 &amp; test 30) </w:t>
            </w:r>
          </w:p>
          <w:p w14:paraId="67701BF8" w14:textId="5B57A32C" w:rsidR="008A62AE" w:rsidRPr="008C5753" w:rsidRDefault="008A62AE" w:rsidP="00300132">
            <w:pPr>
              <w:pStyle w:val="ListParagraph"/>
              <w:numPr>
                <w:ilvl w:val="0"/>
                <w:numId w:val="18"/>
              </w:numPr>
              <w:rPr>
                <w:rFonts w:ascii="Times" w:hAnsi="Times" w:cstheme="minorHAnsi"/>
              </w:rPr>
            </w:pPr>
            <w:r w:rsidRPr="008C5753">
              <w:rPr>
                <w:rFonts w:ascii="Times" w:hAnsi="Times" w:cstheme="minorHAnsi"/>
              </w:rPr>
              <w:t>Interpret results and report recall &amp; precision</w:t>
            </w:r>
          </w:p>
          <w:p w14:paraId="4C1BB530" w14:textId="006892B3" w:rsidR="00A1672E" w:rsidRPr="008C5753" w:rsidRDefault="00A1672E" w:rsidP="00300132">
            <w:pPr>
              <w:pStyle w:val="ListParagraph"/>
              <w:numPr>
                <w:ilvl w:val="0"/>
                <w:numId w:val="18"/>
              </w:numPr>
              <w:rPr>
                <w:rFonts w:ascii="Times" w:hAnsi="Times" w:cstheme="minorHAnsi"/>
              </w:rPr>
            </w:pPr>
            <w:r w:rsidRPr="008C5753">
              <w:rPr>
                <w:rFonts w:ascii="Times" w:hAnsi="Times" w:cstheme="minorHAnsi"/>
              </w:rPr>
              <w:t>Post results in Blog for comments, feedback, and discussion</w:t>
            </w:r>
          </w:p>
          <w:p w14:paraId="60111326" w14:textId="77777777" w:rsidR="002213D4" w:rsidRPr="008C5753" w:rsidRDefault="002213D4" w:rsidP="002D49F4">
            <w:pPr>
              <w:rPr>
                <w:rFonts w:ascii="Times" w:hAnsi="Times"/>
                <w:b/>
              </w:rPr>
            </w:pPr>
          </w:p>
          <w:p w14:paraId="1975AC33" w14:textId="77777777" w:rsidR="002213D4" w:rsidRDefault="002213D4" w:rsidP="00B3515C"/>
        </w:tc>
        <w:tc>
          <w:tcPr>
            <w:tcW w:w="2790" w:type="dxa"/>
          </w:tcPr>
          <w:p w14:paraId="525BDD38" w14:textId="0EAD9254" w:rsidR="002213D4" w:rsidRPr="008C5753" w:rsidRDefault="002213D4" w:rsidP="00300132">
            <w:pPr>
              <w:pStyle w:val="ListParagraph"/>
              <w:numPr>
                <w:ilvl w:val="0"/>
                <w:numId w:val="16"/>
              </w:numPr>
              <w:rPr>
                <w:rFonts w:ascii="Times" w:hAnsi="Times"/>
              </w:rPr>
            </w:pPr>
            <w:r w:rsidRPr="008C5753">
              <w:rPr>
                <w:rFonts w:ascii="Times" w:hAnsi="Times"/>
              </w:rPr>
              <w:t>Readings: articles, lecture notes</w:t>
            </w:r>
            <w:r w:rsidR="005A22FB" w:rsidRPr="008C5753">
              <w:rPr>
                <w:rFonts w:ascii="Times" w:hAnsi="Times"/>
              </w:rPr>
              <w:t>, videos</w:t>
            </w:r>
          </w:p>
          <w:p w14:paraId="2A8D4B2C" w14:textId="04783E5C" w:rsidR="005A22FB" w:rsidRPr="008C5753" w:rsidRDefault="005A22FB" w:rsidP="00300132">
            <w:pPr>
              <w:pStyle w:val="ListParagraph"/>
              <w:numPr>
                <w:ilvl w:val="0"/>
                <w:numId w:val="16"/>
              </w:numPr>
              <w:rPr>
                <w:rFonts w:ascii="Times" w:hAnsi="Times"/>
              </w:rPr>
            </w:pPr>
            <w:r w:rsidRPr="008C5753">
              <w:rPr>
                <w:rFonts w:ascii="Times" w:hAnsi="Times"/>
              </w:rPr>
              <w:t>Websites</w:t>
            </w:r>
          </w:p>
          <w:p w14:paraId="29428C21" w14:textId="77777777" w:rsidR="002213D4" w:rsidRPr="008C5753" w:rsidRDefault="002213D4" w:rsidP="00300132">
            <w:pPr>
              <w:pStyle w:val="ListParagraph"/>
              <w:numPr>
                <w:ilvl w:val="0"/>
                <w:numId w:val="16"/>
              </w:numPr>
              <w:rPr>
                <w:rFonts w:ascii="Times" w:hAnsi="Times"/>
              </w:rPr>
            </w:pPr>
            <w:r w:rsidRPr="008C5753">
              <w:rPr>
                <w:rFonts w:ascii="Times" w:hAnsi="Times"/>
              </w:rPr>
              <w:t>Discussion space</w:t>
            </w:r>
          </w:p>
          <w:p w14:paraId="79069F35" w14:textId="77777777" w:rsidR="002213D4" w:rsidRPr="008C5753" w:rsidRDefault="002213D4" w:rsidP="00300132">
            <w:pPr>
              <w:pStyle w:val="ListParagraph"/>
              <w:numPr>
                <w:ilvl w:val="0"/>
                <w:numId w:val="16"/>
              </w:numPr>
              <w:rPr>
                <w:rFonts w:ascii="Times" w:hAnsi="Times"/>
              </w:rPr>
            </w:pPr>
            <w:r w:rsidRPr="008C5753">
              <w:rPr>
                <w:rFonts w:ascii="Times" w:hAnsi="Times"/>
              </w:rPr>
              <w:t>Data Sets</w:t>
            </w:r>
          </w:p>
          <w:p w14:paraId="0E16B090" w14:textId="77777777" w:rsidR="002213D4" w:rsidRPr="008C5753" w:rsidRDefault="002213D4" w:rsidP="00300132">
            <w:pPr>
              <w:pStyle w:val="ListParagraph"/>
              <w:numPr>
                <w:ilvl w:val="0"/>
                <w:numId w:val="16"/>
              </w:numPr>
              <w:rPr>
                <w:rFonts w:ascii="Times" w:hAnsi="Times"/>
              </w:rPr>
            </w:pPr>
            <w:r w:rsidRPr="008C5753">
              <w:rPr>
                <w:rFonts w:ascii="Times" w:hAnsi="Times"/>
              </w:rPr>
              <w:t>Tools: Jupyter Notebook</w:t>
            </w:r>
          </w:p>
          <w:p w14:paraId="2EE2FB4B" w14:textId="181539A6" w:rsidR="002213D4" w:rsidRPr="008C5753" w:rsidRDefault="002213D4" w:rsidP="00300132">
            <w:pPr>
              <w:pStyle w:val="ListParagraph"/>
              <w:numPr>
                <w:ilvl w:val="0"/>
                <w:numId w:val="16"/>
              </w:numPr>
              <w:rPr>
                <w:rFonts w:ascii="Times" w:hAnsi="Times"/>
                <w:b/>
                <w:noProof/>
              </w:rPr>
            </w:pPr>
            <w:r w:rsidRPr="008C5753">
              <w:rPr>
                <w:rFonts w:ascii="Times" w:hAnsi="Times"/>
              </w:rPr>
              <w:t>Job Aids/Worksheets</w:t>
            </w:r>
          </w:p>
          <w:p w14:paraId="54CF493B" w14:textId="4AD9CF29" w:rsidR="002213D4" w:rsidRPr="005A22FB" w:rsidRDefault="005A22FB" w:rsidP="00300132">
            <w:pPr>
              <w:pStyle w:val="ListParagraph"/>
              <w:numPr>
                <w:ilvl w:val="0"/>
                <w:numId w:val="16"/>
              </w:numPr>
              <w:rPr>
                <w:noProof/>
              </w:rPr>
            </w:pPr>
            <w:r w:rsidRPr="008C5753">
              <w:rPr>
                <w:rFonts w:ascii="Times" w:hAnsi="Times"/>
                <w:noProof/>
              </w:rPr>
              <w:t>Grading rubric</w:t>
            </w:r>
          </w:p>
        </w:tc>
      </w:tr>
    </w:tbl>
    <w:bookmarkEnd w:id="40"/>
    <w:p w14:paraId="4CFC6DBA" w14:textId="5CB777C1" w:rsidR="00532DCA" w:rsidRDefault="004C606D" w:rsidP="00532DCA">
      <w:r w:rsidRPr="00164ACB">
        <w:rPr>
          <w:noProof/>
        </w:rPr>
        <mc:AlternateContent>
          <mc:Choice Requires="wps">
            <w:drawing>
              <wp:anchor distT="0" distB="0" distL="114300" distR="114300" simplePos="0" relativeHeight="251701248" behindDoc="0" locked="0" layoutInCell="1" allowOverlap="1" wp14:anchorId="4348318E" wp14:editId="770E8405">
                <wp:simplePos x="0" y="0"/>
                <wp:positionH relativeFrom="margin">
                  <wp:posOffset>3896360</wp:posOffset>
                </wp:positionH>
                <wp:positionV relativeFrom="paragraph">
                  <wp:posOffset>-3873500</wp:posOffset>
                </wp:positionV>
                <wp:extent cx="1782041" cy="2228850"/>
                <wp:effectExtent l="19050" t="19050" r="27940" b="19050"/>
                <wp:wrapNone/>
                <wp:docPr id="204" name="Text Box 204"/>
                <wp:cNvGraphicFramePr/>
                <a:graphic xmlns:a="http://schemas.openxmlformats.org/drawingml/2006/main">
                  <a:graphicData uri="http://schemas.microsoft.com/office/word/2010/wordprocessingShape">
                    <wps:wsp>
                      <wps:cNvSpPr txBox="1"/>
                      <wps:spPr>
                        <a:xfrm>
                          <a:off x="0" y="0"/>
                          <a:ext cx="1782041" cy="2228850"/>
                        </a:xfrm>
                        <a:prstGeom prst="rect">
                          <a:avLst/>
                        </a:prstGeom>
                        <a:noFill/>
                        <a:ln w="38100">
                          <a:solidFill>
                            <a:srgbClr val="FF0000"/>
                          </a:solidFill>
                        </a:ln>
                      </wps:spPr>
                      <wps:txbx>
                        <w:txbxContent>
                          <w:p w14:paraId="7AF26714" w14:textId="77777777" w:rsidR="00657F3D" w:rsidRDefault="00657F3D" w:rsidP="002213D4"/>
                          <w:p w14:paraId="40695723" w14:textId="2E6EF484" w:rsidR="00657F3D" w:rsidRDefault="00657F3D" w:rsidP="002213D4"/>
                          <w:p w14:paraId="71A73BC0" w14:textId="77777777" w:rsidR="00657F3D" w:rsidRDefault="00657F3D" w:rsidP="002213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8318E" id="Text Box 204" o:spid="_x0000_s1028" type="#_x0000_t202" style="position:absolute;margin-left:306.8pt;margin-top:-305pt;width:140.3pt;height:175.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" filled="f" strokecolor="red" strokeweight="3pt">
                <v:textbox>
                  <w:txbxContent>
                    <w:p w14:paraId="7AF26714" w14:textId="77777777" w:rsidR="00657F3D" w:rsidRDefault="00657F3D" w:rsidP="002213D4"/>
                    <w:p w14:paraId="40695723" w14:textId="2E6EF484" w:rsidR="00657F3D" w:rsidRDefault="00657F3D" w:rsidP="002213D4"/>
                    <w:p w14:paraId="71A73BC0" w14:textId="77777777" w:rsidR="00657F3D" w:rsidRDefault="00657F3D" w:rsidP="002213D4"/>
                  </w:txbxContent>
                </v:textbox>
                <w10:wrap anchorx="margin"/>
              </v:shape>
            </w:pict>
          </mc:Fallback>
        </mc:AlternateContent>
      </w:r>
    </w:p>
    <w:p w14:paraId="386F5C5F" w14:textId="491EEA0B" w:rsidR="00532DCA" w:rsidRDefault="00CE4226" w:rsidP="00532DCA">
      <w:r w:rsidRPr="00CE4226">
        <w:t xml:space="preserve">You can embed your project assignment assessment into one interactive document—a computational notebook. The philosophy of lesson planning for machine learning and data science is to bring students closer to the data you want them to explore. Notebooks with embedded executable code facilitate the use of simple executable functions. Once you’ve written a script for a particular type of experiment or inquiry, it can be used repeatedly, even by students with little programming skill.  </w:t>
      </w:r>
    </w:p>
    <w:p w14:paraId="342D24BD" w14:textId="77777777" w:rsidR="009B5B79" w:rsidRDefault="009B5B79">
      <w:pPr>
        <w:spacing w:after="200" w:line="276" w:lineRule="auto"/>
        <w:rPr>
          <w:rFonts w:ascii="Arial Narrow" w:eastAsiaTheme="majorEastAsia" w:hAnsi="Arial Narrow" w:cstheme="majorBidi"/>
          <w:b/>
          <w:bCs/>
          <w:color w:val="000000" w:themeColor="text1"/>
          <w:sz w:val="36"/>
          <w:szCs w:val="36"/>
        </w:rPr>
      </w:pPr>
      <w:r>
        <w:br w:type="page"/>
      </w:r>
    </w:p>
    <w:p w14:paraId="720FCE65" w14:textId="11E7B7E2" w:rsidR="00532DCA" w:rsidRDefault="00825D4A" w:rsidP="00A1672E">
      <w:pPr>
        <w:pStyle w:val="Heading1"/>
        <w:numPr>
          <w:ilvl w:val="0"/>
          <w:numId w:val="0"/>
        </w:numPr>
        <w:ind w:left="432" w:hanging="432"/>
      </w:pPr>
      <w:bookmarkStart w:id="42" w:name="_Toc11132747"/>
      <w:r>
        <w:t xml:space="preserve">Delivering </w:t>
      </w:r>
      <w:r w:rsidR="002B0910">
        <w:t>Instruction</w:t>
      </w:r>
      <w:bookmarkEnd w:id="42"/>
    </w:p>
    <w:p w14:paraId="7EE246AE" w14:textId="5E2EAB46" w:rsidR="001E7834" w:rsidRDefault="00AB4715">
      <w:pPr>
        <w:spacing w:after="200" w:line="276" w:lineRule="auto"/>
      </w:pPr>
      <w:r>
        <w:t xml:space="preserve">Now that you have set the foundation for your module, you need </w:t>
      </w:r>
      <w:r w:rsidR="00A86AE6">
        <w:t xml:space="preserve">a </w:t>
      </w:r>
      <w:r>
        <w:t xml:space="preserve">plan for </w:t>
      </w:r>
      <w:r w:rsidR="00446B83">
        <w:t xml:space="preserve">delivering </w:t>
      </w:r>
      <w:r>
        <w:t xml:space="preserve">instruction. </w:t>
      </w:r>
      <w:r w:rsidR="009D45E1">
        <w:t xml:space="preserve">Your </w:t>
      </w:r>
      <w:r w:rsidR="00E02866">
        <w:t xml:space="preserve">lesson pacing and </w:t>
      </w:r>
      <w:r>
        <w:t>sequencing</w:t>
      </w:r>
      <w:r w:rsidR="009D45E1">
        <w:t xml:space="preserve"> of instruction</w:t>
      </w:r>
      <w:r w:rsidR="0012457A">
        <w:t xml:space="preserve"> will depend on </w:t>
      </w:r>
      <w:r w:rsidR="001E7834">
        <w:t xml:space="preserve">a few things: </w:t>
      </w:r>
    </w:p>
    <w:p w14:paraId="76DD16A5" w14:textId="465AC402" w:rsidR="001E7834" w:rsidRPr="001E7834" w:rsidRDefault="009D45E1" w:rsidP="00300132">
      <w:pPr>
        <w:pStyle w:val="ListParagraph"/>
        <w:numPr>
          <w:ilvl w:val="0"/>
          <w:numId w:val="32"/>
        </w:numPr>
        <w:spacing w:after="200" w:line="276" w:lineRule="auto"/>
        <w:rPr>
          <w:rFonts w:ascii="Times New Roman" w:eastAsiaTheme="majorEastAsia" w:hAnsi="Times New Roman" w:cs="Times New Roman"/>
          <w:b/>
          <w:bCs/>
          <w:color w:val="000000" w:themeColor="text1"/>
          <w:sz w:val="24"/>
          <w:szCs w:val="24"/>
        </w:rPr>
      </w:pPr>
      <w:r>
        <w:rPr>
          <w:rFonts w:ascii="Times New Roman" w:hAnsi="Times New Roman" w:cs="Times New Roman"/>
          <w:sz w:val="24"/>
          <w:szCs w:val="24"/>
        </w:rPr>
        <w:t xml:space="preserve">Assessing prior learning </w:t>
      </w:r>
      <w:r w:rsidR="001E7834" w:rsidRPr="001E7834">
        <w:rPr>
          <w:rFonts w:ascii="Times New Roman" w:hAnsi="Times New Roman" w:cs="Times New Roman"/>
          <w:sz w:val="24"/>
          <w:szCs w:val="24"/>
        </w:rPr>
        <w:t>of your students</w:t>
      </w:r>
      <w:r w:rsidR="002B41F4">
        <w:rPr>
          <w:rFonts w:ascii="Times New Roman" w:hAnsi="Times New Roman" w:cs="Times New Roman"/>
          <w:sz w:val="24"/>
          <w:szCs w:val="24"/>
        </w:rPr>
        <w:t xml:space="preserve"> in terms of motivation and technical proficiency</w:t>
      </w:r>
      <w:r w:rsidR="00FE6D5E">
        <w:rPr>
          <w:rFonts w:ascii="Times New Roman" w:hAnsi="Times New Roman" w:cs="Times New Roman"/>
          <w:sz w:val="24"/>
          <w:szCs w:val="24"/>
        </w:rPr>
        <w:t xml:space="preserve"> (KSA – knowledge, skills, abilities)</w:t>
      </w:r>
      <w:r w:rsidR="002B41F4">
        <w:rPr>
          <w:rFonts w:ascii="Times New Roman" w:hAnsi="Times New Roman" w:cs="Times New Roman"/>
          <w:sz w:val="24"/>
          <w:szCs w:val="24"/>
        </w:rPr>
        <w:t xml:space="preserve"> </w:t>
      </w:r>
    </w:p>
    <w:p w14:paraId="7D70D669" w14:textId="294F7042" w:rsidR="00A86AE6" w:rsidRPr="00A86AE6" w:rsidRDefault="000634FF" w:rsidP="00300132">
      <w:pPr>
        <w:pStyle w:val="ListParagraph"/>
        <w:numPr>
          <w:ilvl w:val="0"/>
          <w:numId w:val="32"/>
        </w:numPr>
        <w:spacing w:after="200" w:line="276" w:lineRule="auto"/>
        <w:rPr>
          <w:rFonts w:ascii="Times New Roman" w:eastAsiaTheme="majorEastAsia" w:hAnsi="Times New Roman" w:cs="Times New Roman"/>
          <w:b/>
          <w:bCs/>
          <w:color w:val="000000" w:themeColor="text1"/>
          <w:sz w:val="24"/>
          <w:szCs w:val="24"/>
        </w:rPr>
      </w:pPr>
      <w:r>
        <w:rPr>
          <w:rFonts w:ascii="Times New Roman" w:hAnsi="Times New Roman" w:cs="Times New Roman"/>
          <w:sz w:val="24"/>
          <w:szCs w:val="24"/>
        </w:rPr>
        <w:t>Access to and a</w:t>
      </w:r>
      <w:r w:rsidR="001E7834" w:rsidRPr="001E7834">
        <w:rPr>
          <w:rFonts w:ascii="Times New Roman" w:hAnsi="Times New Roman" w:cs="Times New Roman"/>
          <w:sz w:val="24"/>
          <w:szCs w:val="24"/>
        </w:rPr>
        <w:t>vailability of technology</w:t>
      </w:r>
      <w:r w:rsidR="00FE6D5E">
        <w:rPr>
          <w:rFonts w:ascii="Times New Roman" w:hAnsi="Times New Roman" w:cs="Times New Roman"/>
          <w:sz w:val="24"/>
          <w:szCs w:val="24"/>
        </w:rPr>
        <w:t xml:space="preserve"> used in the lesson (e.g., Jupyter Notebook)</w:t>
      </w:r>
    </w:p>
    <w:p w14:paraId="391E0DC6" w14:textId="6711215A" w:rsidR="001E7834" w:rsidRPr="001E7834" w:rsidRDefault="00A86AE6" w:rsidP="00300132">
      <w:pPr>
        <w:pStyle w:val="ListParagraph"/>
        <w:numPr>
          <w:ilvl w:val="0"/>
          <w:numId w:val="32"/>
        </w:numPr>
        <w:spacing w:after="200" w:line="276" w:lineRule="auto"/>
        <w:rPr>
          <w:rFonts w:ascii="Times New Roman" w:eastAsiaTheme="majorEastAsia" w:hAnsi="Times New Roman" w:cs="Times New Roman"/>
          <w:b/>
          <w:bCs/>
          <w:color w:val="000000" w:themeColor="text1"/>
          <w:sz w:val="24"/>
          <w:szCs w:val="24"/>
        </w:rPr>
      </w:pPr>
      <w:r>
        <w:rPr>
          <w:rFonts w:ascii="Times New Roman" w:hAnsi="Times New Roman" w:cs="Times New Roman"/>
          <w:sz w:val="24"/>
          <w:szCs w:val="24"/>
        </w:rPr>
        <w:t xml:space="preserve">Time limits </w:t>
      </w:r>
      <w:r w:rsidR="00FE6D5E">
        <w:rPr>
          <w:rFonts w:ascii="Times New Roman" w:hAnsi="Times New Roman" w:cs="Times New Roman"/>
          <w:sz w:val="24"/>
          <w:szCs w:val="24"/>
        </w:rPr>
        <w:t xml:space="preserve">and schedule </w:t>
      </w:r>
      <w:r>
        <w:rPr>
          <w:rFonts w:ascii="Times New Roman" w:hAnsi="Times New Roman" w:cs="Times New Roman"/>
          <w:sz w:val="24"/>
          <w:szCs w:val="24"/>
        </w:rPr>
        <w:t xml:space="preserve">of </w:t>
      </w:r>
      <w:r w:rsidR="00E51C2C">
        <w:rPr>
          <w:rFonts w:ascii="Times New Roman" w:hAnsi="Times New Roman" w:cs="Times New Roman"/>
          <w:sz w:val="24"/>
          <w:szCs w:val="24"/>
        </w:rPr>
        <w:t>the course</w:t>
      </w:r>
      <w:r w:rsidR="001E7834">
        <w:rPr>
          <w:rFonts w:ascii="Times New Roman" w:hAnsi="Times New Roman" w:cs="Times New Roman"/>
          <w:sz w:val="24"/>
          <w:szCs w:val="24"/>
        </w:rPr>
        <w:t xml:space="preserve"> </w:t>
      </w:r>
    </w:p>
    <w:p w14:paraId="51AB9960" w14:textId="4ED619A4" w:rsidR="001E7834" w:rsidRPr="001E7834" w:rsidRDefault="00E51C2C" w:rsidP="00300132">
      <w:pPr>
        <w:pStyle w:val="ListParagraph"/>
        <w:numPr>
          <w:ilvl w:val="0"/>
          <w:numId w:val="32"/>
        </w:numPr>
        <w:spacing w:after="200" w:line="276" w:lineRule="auto"/>
        <w:rPr>
          <w:rFonts w:ascii="Times New Roman" w:eastAsiaTheme="majorEastAsia" w:hAnsi="Times New Roman" w:cs="Times New Roman"/>
          <w:b/>
          <w:bCs/>
          <w:color w:val="000000" w:themeColor="text1"/>
          <w:sz w:val="24"/>
          <w:szCs w:val="24"/>
        </w:rPr>
      </w:pPr>
      <w:r>
        <w:rPr>
          <w:rFonts w:ascii="Times New Roman" w:hAnsi="Times New Roman" w:cs="Times New Roman"/>
          <w:sz w:val="24"/>
          <w:szCs w:val="24"/>
        </w:rPr>
        <w:t>Classroom d</w:t>
      </w:r>
      <w:r w:rsidR="001E7834">
        <w:rPr>
          <w:rFonts w:ascii="Times New Roman" w:hAnsi="Times New Roman" w:cs="Times New Roman"/>
          <w:sz w:val="24"/>
          <w:szCs w:val="24"/>
        </w:rPr>
        <w:t>elivery</w:t>
      </w:r>
      <w:r>
        <w:rPr>
          <w:rFonts w:ascii="Times New Roman" w:hAnsi="Times New Roman" w:cs="Times New Roman"/>
          <w:sz w:val="24"/>
          <w:szCs w:val="24"/>
        </w:rPr>
        <w:t xml:space="preserve"> modes</w:t>
      </w:r>
      <w:r w:rsidR="001E7834">
        <w:rPr>
          <w:rFonts w:ascii="Times New Roman" w:hAnsi="Times New Roman" w:cs="Times New Roman"/>
          <w:sz w:val="24"/>
          <w:szCs w:val="24"/>
        </w:rPr>
        <w:t>:</w:t>
      </w:r>
      <w:r w:rsidR="001E7834" w:rsidRPr="001E7834">
        <w:rPr>
          <w:rFonts w:ascii="Times New Roman" w:hAnsi="Times New Roman" w:cs="Times New Roman"/>
          <w:sz w:val="24"/>
          <w:szCs w:val="24"/>
        </w:rPr>
        <w:t xml:space="preserve"> </w:t>
      </w:r>
      <w:r>
        <w:rPr>
          <w:rFonts w:ascii="Times New Roman" w:hAnsi="Times New Roman" w:cs="Times New Roman"/>
          <w:sz w:val="24"/>
          <w:szCs w:val="24"/>
        </w:rPr>
        <w:t>C</w:t>
      </w:r>
      <w:r w:rsidR="001E7834" w:rsidRPr="001E7834">
        <w:rPr>
          <w:rFonts w:ascii="Times New Roman" w:hAnsi="Times New Roman" w:cs="Times New Roman"/>
          <w:sz w:val="24"/>
          <w:szCs w:val="24"/>
        </w:rPr>
        <w:t>lassroom (</w:t>
      </w:r>
      <w:r>
        <w:rPr>
          <w:rFonts w:ascii="Times New Roman" w:hAnsi="Times New Roman" w:cs="Times New Roman"/>
          <w:sz w:val="24"/>
          <w:szCs w:val="24"/>
        </w:rPr>
        <w:t>in-person</w:t>
      </w:r>
      <w:r w:rsidR="001E7834" w:rsidRPr="001E7834">
        <w:rPr>
          <w:rFonts w:ascii="Times New Roman" w:hAnsi="Times New Roman" w:cs="Times New Roman"/>
          <w:sz w:val="24"/>
          <w:szCs w:val="24"/>
        </w:rPr>
        <w:t>), online, blended</w:t>
      </w:r>
      <w:r w:rsidR="001E7834">
        <w:t xml:space="preserve">  </w:t>
      </w:r>
    </w:p>
    <w:p w14:paraId="01D1BFB5" w14:textId="43A9F04C" w:rsidR="00D84BCC" w:rsidRDefault="00D84BCC">
      <w:pPr>
        <w:spacing w:after="200" w:line="276" w:lineRule="auto"/>
      </w:pPr>
      <w:r>
        <w:t xml:space="preserve">Stephen Brookfield offers many insights and practical suggestions to instructors. </w:t>
      </w:r>
      <w:r w:rsidR="00532EE7">
        <w:t xml:space="preserve">You can find </w:t>
      </w:r>
      <w:r w:rsidR="00E02866">
        <w:t xml:space="preserve">many useful examples on lesson pacing and sequencing of instruction </w:t>
      </w:r>
      <w:r>
        <w:t>(</w:t>
      </w:r>
      <w:r w:rsidR="00E02866" w:rsidRPr="00134458">
        <w:rPr>
          <w:i/>
        </w:rPr>
        <w:t>Lecturing Creatively,</w:t>
      </w:r>
      <w:r w:rsidR="00E02866">
        <w:t xml:space="preserve"> </w:t>
      </w:r>
      <w:r>
        <w:t>Chapter 6, pp</w:t>
      </w:r>
      <w:r w:rsidR="000059C5">
        <w:t>.</w:t>
      </w:r>
      <w:r>
        <w:t xml:space="preserve"> 97-113) and on preparing for and moderating student discussions (Chapters 7 &amp; 8, pp</w:t>
      </w:r>
      <w:r w:rsidR="000059C5">
        <w:t>.</w:t>
      </w:r>
      <w:r>
        <w:t xml:space="preserve"> 115</w:t>
      </w:r>
      <w:r w:rsidR="00134458">
        <w:t>-</w:t>
      </w:r>
      <w:r>
        <w:t xml:space="preserve">152). </w:t>
      </w:r>
    </w:p>
    <w:p w14:paraId="032B3CE1" w14:textId="77777777" w:rsidR="00D84BCC" w:rsidRDefault="00D84BCC" w:rsidP="00D84BCC">
      <w:pPr>
        <w:pStyle w:val="Heading3"/>
        <w:numPr>
          <w:ilvl w:val="0"/>
          <w:numId w:val="0"/>
        </w:numPr>
      </w:pPr>
      <w:bookmarkStart w:id="43" w:name="_Toc11132748"/>
      <w:r>
        <w:t>ROPES Model</w:t>
      </w:r>
      <w:bookmarkEnd w:id="43"/>
      <w:r>
        <w:t xml:space="preserve"> </w:t>
      </w:r>
    </w:p>
    <w:p w14:paraId="60AFF594" w14:textId="0908B784" w:rsidR="00C379AB" w:rsidRPr="00134458" w:rsidRDefault="002E6846" w:rsidP="00134458">
      <w:pPr>
        <w:spacing w:after="200" w:line="276" w:lineRule="auto"/>
      </w:pPr>
      <w:r>
        <w:t xml:space="preserve">You may like the </w:t>
      </w:r>
      <w:r w:rsidR="00D84BCC">
        <w:t xml:space="preserve">ROPES model </w:t>
      </w:r>
      <w:r>
        <w:t xml:space="preserve">as a </w:t>
      </w:r>
      <w:r w:rsidR="00D84BCC">
        <w:t>useful instructional methodology for lesson pacing and sequencing</w:t>
      </w:r>
      <w:r>
        <w:t xml:space="preserve"> instruction. ROPES </w:t>
      </w:r>
      <w:r w:rsidR="00134458">
        <w:t xml:space="preserve">(Review, Overview, Presentation, Exercise, Summary) </w:t>
      </w:r>
      <w:r>
        <w:t xml:space="preserve">enables an instructor to be more like a facilitator than the infamous “sage on the stage”. It is a way to introduce active learning in to your lessons. The Peak Performance Center </w:t>
      </w:r>
      <w:r w:rsidR="00134458">
        <w:t>website</w:t>
      </w:r>
      <w:r>
        <w:t xml:space="preserve"> </w:t>
      </w:r>
      <w:r w:rsidR="00134458">
        <w:t>offers additional</w:t>
      </w:r>
      <w:r>
        <w:t xml:space="preserve"> details</w:t>
      </w:r>
      <w:r w:rsidR="00134458">
        <w:t xml:space="preserve"> (</w:t>
      </w:r>
      <w:r w:rsidR="00134458" w:rsidRPr="005043BD">
        <w:t>http://thepeakperformancecenter.com/</w:t>
      </w:r>
      <w:r w:rsidR="00134458">
        <w:t>)</w:t>
      </w:r>
      <w:r>
        <w:t xml:space="preserve">. </w:t>
      </w:r>
      <w:r w:rsidR="00D84BCC">
        <w:t xml:space="preserve"> </w:t>
      </w:r>
      <w:r w:rsidR="00C379AB">
        <w:br w:type="page"/>
      </w:r>
    </w:p>
    <w:p w14:paraId="3215086A" w14:textId="6647846B" w:rsidR="00CD0C1E" w:rsidRDefault="00CD0C1E" w:rsidP="00290087">
      <w:pPr>
        <w:pStyle w:val="Heading3"/>
        <w:numPr>
          <w:ilvl w:val="0"/>
          <w:numId w:val="0"/>
        </w:numPr>
      </w:pPr>
      <w:bookmarkStart w:id="44" w:name="_Toc11132749"/>
      <w:r>
        <w:t xml:space="preserve">Sample </w:t>
      </w:r>
      <w:r w:rsidR="00290087">
        <w:t xml:space="preserve">Lesson from </w:t>
      </w:r>
      <w:r>
        <w:t xml:space="preserve">Project Management </w:t>
      </w:r>
      <w:r w:rsidR="00290087">
        <w:t>C</w:t>
      </w:r>
      <w:r>
        <w:t>ourse</w:t>
      </w:r>
      <w:bookmarkEnd w:id="44"/>
    </w:p>
    <w:p w14:paraId="28C8783E" w14:textId="518A1E1D" w:rsidR="00451076" w:rsidRDefault="00C10AA9" w:rsidP="001E7834">
      <w:pPr>
        <w:spacing w:after="200" w:line="276" w:lineRule="auto"/>
      </w:pPr>
      <w:r>
        <w:t>In this lesson, s</w:t>
      </w:r>
      <w:r w:rsidR="00290087">
        <w:t xml:space="preserve">tudents are building team projects and need to modify their risk estimates using data science techniques. </w:t>
      </w:r>
      <w:r w:rsidR="00451076">
        <w:t xml:space="preserve">The </w:t>
      </w:r>
      <w:r w:rsidR="0030186B">
        <w:t xml:space="preserve">data science </w:t>
      </w:r>
      <w:r w:rsidR="00451076">
        <w:t xml:space="preserve">module </w:t>
      </w:r>
      <w:r w:rsidR="00C82F68">
        <w:t xml:space="preserve">in this course </w:t>
      </w:r>
      <w:r w:rsidR="00451076">
        <w:t xml:space="preserve">is </w:t>
      </w:r>
      <w:r>
        <w:t>2</w:t>
      </w:r>
      <w:r w:rsidR="00451076">
        <w:t xml:space="preserve"> weeks</w:t>
      </w:r>
      <w:r w:rsidR="00574D25">
        <w:t>. Each</w:t>
      </w:r>
      <w:r w:rsidR="00D96178">
        <w:t xml:space="preserve"> week </w:t>
      </w:r>
      <w:r w:rsidR="00314D77">
        <w:t xml:space="preserve">has </w:t>
      </w:r>
      <w:r w:rsidR="00D67496">
        <w:t xml:space="preserve">a </w:t>
      </w:r>
      <w:r w:rsidR="00D96178">
        <w:t>1.5</w:t>
      </w:r>
      <w:r>
        <w:t>-</w:t>
      </w:r>
      <w:r w:rsidR="00D96178">
        <w:t>hour live session</w:t>
      </w:r>
      <w:r w:rsidR="00546A46">
        <w:t xml:space="preserve">, together supporting the </w:t>
      </w:r>
      <w:r w:rsidR="00451076">
        <w:t>following learning objectives:</w:t>
      </w:r>
    </w:p>
    <w:p w14:paraId="616B9980" w14:textId="769BA357" w:rsidR="00451076" w:rsidRPr="00451076" w:rsidRDefault="00451076" w:rsidP="00A9220B">
      <w:pPr>
        <w:pStyle w:val="ListParagraph"/>
        <w:numPr>
          <w:ilvl w:val="0"/>
          <w:numId w:val="36"/>
        </w:numPr>
        <w:spacing w:after="160" w:line="259" w:lineRule="auto"/>
        <w:rPr>
          <w:rFonts w:ascii="Times New Roman" w:hAnsi="Times New Roman" w:cs="Times New Roman"/>
          <w:sz w:val="24"/>
          <w:szCs w:val="24"/>
        </w:rPr>
      </w:pPr>
      <w:r w:rsidRPr="00451076">
        <w:rPr>
          <w:rFonts w:ascii="Times New Roman" w:hAnsi="Times New Roman" w:cs="Times New Roman"/>
          <w:sz w:val="24"/>
          <w:szCs w:val="24"/>
        </w:rPr>
        <w:t xml:space="preserve">Explore root causes of project failures </w:t>
      </w:r>
      <w:r w:rsidR="00C43CEC">
        <w:rPr>
          <w:rFonts w:ascii="Times New Roman" w:hAnsi="Times New Roman" w:cs="Times New Roman"/>
          <w:sz w:val="24"/>
          <w:szCs w:val="24"/>
        </w:rPr>
        <w:t>using real-world data</w:t>
      </w:r>
    </w:p>
    <w:p w14:paraId="77ECB1CB" w14:textId="77777777" w:rsidR="00451076" w:rsidRPr="00451076" w:rsidRDefault="00451076" w:rsidP="00A9220B">
      <w:pPr>
        <w:pStyle w:val="ListParagraph"/>
        <w:numPr>
          <w:ilvl w:val="0"/>
          <w:numId w:val="36"/>
        </w:numPr>
        <w:spacing w:after="160" w:line="259" w:lineRule="auto"/>
        <w:rPr>
          <w:rFonts w:ascii="Times New Roman" w:hAnsi="Times New Roman" w:cs="Times New Roman"/>
          <w:sz w:val="24"/>
          <w:szCs w:val="24"/>
        </w:rPr>
      </w:pPr>
      <w:r w:rsidRPr="00451076">
        <w:rPr>
          <w:rFonts w:ascii="Times New Roman" w:hAnsi="Times New Roman" w:cs="Times New Roman"/>
          <w:sz w:val="24"/>
          <w:szCs w:val="24"/>
        </w:rPr>
        <w:t>Use data visualizations as a risk assessment tool</w:t>
      </w:r>
    </w:p>
    <w:p w14:paraId="4E6DA0F9" w14:textId="5FCA3638" w:rsidR="00451076" w:rsidRDefault="00451076" w:rsidP="00A9220B">
      <w:pPr>
        <w:pStyle w:val="ListParagraph"/>
        <w:numPr>
          <w:ilvl w:val="0"/>
          <w:numId w:val="36"/>
        </w:numPr>
        <w:spacing w:after="160" w:line="259" w:lineRule="auto"/>
        <w:rPr>
          <w:rFonts w:ascii="Times New Roman" w:hAnsi="Times New Roman" w:cs="Times New Roman"/>
          <w:sz w:val="24"/>
          <w:szCs w:val="24"/>
        </w:rPr>
      </w:pPr>
      <w:r w:rsidRPr="00451076">
        <w:rPr>
          <w:rFonts w:ascii="Times New Roman" w:hAnsi="Times New Roman" w:cs="Times New Roman"/>
          <w:sz w:val="24"/>
          <w:szCs w:val="24"/>
        </w:rPr>
        <w:t xml:space="preserve">Modify risk estimates for </w:t>
      </w:r>
      <w:r w:rsidR="00314D77">
        <w:rPr>
          <w:rFonts w:ascii="Times New Roman" w:hAnsi="Times New Roman" w:cs="Times New Roman"/>
          <w:sz w:val="24"/>
          <w:szCs w:val="24"/>
        </w:rPr>
        <w:t xml:space="preserve">student </w:t>
      </w:r>
      <w:r w:rsidRPr="00451076">
        <w:rPr>
          <w:rFonts w:ascii="Times New Roman" w:hAnsi="Times New Roman" w:cs="Times New Roman"/>
          <w:sz w:val="24"/>
          <w:szCs w:val="24"/>
        </w:rPr>
        <w:t>project using data-driven techniques</w:t>
      </w:r>
    </w:p>
    <w:p w14:paraId="6B8EEEB0" w14:textId="501FC775" w:rsidR="00574D25" w:rsidRDefault="00574D25" w:rsidP="00574D25">
      <w:pPr>
        <w:spacing w:after="160" w:line="259" w:lineRule="auto"/>
      </w:pPr>
      <w:r>
        <w:t xml:space="preserve">Below is </w:t>
      </w:r>
      <w:r w:rsidR="007E1104">
        <w:t xml:space="preserve">a template for </w:t>
      </w:r>
      <w:r w:rsidR="009425AC">
        <w:t xml:space="preserve">planning </w:t>
      </w:r>
      <w:r w:rsidR="007E1104">
        <w:t xml:space="preserve">a </w:t>
      </w:r>
      <w:r w:rsidR="00D67496">
        <w:t xml:space="preserve">live </w:t>
      </w:r>
      <w:r>
        <w:t xml:space="preserve">session using </w:t>
      </w:r>
      <w:r w:rsidRPr="009D45E1">
        <w:rPr>
          <w:b/>
        </w:rPr>
        <w:t>ROPES</w:t>
      </w:r>
      <w:r w:rsidRPr="006511E2">
        <w:t xml:space="preserve">: </w:t>
      </w:r>
      <w:r w:rsidRPr="009D45E1">
        <w:rPr>
          <w:b/>
        </w:rPr>
        <w:t>R</w:t>
      </w:r>
      <w:r w:rsidRPr="006511E2">
        <w:t xml:space="preserve">eview, </w:t>
      </w:r>
      <w:r w:rsidRPr="009D45E1">
        <w:rPr>
          <w:b/>
        </w:rPr>
        <w:t>O</w:t>
      </w:r>
      <w:r w:rsidRPr="006511E2">
        <w:t xml:space="preserve">verview, </w:t>
      </w:r>
      <w:r w:rsidRPr="009D45E1">
        <w:rPr>
          <w:b/>
        </w:rPr>
        <w:t>P</w:t>
      </w:r>
      <w:r w:rsidRPr="006511E2">
        <w:t xml:space="preserve">resentation, </w:t>
      </w:r>
      <w:r w:rsidRPr="009D45E1">
        <w:rPr>
          <w:b/>
        </w:rPr>
        <w:t>E</w:t>
      </w:r>
      <w:r w:rsidRPr="006511E2">
        <w:t xml:space="preserve">xercise, </w:t>
      </w:r>
      <w:r w:rsidRPr="009D45E1">
        <w:rPr>
          <w:b/>
        </w:rPr>
        <w:t>S</w:t>
      </w:r>
      <w:r w:rsidRPr="006511E2">
        <w:t>ummary.</w:t>
      </w:r>
    </w:p>
    <w:p w14:paraId="2A82EBC9" w14:textId="77777777" w:rsidR="00D67496" w:rsidRPr="00574D25" w:rsidRDefault="00D67496" w:rsidP="00574D25">
      <w:pPr>
        <w:spacing w:after="160" w:line="259" w:lineRule="auto"/>
      </w:pPr>
    </w:p>
    <w:tbl>
      <w:tblPr>
        <w:tblStyle w:val="TableGrid"/>
        <w:tblW w:w="0" w:type="auto"/>
        <w:jc w:val="center"/>
        <w:tblLook w:val="04A0" w:firstRow="1" w:lastRow="0" w:firstColumn="1" w:lastColumn="0" w:noHBand="0" w:noVBand="1"/>
      </w:tblPr>
      <w:tblGrid>
        <w:gridCol w:w="1035"/>
        <w:gridCol w:w="2437"/>
        <w:gridCol w:w="2287"/>
        <w:gridCol w:w="3419"/>
      </w:tblGrid>
      <w:tr w:rsidR="006511E2" w:rsidRPr="00290A30" w14:paraId="3E499A30" w14:textId="77777777" w:rsidTr="00290087">
        <w:trPr>
          <w:trHeight w:val="728"/>
          <w:jc w:val="center"/>
        </w:trPr>
        <w:tc>
          <w:tcPr>
            <w:tcW w:w="1035" w:type="dxa"/>
            <w:shd w:val="clear" w:color="auto" w:fill="DBE5F1" w:themeFill="accent1" w:themeFillTint="33"/>
          </w:tcPr>
          <w:p w14:paraId="16844A5F" w14:textId="27530EC0" w:rsidR="006511E2" w:rsidRPr="001C0624" w:rsidRDefault="006511E2" w:rsidP="00BC7DEB">
            <w:pPr>
              <w:rPr>
                <w:b/>
                <w:sz w:val="22"/>
                <w:szCs w:val="22"/>
              </w:rPr>
            </w:pPr>
            <w:r w:rsidRPr="001C0624">
              <w:rPr>
                <w:b/>
                <w:sz w:val="22"/>
                <w:szCs w:val="22"/>
              </w:rPr>
              <w:t>Week</w:t>
            </w:r>
            <w:r w:rsidR="00435C4A" w:rsidRPr="001C0624">
              <w:rPr>
                <w:b/>
                <w:sz w:val="22"/>
                <w:szCs w:val="22"/>
              </w:rPr>
              <w:t xml:space="preserve"> 1 </w:t>
            </w:r>
            <w:r w:rsidR="00860CEB" w:rsidRPr="001C0624">
              <w:rPr>
                <w:b/>
                <w:sz w:val="22"/>
                <w:szCs w:val="22"/>
              </w:rPr>
              <w:t xml:space="preserve">Session </w:t>
            </w:r>
            <w:r w:rsidR="00435C4A" w:rsidRPr="001C0624">
              <w:rPr>
                <w:b/>
                <w:sz w:val="22"/>
                <w:szCs w:val="22"/>
              </w:rPr>
              <w:t>(time in minutes)</w:t>
            </w:r>
          </w:p>
        </w:tc>
        <w:tc>
          <w:tcPr>
            <w:tcW w:w="2437" w:type="dxa"/>
            <w:shd w:val="clear" w:color="auto" w:fill="DBE5F1" w:themeFill="accent1" w:themeFillTint="33"/>
          </w:tcPr>
          <w:p w14:paraId="6C25D6B5" w14:textId="77777777" w:rsidR="006511E2" w:rsidRPr="001C0624" w:rsidRDefault="006511E2" w:rsidP="00BC7DEB">
            <w:pPr>
              <w:rPr>
                <w:b/>
                <w:sz w:val="22"/>
                <w:szCs w:val="22"/>
              </w:rPr>
            </w:pPr>
            <w:r w:rsidRPr="001C0624">
              <w:rPr>
                <w:b/>
                <w:sz w:val="22"/>
                <w:szCs w:val="22"/>
              </w:rPr>
              <w:t>Learning Objective</w:t>
            </w:r>
          </w:p>
        </w:tc>
        <w:tc>
          <w:tcPr>
            <w:tcW w:w="2287" w:type="dxa"/>
            <w:shd w:val="clear" w:color="auto" w:fill="DBE5F1" w:themeFill="accent1" w:themeFillTint="33"/>
          </w:tcPr>
          <w:p w14:paraId="02AAC070" w14:textId="5F5BC5A9" w:rsidR="006511E2" w:rsidRPr="001C0624" w:rsidRDefault="00AE2F2B" w:rsidP="00BC7DEB">
            <w:pPr>
              <w:rPr>
                <w:b/>
                <w:sz w:val="22"/>
                <w:szCs w:val="22"/>
              </w:rPr>
            </w:pPr>
            <w:r w:rsidRPr="001C0624">
              <w:rPr>
                <w:b/>
                <w:sz w:val="22"/>
                <w:szCs w:val="22"/>
              </w:rPr>
              <w:t xml:space="preserve">Instructional </w:t>
            </w:r>
            <w:r w:rsidR="006511E2" w:rsidRPr="001C0624">
              <w:rPr>
                <w:b/>
                <w:sz w:val="22"/>
                <w:szCs w:val="22"/>
              </w:rPr>
              <w:t>Method</w:t>
            </w:r>
          </w:p>
        </w:tc>
        <w:tc>
          <w:tcPr>
            <w:tcW w:w="3419" w:type="dxa"/>
            <w:shd w:val="clear" w:color="auto" w:fill="DBE5F1" w:themeFill="accent1" w:themeFillTint="33"/>
          </w:tcPr>
          <w:p w14:paraId="6BA544B4" w14:textId="77777777" w:rsidR="006511E2" w:rsidRPr="001C0624" w:rsidRDefault="006511E2" w:rsidP="00BC7DEB">
            <w:pPr>
              <w:rPr>
                <w:b/>
                <w:sz w:val="22"/>
                <w:szCs w:val="22"/>
              </w:rPr>
            </w:pPr>
            <w:r w:rsidRPr="001C0624">
              <w:rPr>
                <w:b/>
                <w:sz w:val="22"/>
                <w:szCs w:val="22"/>
              </w:rPr>
              <w:t>Activity + Media + Learning Resources</w:t>
            </w:r>
          </w:p>
        </w:tc>
      </w:tr>
      <w:tr w:rsidR="006511E2" w:rsidRPr="008C5753" w14:paraId="03129346" w14:textId="77777777" w:rsidTr="00290087">
        <w:trPr>
          <w:trHeight w:val="293"/>
          <w:jc w:val="center"/>
        </w:trPr>
        <w:tc>
          <w:tcPr>
            <w:tcW w:w="1035" w:type="dxa"/>
          </w:tcPr>
          <w:p w14:paraId="28AD0A77" w14:textId="77777777" w:rsidR="006511E2" w:rsidRPr="008C5753" w:rsidRDefault="006511E2" w:rsidP="00BC7DEB">
            <w:pPr>
              <w:rPr>
                <w:rFonts w:ascii="Times" w:hAnsi="Times" w:cstheme="minorHAnsi"/>
                <w:sz w:val="22"/>
                <w:szCs w:val="22"/>
              </w:rPr>
            </w:pPr>
            <w:r w:rsidRPr="008C5753">
              <w:rPr>
                <w:rFonts w:ascii="Times" w:hAnsi="Times" w:cstheme="minorHAnsi"/>
                <w:sz w:val="22"/>
                <w:szCs w:val="22"/>
              </w:rPr>
              <w:t>10</w:t>
            </w:r>
          </w:p>
        </w:tc>
        <w:tc>
          <w:tcPr>
            <w:tcW w:w="2437" w:type="dxa"/>
          </w:tcPr>
          <w:p w14:paraId="117747B5" w14:textId="77777777" w:rsidR="006511E2" w:rsidRPr="008C5753" w:rsidRDefault="006511E2" w:rsidP="00BC7DEB">
            <w:pPr>
              <w:rPr>
                <w:rFonts w:ascii="Times" w:hAnsi="Times" w:cstheme="minorHAnsi"/>
                <w:sz w:val="22"/>
                <w:szCs w:val="22"/>
              </w:rPr>
            </w:pPr>
            <w:r w:rsidRPr="008C5753">
              <w:rPr>
                <w:rFonts w:ascii="Times" w:hAnsi="Times" w:cstheme="minorHAnsi"/>
                <w:sz w:val="22"/>
                <w:szCs w:val="22"/>
              </w:rPr>
              <w:t>Review</w:t>
            </w:r>
          </w:p>
        </w:tc>
        <w:tc>
          <w:tcPr>
            <w:tcW w:w="2287" w:type="dxa"/>
          </w:tcPr>
          <w:p w14:paraId="2169C9AD" w14:textId="58CE1583" w:rsidR="006511E2" w:rsidRPr="008C5753" w:rsidRDefault="006511E2" w:rsidP="006511E2">
            <w:pPr>
              <w:rPr>
                <w:rFonts w:ascii="Times" w:hAnsi="Times" w:cstheme="minorHAnsi"/>
                <w:sz w:val="22"/>
                <w:szCs w:val="22"/>
              </w:rPr>
            </w:pPr>
            <w:r w:rsidRPr="008C5753">
              <w:rPr>
                <w:rFonts w:ascii="Times" w:hAnsi="Times" w:cstheme="minorHAnsi"/>
                <w:sz w:val="22"/>
                <w:szCs w:val="22"/>
              </w:rPr>
              <w:t>Q&amp;A</w:t>
            </w:r>
            <w:r w:rsidR="00AE2F2B" w:rsidRPr="008C5753">
              <w:rPr>
                <w:rFonts w:ascii="Times" w:hAnsi="Times" w:cstheme="minorHAnsi"/>
                <w:sz w:val="22"/>
                <w:szCs w:val="22"/>
              </w:rPr>
              <w:t xml:space="preserve"> &amp; Presentation</w:t>
            </w:r>
          </w:p>
        </w:tc>
        <w:tc>
          <w:tcPr>
            <w:tcW w:w="3419" w:type="dxa"/>
          </w:tcPr>
          <w:p w14:paraId="726AB79A" w14:textId="2CBF306F" w:rsidR="006511E2" w:rsidRPr="008C5753" w:rsidRDefault="006511E2" w:rsidP="00BC7DEB">
            <w:pPr>
              <w:rPr>
                <w:rFonts w:ascii="Times" w:hAnsi="Times" w:cstheme="minorHAnsi"/>
                <w:sz w:val="22"/>
                <w:szCs w:val="22"/>
              </w:rPr>
            </w:pPr>
            <w:r w:rsidRPr="008C5753">
              <w:rPr>
                <w:rFonts w:ascii="Times" w:hAnsi="Times" w:cstheme="minorHAnsi"/>
                <w:sz w:val="22"/>
                <w:szCs w:val="22"/>
              </w:rPr>
              <w:t>Student</w:t>
            </w:r>
            <w:r w:rsidR="00AE2F2B" w:rsidRPr="008C5753">
              <w:rPr>
                <w:rFonts w:ascii="Times" w:hAnsi="Times" w:cstheme="minorHAnsi"/>
                <w:sz w:val="22"/>
                <w:szCs w:val="22"/>
              </w:rPr>
              <w:t xml:space="preserve">s present risk estimates for their </w:t>
            </w:r>
            <w:r w:rsidRPr="008C5753">
              <w:rPr>
                <w:rFonts w:ascii="Times" w:hAnsi="Times" w:cstheme="minorHAnsi"/>
                <w:sz w:val="22"/>
                <w:szCs w:val="22"/>
              </w:rPr>
              <w:t xml:space="preserve"> projects </w:t>
            </w:r>
          </w:p>
        </w:tc>
      </w:tr>
      <w:tr w:rsidR="006511E2" w:rsidRPr="008C5753" w14:paraId="106FD81B" w14:textId="77777777" w:rsidTr="00290087">
        <w:trPr>
          <w:trHeight w:val="501"/>
          <w:jc w:val="center"/>
        </w:trPr>
        <w:tc>
          <w:tcPr>
            <w:tcW w:w="1035" w:type="dxa"/>
            <w:shd w:val="clear" w:color="auto" w:fill="F2F2F2" w:themeFill="background1" w:themeFillShade="F2"/>
          </w:tcPr>
          <w:p w14:paraId="7AA88F83" w14:textId="6841F9EF" w:rsidR="006511E2" w:rsidRPr="008C5753" w:rsidRDefault="00BC032B" w:rsidP="00BC7DEB">
            <w:pPr>
              <w:rPr>
                <w:rFonts w:ascii="Times" w:hAnsi="Times" w:cstheme="minorHAnsi"/>
                <w:sz w:val="22"/>
                <w:szCs w:val="22"/>
              </w:rPr>
            </w:pPr>
            <w:r w:rsidRPr="008C5753">
              <w:rPr>
                <w:rFonts w:ascii="Times" w:hAnsi="Times" w:cstheme="minorHAnsi"/>
                <w:sz w:val="22"/>
                <w:szCs w:val="22"/>
              </w:rPr>
              <w:t>10</w:t>
            </w:r>
          </w:p>
        </w:tc>
        <w:tc>
          <w:tcPr>
            <w:tcW w:w="2437" w:type="dxa"/>
            <w:vMerge w:val="restart"/>
          </w:tcPr>
          <w:p w14:paraId="67E8E90C" w14:textId="6D41529D" w:rsidR="006511E2" w:rsidRPr="008C5753" w:rsidRDefault="006511E2" w:rsidP="00300132">
            <w:pPr>
              <w:pStyle w:val="ListParagraph"/>
              <w:numPr>
                <w:ilvl w:val="0"/>
                <w:numId w:val="35"/>
              </w:numPr>
              <w:rPr>
                <w:rFonts w:ascii="Times" w:hAnsi="Times" w:cstheme="minorHAnsi"/>
              </w:rPr>
            </w:pPr>
            <w:r w:rsidRPr="008C5753">
              <w:rPr>
                <w:rFonts w:ascii="Times" w:hAnsi="Times" w:cstheme="minorHAnsi"/>
              </w:rPr>
              <w:t xml:space="preserve">Explore root causes of project failures using </w:t>
            </w:r>
            <w:r w:rsidR="00C43CEC" w:rsidRPr="008C5753">
              <w:rPr>
                <w:rFonts w:ascii="Times" w:hAnsi="Times" w:cstheme="minorHAnsi"/>
              </w:rPr>
              <w:t>real-world</w:t>
            </w:r>
            <w:r w:rsidRPr="008C5753">
              <w:rPr>
                <w:rFonts w:ascii="Times" w:hAnsi="Times" w:cstheme="minorHAnsi"/>
              </w:rPr>
              <w:t xml:space="preserve"> </w:t>
            </w:r>
            <w:r w:rsidR="00860CEB" w:rsidRPr="008C5753">
              <w:rPr>
                <w:rFonts w:ascii="Times" w:hAnsi="Times" w:cstheme="minorHAnsi"/>
              </w:rPr>
              <w:t>data</w:t>
            </w:r>
          </w:p>
          <w:p w14:paraId="2EE7728D" w14:textId="77777777" w:rsidR="009970AB" w:rsidRPr="008C5753" w:rsidRDefault="009970AB" w:rsidP="00300132">
            <w:pPr>
              <w:pStyle w:val="ListParagraph"/>
              <w:numPr>
                <w:ilvl w:val="0"/>
                <w:numId w:val="35"/>
              </w:numPr>
              <w:rPr>
                <w:rFonts w:ascii="Times" w:hAnsi="Times" w:cstheme="minorHAnsi"/>
              </w:rPr>
            </w:pPr>
            <w:r w:rsidRPr="008C5753">
              <w:rPr>
                <w:rFonts w:ascii="Times" w:hAnsi="Times" w:cstheme="minorHAnsi"/>
              </w:rPr>
              <w:t>Use data visualizations as a risk assessment tool</w:t>
            </w:r>
          </w:p>
          <w:p w14:paraId="2F967F71" w14:textId="67BE75C2" w:rsidR="00290087" w:rsidRPr="008C5753" w:rsidRDefault="00290087" w:rsidP="00300132">
            <w:pPr>
              <w:pStyle w:val="ListParagraph"/>
              <w:numPr>
                <w:ilvl w:val="0"/>
                <w:numId w:val="35"/>
              </w:numPr>
              <w:rPr>
                <w:rFonts w:ascii="Times" w:hAnsi="Times" w:cstheme="minorHAnsi"/>
              </w:rPr>
            </w:pPr>
            <w:r w:rsidRPr="008C5753">
              <w:rPr>
                <w:rFonts w:ascii="Times" w:hAnsi="Times" w:cstheme="minorHAnsi"/>
              </w:rPr>
              <w:t>Modify risk estimates</w:t>
            </w:r>
          </w:p>
        </w:tc>
        <w:tc>
          <w:tcPr>
            <w:tcW w:w="2287" w:type="dxa"/>
            <w:shd w:val="clear" w:color="auto" w:fill="F2F2F2" w:themeFill="background1" w:themeFillShade="F2"/>
          </w:tcPr>
          <w:p w14:paraId="3BA3DD5B" w14:textId="77777777" w:rsidR="006511E2" w:rsidRPr="008C5753" w:rsidRDefault="006511E2" w:rsidP="00BC7DEB">
            <w:pPr>
              <w:rPr>
                <w:rFonts w:ascii="Times" w:hAnsi="Times" w:cstheme="minorHAnsi"/>
                <w:sz w:val="22"/>
                <w:szCs w:val="22"/>
              </w:rPr>
            </w:pPr>
            <w:r w:rsidRPr="008C5753">
              <w:rPr>
                <w:rFonts w:ascii="Times" w:hAnsi="Times" w:cstheme="minorHAnsi"/>
                <w:sz w:val="22"/>
                <w:szCs w:val="22"/>
              </w:rPr>
              <w:t>(R) Question</w:t>
            </w:r>
          </w:p>
        </w:tc>
        <w:tc>
          <w:tcPr>
            <w:tcW w:w="3419" w:type="dxa"/>
            <w:shd w:val="clear" w:color="auto" w:fill="F2F2F2" w:themeFill="background1" w:themeFillShade="F2"/>
          </w:tcPr>
          <w:p w14:paraId="186FB498" w14:textId="5C936AA4" w:rsidR="006511E2" w:rsidRPr="008C5753" w:rsidRDefault="006511E2" w:rsidP="00BC7DEB">
            <w:pPr>
              <w:rPr>
                <w:rFonts w:ascii="Times" w:hAnsi="Times" w:cstheme="minorHAnsi"/>
                <w:sz w:val="22"/>
                <w:szCs w:val="22"/>
              </w:rPr>
            </w:pPr>
            <w:r w:rsidRPr="008C5753">
              <w:rPr>
                <w:rFonts w:ascii="Times" w:hAnsi="Times" w:cstheme="minorHAnsi"/>
                <w:sz w:val="22"/>
                <w:szCs w:val="22"/>
              </w:rPr>
              <w:t xml:space="preserve">Prompt for students to explain project vs. product risk calculations </w:t>
            </w:r>
          </w:p>
        </w:tc>
      </w:tr>
      <w:tr w:rsidR="006511E2" w:rsidRPr="008C5753" w14:paraId="684CD806" w14:textId="77777777" w:rsidTr="00290087">
        <w:trPr>
          <w:trHeight w:val="605"/>
          <w:jc w:val="center"/>
        </w:trPr>
        <w:tc>
          <w:tcPr>
            <w:tcW w:w="1035" w:type="dxa"/>
          </w:tcPr>
          <w:p w14:paraId="2DC22FB8" w14:textId="198F4147" w:rsidR="006511E2" w:rsidRPr="008C5753" w:rsidRDefault="001564B5" w:rsidP="00BC7DEB">
            <w:pPr>
              <w:rPr>
                <w:rFonts w:ascii="Times" w:hAnsi="Times" w:cstheme="minorHAnsi"/>
                <w:sz w:val="22"/>
                <w:szCs w:val="22"/>
              </w:rPr>
            </w:pPr>
            <w:r w:rsidRPr="008C5753">
              <w:rPr>
                <w:rFonts w:ascii="Times" w:hAnsi="Times" w:cstheme="minorHAnsi"/>
                <w:sz w:val="22"/>
                <w:szCs w:val="22"/>
              </w:rPr>
              <w:t>10</w:t>
            </w:r>
          </w:p>
        </w:tc>
        <w:tc>
          <w:tcPr>
            <w:tcW w:w="2437" w:type="dxa"/>
            <w:vMerge/>
          </w:tcPr>
          <w:p w14:paraId="0DAD6A42" w14:textId="77777777" w:rsidR="006511E2" w:rsidRPr="008C5753" w:rsidRDefault="006511E2" w:rsidP="00300132">
            <w:pPr>
              <w:pStyle w:val="ListParagraph"/>
              <w:numPr>
                <w:ilvl w:val="0"/>
                <w:numId w:val="33"/>
              </w:numPr>
              <w:rPr>
                <w:rFonts w:ascii="Times" w:hAnsi="Times" w:cstheme="minorHAnsi"/>
              </w:rPr>
            </w:pPr>
          </w:p>
        </w:tc>
        <w:tc>
          <w:tcPr>
            <w:tcW w:w="2287" w:type="dxa"/>
          </w:tcPr>
          <w:p w14:paraId="50D2133C" w14:textId="77777777" w:rsidR="006511E2" w:rsidRPr="008C5753" w:rsidRDefault="006511E2" w:rsidP="00BC7DEB">
            <w:pPr>
              <w:rPr>
                <w:rFonts w:ascii="Times" w:hAnsi="Times" w:cstheme="minorHAnsi"/>
                <w:sz w:val="22"/>
                <w:szCs w:val="22"/>
              </w:rPr>
            </w:pPr>
            <w:r w:rsidRPr="008C5753">
              <w:rPr>
                <w:rFonts w:ascii="Times" w:hAnsi="Times" w:cstheme="minorHAnsi"/>
                <w:sz w:val="22"/>
                <w:szCs w:val="22"/>
              </w:rPr>
              <w:t>(O) Discussion</w:t>
            </w:r>
          </w:p>
        </w:tc>
        <w:tc>
          <w:tcPr>
            <w:tcW w:w="3419" w:type="dxa"/>
          </w:tcPr>
          <w:p w14:paraId="2638B38C" w14:textId="2A4FE2D1" w:rsidR="006511E2" w:rsidRPr="008C5753" w:rsidRDefault="006511E2" w:rsidP="00BC7DEB">
            <w:pPr>
              <w:rPr>
                <w:rFonts w:ascii="Times" w:hAnsi="Times" w:cstheme="minorHAnsi"/>
                <w:sz w:val="22"/>
                <w:szCs w:val="22"/>
              </w:rPr>
            </w:pPr>
            <w:r w:rsidRPr="008C5753">
              <w:rPr>
                <w:rFonts w:ascii="Times" w:hAnsi="Times" w:cstheme="minorHAnsi"/>
                <w:sz w:val="22"/>
                <w:szCs w:val="22"/>
              </w:rPr>
              <w:t>Whole class discussion about defining risk estimates</w:t>
            </w:r>
          </w:p>
        </w:tc>
      </w:tr>
      <w:tr w:rsidR="006511E2" w:rsidRPr="008C5753" w14:paraId="48F1FF4E" w14:textId="77777777" w:rsidTr="00290087">
        <w:trPr>
          <w:trHeight w:val="518"/>
          <w:jc w:val="center"/>
        </w:trPr>
        <w:tc>
          <w:tcPr>
            <w:tcW w:w="1035" w:type="dxa"/>
            <w:shd w:val="clear" w:color="auto" w:fill="F2F2F2" w:themeFill="background1" w:themeFillShade="F2"/>
          </w:tcPr>
          <w:p w14:paraId="67085A09" w14:textId="77777777" w:rsidR="006511E2" w:rsidRPr="008C5753" w:rsidRDefault="006511E2" w:rsidP="00BC7DEB">
            <w:pPr>
              <w:rPr>
                <w:rFonts w:ascii="Times" w:hAnsi="Times" w:cstheme="minorHAnsi"/>
                <w:sz w:val="22"/>
                <w:szCs w:val="22"/>
              </w:rPr>
            </w:pPr>
            <w:r w:rsidRPr="008C5753">
              <w:rPr>
                <w:rFonts w:ascii="Times" w:hAnsi="Times" w:cstheme="minorHAnsi"/>
                <w:sz w:val="22"/>
                <w:szCs w:val="22"/>
              </w:rPr>
              <w:t>10</w:t>
            </w:r>
          </w:p>
        </w:tc>
        <w:tc>
          <w:tcPr>
            <w:tcW w:w="2437" w:type="dxa"/>
            <w:vMerge/>
          </w:tcPr>
          <w:p w14:paraId="4672EEC6" w14:textId="77777777" w:rsidR="006511E2" w:rsidRPr="008C5753" w:rsidRDefault="006511E2" w:rsidP="00300132">
            <w:pPr>
              <w:pStyle w:val="ListParagraph"/>
              <w:numPr>
                <w:ilvl w:val="0"/>
                <w:numId w:val="33"/>
              </w:numPr>
              <w:rPr>
                <w:rFonts w:ascii="Times" w:hAnsi="Times" w:cstheme="minorHAnsi"/>
              </w:rPr>
            </w:pPr>
          </w:p>
        </w:tc>
        <w:tc>
          <w:tcPr>
            <w:tcW w:w="2287" w:type="dxa"/>
            <w:shd w:val="clear" w:color="auto" w:fill="F2F2F2" w:themeFill="background1" w:themeFillShade="F2"/>
          </w:tcPr>
          <w:p w14:paraId="423F0429" w14:textId="77777777" w:rsidR="006511E2" w:rsidRPr="008C5753" w:rsidRDefault="006511E2" w:rsidP="00BC7DEB">
            <w:pPr>
              <w:rPr>
                <w:rFonts w:ascii="Times" w:hAnsi="Times" w:cstheme="minorHAnsi"/>
                <w:sz w:val="22"/>
                <w:szCs w:val="22"/>
              </w:rPr>
            </w:pPr>
            <w:r w:rsidRPr="008C5753">
              <w:rPr>
                <w:rFonts w:ascii="Times" w:hAnsi="Times" w:cstheme="minorHAnsi"/>
                <w:sz w:val="22"/>
                <w:szCs w:val="22"/>
              </w:rPr>
              <w:t xml:space="preserve">(P) Whole class demonstration </w:t>
            </w:r>
          </w:p>
        </w:tc>
        <w:tc>
          <w:tcPr>
            <w:tcW w:w="3419" w:type="dxa"/>
            <w:shd w:val="clear" w:color="auto" w:fill="F2F2F2" w:themeFill="background1" w:themeFillShade="F2"/>
          </w:tcPr>
          <w:p w14:paraId="068F77C2" w14:textId="713841C4" w:rsidR="006511E2" w:rsidRPr="008C5753" w:rsidRDefault="006511E2" w:rsidP="00BC7DEB">
            <w:pPr>
              <w:rPr>
                <w:rFonts w:ascii="Times" w:hAnsi="Times" w:cstheme="minorHAnsi"/>
                <w:sz w:val="22"/>
                <w:szCs w:val="22"/>
              </w:rPr>
            </w:pPr>
            <w:r w:rsidRPr="008C5753">
              <w:rPr>
                <w:rFonts w:ascii="Times" w:hAnsi="Times" w:cstheme="minorHAnsi"/>
                <w:sz w:val="22"/>
                <w:szCs w:val="22"/>
              </w:rPr>
              <w:t>Whole class demonstration of dataset for project failures</w:t>
            </w:r>
            <w:r w:rsidR="00435C4A" w:rsidRPr="008C5753">
              <w:rPr>
                <w:rFonts w:ascii="Times" w:hAnsi="Times" w:cstheme="minorHAnsi"/>
                <w:sz w:val="22"/>
                <w:szCs w:val="22"/>
              </w:rPr>
              <w:t>;</w:t>
            </w:r>
            <w:r w:rsidR="0081037A" w:rsidRPr="008C5753">
              <w:rPr>
                <w:rFonts w:ascii="Times" w:hAnsi="Times" w:cstheme="minorHAnsi"/>
                <w:sz w:val="22"/>
                <w:szCs w:val="22"/>
              </w:rPr>
              <w:t xml:space="preserve"> </w:t>
            </w:r>
            <w:r w:rsidR="00435C4A" w:rsidRPr="008C5753">
              <w:rPr>
                <w:rFonts w:ascii="Times" w:hAnsi="Times" w:cstheme="minorHAnsi"/>
                <w:sz w:val="22"/>
                <w:szCs w:val="22"/>
              </w:rPr>
              <w:t xml:space="preserve"> relate to project assignment </w:t>
            </w:r>
          </w:p>
        </w:tc>
      </w:tr>
      <w:tr w:rsidR="006511E2" w:rsidRPr="008C5753" w14:paraId="7F2846F3" w14:textId="77777777" w:rsidTr="00290087">
        <w:trPr>
          <w:trHeight w:val="527"/>
          <w:jc w:val="center"/>
        </w:trPr>
        <w:tc>
          <w:tcPr>
            <w:tcW w:w="1035" w:type="dxa"/>
          </w:tcPr>
          <w:p w14:paraId="06DC2529" w14:textId="283DF862" w:rsidR="006511E2" w:rsidRPr="008C5753" w:rsidRDefault="006511E2" w:rsidP="00BC7DEB">
            <w:pPr>
              <w:rPr>
                <w:rFonts w:ascii="Times" w:hAnsi="Times" w:cstheme="minorHAnsi"/>
                <w:sz w:val="22"/>
                <w:szCs w:val="22"/>
              </w:rPr>
            </w:pPr>
            <w:r w:rsidRPr="008C5753">
              <w:rPr>
                <w:rFonts w:ascii="Times" w:hAnsi="Times" w:cstheme="minorHAnsi"/>
                <w:sz w:val="22"/>
                <w:szCs w:val="22"/>
              </w:rPr>
              <w:t>3</w:t>
            </w:r>
            <w:r w:rsidR="0022239D" w:rsidRPr="008C5753">
              <w:rPr>
                <w:rFonts w:ascii="Times" w:hAnsi="Times" w:cstheme="minorHAnsi"/>
                <w:sz w:val="22"/>
                <w:szCs w:val="22"/>
              </w:rPr>
              <w:t>5</w:t>
            </w:r>
          </w:p>
        </w:tc>
        <w:tc>
          <w:tcPr>
            <w:tcW w:w="2437" w:type="dxa"/>
            <w:vMerge/>
          </w:tcPr>
          <w:p w14:paraId="468A56DB" w14:textId="77777777" w:rsidR="006511E2" w:rsidRPr="008C5753" w:rsidRDefault="006511E2" w:rsidP="00300132">
            <w:pPr>
              <w:pStyle w:val="ListParagraph"/>
              <w:numPr>
                <w:ilvl w:val="0"/>
                <w:numId w:val="33"/>
              </w:numPr>
              <w:rPr>
                <w:rFonts w:ascii="Times" w:hAnsi="Times" w:cstheme="minorHAnsi"/>
              </w:rPr>
            </w:pPr>
          </w:p>
        </w:tc>
        <w:tc>
          <w:tcPr>
            <w:tcW w:w="2287" w:type="dxa"/>
          </w:tcPr>
          <w:p w14:paraId="4432FBE8" w14:textId="65E365AB" w:rsidR="006511E2" w:rsidRPr="008C5753" w:rsidRDefault="006511E2" w:rsidP="00BC7DEB">
            <w:pPr>
              <w:rPr>
                <w:rFonts w:ascii="Times" w:hAnsi="Times" w:cstheme="minorHAnsi"/>
                <w:sz w:val="22"/>
                <w:szCs w:val="22"/>
              </w:rPr>
            </w:pPr>
            <w:r w:rsidRPr="008C5753">
              <w:rPr>
                <w:rFonts w:ascii="Times" w:hAnsi="Times" w:cstheme="minorHAnsi"/>
                <w:sz w:val="22"/>
                <w:szCs w:val="22"/>
              </w:rPr>
              <w:t xml:space="preserve">(E) </w:t>
            </w:r>
            <w:r w:rsidR="0081037A" w:rsidRPr="008C5753">
              <w:rPr>
                <w:rFonts w:ascii="Times" w:hAnsi="Times" w:cstheme="minorHAnsi"/>
                <w:sz w:val="22"/>
                <w:szCs w:val="22"/>
              </w:rPr>
              <w:t>Dataset exploration</w:t>
            </w:r>
            <w:r w:rsidRPr="008C5753">
              <w:rPr>
                <w:rFonts w:ascii="Times" w:hAnsi="Times" w:cstheme="minorHAnsi"/>
                <w:sz w:val="22"/>
                <w:szCs w:val="22"/>
              </w:rPr>
              <w:t xml:space="preserve"> </w:t>
            </w:r>
          </w:p>
        </w:tc>
        <w:tc>
          <w:tcPr>
            <w:tcW w:w="3419" w:type="dxa"/>
          </w:tcPr>
          <w:p w14:paraId="72F6BFC8" w14:textId="703F37ED" w:rsidR="006511E2" w:rsidRPr="008C5753" w:rsidRDefault="006511E2" w:rsidP="00BC7DEB">
            <w:pPr>
              <w:rPr>
                <w:rFonts w:ascii="Times" w:hAnsi="Times" w:cstheme="minorHAnsi"/>
                <w:sz w:val="22"/>
                <w:szCs w:val="22"/>
              </w:rPr>
            </w:pPr>
            <w:r w:rsidRPr="008C5753">
              <w:rPr>
                <w:rFonts w:ascii="Times" w:hAnsi="Times" w:cstheme="minorHAnsi"/>
                <w:sz w:val="22"/>
                <w:szCs w:val="22"/>
              </w:rPr>
              <w:t xml:space="preserve">Explore data set with </w:t>
            </w:r>
            <w:r w:rsidRPr="008C5753">
              <w:rPr>
                <w:rFonts w:ascii="Times" w:hAnsi="Times" w:cstheme="minorHAnsi"/>
                <w:b/>
                <w:sz w:val="22"/>
                <w:szCs w:val="22"/>
              </w:rPr>
              <w:t>Jupyter Notebook</w:t>
            </w:r>
            <w:r w:rsidRPr="008C5753">
              <w:rPr>
                <w:rFonts w:ascii="Times" w:hAnsi="Times" w:cstheme="minorHAnsi"/>
                <w:sz w:val="22"/>
                <w:szCs w:val="22"/>
              </w:rPr>
              <w:t>; work with classifiers</w:t>
            </w:r>
            <w:r w:rsidR="00435C4A" w:rsidRPr="008C5753">
              <w:rPr>
                <w:rFonts w:ascii="Times" w:hAnsi="Times" w:cstheme="minorHAnsi"/>
                <w:sz w:val="22"/>
                <w:szCs w:val="22"/>
              </w:rPr>
              <w:t xml:space="preserve">; </w:t>
            </w:r>
            <w:r w:rsidR="00451076" w:rsidRPr="008C5753">
              <w:rPr>
                <w:rFonts w:ascii="Times" w:hAnsi="Times" w:cstheme="minorHAnsi"/>
                <w:sz w:val="22"/>
                <w:szCs w:val="22"/>
              </w:rPr>
              <w:t xml:space="preserve">create and test </w:t>
            </w:r>
            <w:r w:rsidR="00435C4A" w:rsidRPr="008C5753">
              <w:rPr>
                <w:rFonts w:ascii="Times" w:hAnsi="Times" w:cstheme="minorHAnsi"/>
                <w:sz w:val="22"/>
                <w:szCs w:val="22"/>
              </w:rPr>
              <w:t>focused research questions</w:t>
            </w:r>
            <w:r w:rsidR="00CC1AC6" w:rsidRPr="008C5753">
              <w:rPr>
                <w:rFonts w:ascii="Times" w:hAnsi="Times" w:cstheme="minorHAnsi"/>
                <w:sz w:val="22"/>
                <w:szCs w:val="22"/>
              </w:rPr>
              <w:t>; review job aids for Notebook</w:t>
            </w:r>
          </w:p>
        </w:tc>
      </w:tr>
      <w:tr w:rsidR="006511E2" w:rsidRPr="008C5753" w14:paraId="208FF4FC" w14:textId="77777777" w:rsidTr="00290087">
        <w:trPr>
          <w:trHeight w:val="440"/>
          <w:jc w:val="center"/>
        </w:trPr>
        <w:tc>
          <w:tcPr>
            <w:tcW w:w="1035" w:type="dxa"/>
            <w:shd w:val="clear" w:color="auto" w:fill="F2F2F2" w:themeFill="background1" w:themeFillShade="F2"/>
          </w:tcPr>
          <w:p w14:paraId="4736DCAD" w14:textId="505CDF06" w:rsidR="006511E2" w:rsidRPr="008C5753" w:rsidRDefault="00451076" w:rsidP="00BC7DEB">
            <w:pPr>
              <w:rPr>
                <w:rFonts w:ascii="Times" w:hAnsi="Times" w:cstheme="minorHAnsi"/>
                <w:sz w:val="22"/>
                <w:szCs w:val="22"/>
              </w:rPr>
            </w:pPr>
            <w:r w:rsidRPr="008C5753">
              <w:rPr>
                <w:rFonts w:ascii="Times" w:hAnsi="Times" w:cstheme="minorHAnsi"/>
                <w:sz w:val="22"/>
                <w:szCs w:val="22"/>
              </w:rPr>
              <w:t>15</w:t>
            </w:r>
          </w:p>
        </w:tc>
        <w:tc>
          <w:tcPr>
            <w:tcW w:w="2437" w:type="dxa"/>
            <w:vMerge/>
          </w:tcPr>
          <w:p w14:paraId="1EBCB131" w14:textId="77777777" w:rsidR="006511E2" w:rsidRPr="008C5753" w:rsidRDefault="006511E2" w:rsidP="00300132">
            <w:pPr>
              <w:pStyle w:val="ListParagraph"/>
              <w:numPr>
                <w:ilvl w:val="0"/>
                <w:numId w:val="33"/>
              </w:numPr>
              <w:rPr>
                <w:rFonts w:ascii="Times" w:hAnsi="Times" w:cstheme="minorHAnsi"/>
              </w:rPr>
            </w:pPr>
          </w:p>
        </w:tc>
        <w:tc>
          <w:tcPr>
            <w:tcW w:w="2287" w:type="dxa"/>
            <w:shd w:val="clear" w:color="auto" w:fill="F2F2F2" w:themeFill="background1" w:themeFillShade="F2"/>
          </w:tcPr>
          <w:p w14:paraId="47E65E32" w14:textId="77777777" w:rsidR="006511E2" w:rsidRPr="008C5753" w:rsidRDefault="006511E2" w:rsidP="00BC7DEB">
            <w:pPr>
              <w:rPr>
                <w:rFonts w:ascii="Times" w:hAnsi="Times" w:cstheme="minorHAnsi"/>
                <w:sz w:val="22"/>
                <w:szCs w:val="22"/>
              </w:rPr>
            </w:pPr>
            <w:r w:rsidRPr="008C5753">
              <w:rPr>
                <w:rFonts w:ascii="Times" w:hAnsi="Times" w:cstheme="minorHAnsi"/>
                <w:sz w:val="22"/>
                <w:szCs w:val="22"/>
              </w:rPr>
              <w:t>(S) Discussion</w:t>
            </w:r>
          </w:p>
        </w:tc>
        <w:tc>
          <w:tcPr>
            <w:tcW w:w="3419" w:type="dxa"/>
            <w:shd w:val="clear" w:color="auto" w:fill="F2F2F2" w:themeFill="background1" w:themeFillShade="F2"/>
          </w:tcPr>
          <w:p w14:paraId="6BB8833F" w14:textId="7E88241A" w:rsidR="006511E2" w:rsidRPr="008C5753" w:rsidRDefault="006511E2" w:rsidP="00BC7DEB">
            <w:pPr>
              <w:rPr>
                <w:rFonts w:ascii="Times" w:hAnsi="Times" w:cstheme="minorHAnsi"/>
                <w:sz w:val="22"/>
                <w:szCs w:val="22"/>
              </w:rPr>
            </w:pPr>
            <w:r w:rsidRPr="008C5753">
              <w:rPr>
                <w:rFonts w:ascii="Times" w:hAnsi="Times" w:cstheme="minorHAnsi"/>
                <w:sz w:val="22"/>
                <w:szCs w:val="22"/>
              </w:rPr>
              <w:t xml:space="preserve">Clarify understanding </w:t>
            </w:r>
            <w:r w:rsidR="0081037A" w:rsidRPr="008C5753">
              <w:rPr>
                <w:rFonts w:ascii="Times" w:hAnsi="Times" w:cstheme="minorHAnsi"/>
                <w:sz w:val="22"/>
                <w:szCs w:val="22"/>
              </w:rPr>
              <w:t xml:space="preserve">of </w:t>
            </w:r>
            <w:r w:rsidRPr="008C5753">
              <w:rPr>
                <w:rFonts w:ascii="Times" w:hAnsi="Times" w:cstheme="minorHAnsi"/>
                <w:sz w:val="22"/>
                <w:szCs w:val="22"/>
              </w:rPr>
              <w:t>hypothesis</w:t>
            </w:r>
            <w:r w:rsidR="0081037A" w:rsidRPr="008C5753">
              <w:rPr>
                <w:rFonts w:ascii="Times" w:hAnsi="Times" w:cstheme="minorHAnsi"/>
                <w:sz w:val="22"/>
                <w:szCs w:val="22"/>
              </w:rPr>
              <w:t xml:space="preserve"> testing; </w:t>
            </w:r>
            <w:r w:rsidR="00451076" w:rsidRPr="008C5753">
              <w:rPr>
                <w:rFonts w:ascii="Times" w:hAnsi="Times" w:cstheme="minorHAnsi"/>
                <w:sz w:val="22"/>
                <w:szCs w:val="22"/>
              </w:rPr>
              <w:t xml:space="preserve">refine research questions </w:t>
            </w:r>
          </w:p>
        </w:tc>
      </w:tr>
    </w:tbl>
    <w:p w14:paraId="38B7EEBA" w14:textId="77777777" w:rsidR="00871998" w:rsidRPr="008C5753" w:rsidRDefault="00871998" w:rsidP="006E15F1">
      <w:pPr>
        <w:pStyle w:val="Heading1"/>
        <w:numPr>
          <w:ilvl w:val="0"/>
          <w:numId w:val="0"/>
        </w:numPr>
        <w:rPr>
          <w:rFonts w:ascii="Times" w:hAnsi="Times"/>
        </w:rPr>
      </w:pPr>
    </w:p>
    <w:p w14:paraId="6B356D07" w14:textId="77777777" w:rsidR="00871998" w:rsidRDefault="00871998">
      <w:pPr>
        <w:spacing w:after="200" w:line="276" w:lineRule="auto"/>
        <w:rPr>
          <w:rFonts w:ascii="Arial Narrow" w:eastAsiaTheme="majorEastAsia" w:hAnsi="Arial Narrow" w:cstheme="majorBidi"/>
          <w:b/>
          <w:bCs/>
          <w:color w:val="000000" w:themeColor="text1"/>
          <w:sz w:val="36"/>
          <w:szCs w:val="36"/>
        </w:rPr>
      </w:pPr>
      <w:r>
        <w:br w:type="page"/>
      </w:r>
    </w:p>
    <w:p w14:paraId="18E09EAB" w14:textId="034E3AE1" w:rsidR="000A7CF6" w:rsidRDefault="00D34453" w:rsidP="006E15F1">
      <w:pPr>
        <w:pStyle w:val="Heading1"/>
        <w:numPr>
          <w:ilvl w:val="0"/>
          <w:numId w:val="0"/>
        </w:numPr>
      </w:pPr>
      <w:bookmarkStart w:id="45" w:name="_Toc11132750"/>
      <w:r>
        <w:t xml:space="preserve">Checking for </w:t>
      </w:r>
      <w:r w:rsidR="000A7CF6">
        <w:t>Success</w:t>
      </w:r>
      <w:bookmarkEnd w:id="45"/>
    </w:p>
    <w:p w14:paraId="45E2B97B" w14:textId="2C51127D" w:rsidR="000A7CF6" w:rsidRDefault="000A7CF6" w:rsidP="000A7CF6">
      <w:r>
        <w:t>One possible</w:t>
      </w:r>
      <w:r w:rsidR="008D6EC2">
        <w:t xml:space="preserve"> grading </w:t>
      </w:r>
      <w:r>
        <w:t xml:space="preserve">rubric for evaluating the performance of a machine learning project assignment is that of the Johns Hopkins Carey School of Business. We recommend it because it is thorough and nuanced enough for any lesson. Assessment criteria are </w:t>
      </w:r>
    </w:p>
    <w:p w14:paraId="3D3F1330" w14:textId="77777777" w:rsidR="001432E0" w:rsidRDefault="001432E0" w:rsidP="000A7CF6"/>
    <w:p w14:paraId="25F27CA0" w14:textId="77777777" w:rsidR="000A7CF6" w:rsidRPr="001432E0" w:rsidRDefault="000A7CF6" w:rsidP="000A7CF6">
      <w:pPr>
        <w:pStyle w:val="ListParagraph"/>
        <w:numPr>
          <w:ilvl w:val="0"/>
          <w:numId w:val="27"/>
        </w:numPr>
        <w:rPr>
          <w:rFonts w:ascii="Times" w:hAnsi="Times"/>
          <w:sz w:val="24"/>
          <w:szCs w:val="24"/>
        </w:rPr>
      </w:pPr>
      <w:r w:rsidRPr="001432E0">
        <w:rPr>
          <w:rFonts w:ascii="Times" w:hAnsi="Times"/>
          <w:sz w:val="24"/>
          <w:szCs w:val="24"/>
        </w:rPr>
        <w:t>Interpretation of data (qualitative)</w:t>
      </w:r>
    </w:p>
    <w:p w14:paraId="62A3D0E7" w14:textId="77777777" w:rsidR="000A7CF6" w:rsidRPr="001432E0" w:rsidRDefault="000A7CF6" w:rsidP="000A7CF6">
      <w:pPr>
        <w:pStyle w:val="ListParagraph"/>
        <w:numPr>
          <w:ilvl w:val="0"/>
          <w:numId w:val="27"/>
        </w:numPr>
        <w:rPr>
          <w:rFonts w:ascii="Times" w:hAnsi="Times"/>
          <w:sz w:val="24"/>
          <w:szCs w:val="24"/>
        </w:rPr>
      </w:pPr>
      <w:r w:rsidRPr="001432E0">
        <w:rPr>
          <w:rFonts w:ascii="Times" w:hAnsi="Times"/>
          <w:sz w:val="24"/>
          <w:szCs w:val="24"/>
        </w:rPr>
        <w:t>Analysis (quantitative)</w:t>
      </w:r>
    </w:p>
    <w:p w14:paraId="41921266" w14:textId="77777777" w:rsidR="000A7CF6" w:rsidRPr="001432E0" w:rsidRDefault="000A7CF6" w:rsidP="000A7CF6">
      <w:pPr>
        <w:pStyle w:val="ListParagraph"/>
        <w:numPr>
          <w:ilvl w:val="0"/>
          <w:numId w:val="27"/>
        </w:numPr>
        <w:rPr>
          <w:rFonts w:ascii="Times" w:hAnsi="Times"/>
          <w:sz w:val="24"/>
          <w:szCs w:val="24"/>
        </w:rPr>
      </w:pPr>
      <w:r w:rsidRPr="001432E0">
        <w:rPr>
          <w:rFonts w:ascii="Times" w:hAnsi="Times"/>
          <w:sz w:val="24"/>
          <w:szCs w:val="24"/>
        </w:rPr>
        <w:t>Critical evaluation of findings</w:t>
      </w:r>
    </w:p>
    <w:p w14:paraId="1BD89CC9" w14:textId="77777777" w:rsidR="000A7CF6" w:rsidRPr="001432E0" w:rsidRDefault="000A7CF6" w:rsidP="000A7CF6">
      <w:pPr>
        <w:pStyle w:val="ListParagraph"/>
        <w:numPr>
          <w:ilvl w:val="0"/>
          <w:numId w:val="27"/>
        </w:numPr>
        <w:rPr>
          <w:rFonts w:ascii="Times" w:hAnsi="Times"/>
          <w:sz w:val="24"/>
          <w:szCs w:val="24"/>
        </w:rPr>
      </w:pPr>
      <w:r w:rsidRPr="001432E0">
        <w:rPr>
          <w:rFonts w:ascii="Times" w:hAnsi="Times"/>
          <w:sz w:val="24"/>
          <w:szCs w:val="24"/>
        </w:rPr>
        <w:t>Ability to draw proper conclusions and make effective suggestions</w:t>
      </w:r>
    </w:p>
    <w:p w14:paraId="60039AAB" w14:textId="77777777" w:rsidR="000A7CF6" w:rsidRPr="000D4D18" w:rsidRDefault="000A7CF6" w:rsidP="000A7CF6">
      <w:pPr>
        <w:pStyle w:val="ListParagraph"/>
        <w:rPr>
          <w:rFonts w:ascii="Times" w:hAnsi="Times"/>
        </w:rPr>
      </w:pPr>
    </w:p>
    <w:p w14:paraId="3A585EF0" w14:textId="77777777" w:rsidR="008636EA" w:rsidRDefault="008636EA" w:rsidP="000A7CF6">
      <w:pPr>
        <w:rPr>
          <w:highlight w:val="yellow"/>
        </w:rPr>
      </w:pPr>
    </w:p>
    <w:p w14:paraId="7FD4B851" w14:textId="01F7C504" w:rsidR="000A7CF6" w:rsidRDefault="008636EA" w:rsidP="000A7CF6">
      <w:r>
        <w:t xml:space="preserve">Rubric from Dr. Kyung-Soo Liew. (2017). Syllabus for BU.520.710, Big Data Machine Learning, Carey Business School, Johns Hopkins University. </w:t>
      </w:r>
      <w:r w:rsidR="00DC417D">
        <w:t xml:space="preserve">Reprinted </w:t>
      </w:r>
      <w:r>
        <w:t>with permission</w:t>
      </w:r>
      <w:r w:rsidR="00A63C1B">
        <w:t xml:space="preserve"> from the author</w:t>
      </w:r>
      <w:r>
        <w:t>.</w:t>
      </w:r>
    </w:p>
    <w:p w14:paraId="02191E7C" w14:textId="77777777" w:rsidR="008636EA" w:rsidRDefault="008636EA" w:rsidP="000A7CF6"/>
    <w:tbl>
      <w:tblPr>
        <w:tblStyle w:val="TableGrid"/>
        <w:tblW w:w="9874" w:type="dxa"/>
        <w:tblLook w:val="04A0" w:firstRow="1" w:lastRow="0" w:firstColumn="1" w:lastColumn="0" w:noHBand="0" w:noVBand="1"/>
      </w:tblPr>
      <w:tblGrid>
        <w:gridCol w:w="1864"/>
        <w:gridCol w:w="2403"/>
        <w:gridCol w:w="2838"/>
        <w:gridCol w:w="2769"/>
      </w:tblGrid>
      <w:tr w:rsidR="000A7CF6" w14:paraId="5947C827" w14:textId="77777777" w:rsidTr="00BC7DEB">
        <w:trPr>
          <w:trHeight w:val="523"/>
        </w:trPr>
        <w:tc>
          <w:tcPr>
            <w:tcW w:w="1864" w:type="dxa"/>
            <w:shd w:val="clear" w:color="auto" w:fill="D9D9D9" w:themeFill="background1" w:themeFillShade="D9"/>
            <w:vAlign w:val="center"/>
          </w:tcPr>
          <w:p w14:paraId="1EB00020" w14:textId="77777777" w:rsidR="000A7CF6" w:rsidRPr="00F278A8" w:rsidRDefault="000A7CF6" w:rsidP="00BC7DEB">
            <w:pPr>
              <w:jc w:val="center"/>
              <w:rPr>
                <w:b/>
                <w:sz w:val="20"/>
              </w:rPr>
            </w:pPr>
            <w:r w:rsidRPr="00F278A8">
              <w:rPr>
                <w:b/>
                <w:sz w:val="20"/>
              </w:rPr>
              <w:t>Assessment</w:t>
            </w:r>
          </w:p>
          <w:p w14:paraId="61019979" w14:textId="77777777" w:rsidR="000A7CF6" w:rsidRDefault="000A7CF6" w:rsidP="00BC7DEB">
            <w:pPr>
              <w:jc w:val="center"/>
            </w:pPr>
            <w:r w:rsidRPr="00F278A8">
              <w:rPr>
                <w:b/>
                <w:sz w:val="20"/>
              </w:rPr>
              <w:t>Criteria</w:t>
            </w:r>
          </w:p>
        </w:tc>
        <w:tc>
          <w:tcPr>
            <w:tcW w:w="2403" w:type="dxa"/>
            <w:shd w:val="clear" w:color="auto" w:fill="D9D9D9" w:themeFill="background1" w:themeFillShade="D9"/>
            <w:vAlign w:val="center"/>
          </w:tcPr>
          <w:p w14:paraId="1569AC99" w14:textId="77777777" w:rsidR="000A7CF6" w:rsidRDefault="000A7CF6" w:rsidP="00BC7DEB">
            <w:pPr>
              <w:jc w:val="center"/>
            </w:pPr>
            <w:r>
              <w:rPr>
                <w:b/>
                <w:sz w:val="20"/>
              </w:rPr>
              <w:t>Not Good Enough</w:t>
            </w:r>
            <w:r w:rsidRPr="00F278A8">
              <w:rPr>
                <w:b/>
                <w:sz w:val="20"/>
              </w:rPr>
              <w:br/>
            </w:r>
            <w:r w:rsidRPr="004A454F">
              <w:rPr>
                <w:b/>
                <w:sz w:val="20"/>
              </w:rPr>
              <w:t>(</w:t>
            </w:r>
            <w:r>
              <w:rPr>
                <w:b/>
                <w:sz w:val="20"/>
              </w:rPr>
              <w:t>0</w:t>
            </w:r>
            <m:oMath>
              <m:r>
                <m:rPr>
                  <m:sty m:val="bi"/>
                </m:rPr>
                <w:rPr>
                  <w:rFonts w:ascii="Cambria Math" w:hAnsi="Cambria Math"/>
                  <w:sz w:val="20"/>
                </w:rPr>
                <m:t>≤</m:t>
              </m:r>
            </m:oMath>
            <w:r>
              <w:rPr>
                <w:b/>
                <w:sz w:val="20"/>
              </w:rPr>
              <w:t xml:space="preserve"> score &lt;6</w:t>
            </w:r>
            <w:r w:rsidRPr="004A454F">
              <w:rPr>
                <w:b/>
                <w:sz w:val="20"/>
              </w:rPr>
              <w:t>)</w:t>
            </w:r>
          </w:p>
        </w:tc>
        <w:tc>
          <w:tcPr>
            <w:tcW w:w="2838" w:type="dxa"/>
            <w:shd w:val="clear" w:color="auto" w:fill="D9D9D9" w:themeFill="background1" w:themeFillShade="D9"/>
            <w:vAlign w:val="center"/>
          </w:tcPr>
          <w:p w14:paraId="120F23CE" w14:textId="77777777" w:rsidR="000A7CF6" w:rsidRPr="00F278A8" w:rsidRDefault="000A7CF6" w:rsidP="00BC7DEB">
            <w:pPr>
              <w:jc w:val="center"/>
              <w:rPr>
                <w:b/>
                <w:sz w:val="20"/>
              </w:rPr>
            </w:pPr>
            <w:r>
              <w:rPr>
                <w:b/>
                <w:sz w:val="20"/>
              </w:rPr>
              <w:t>Good</w:t>
            </w:r>
          </w:p>
          <w:p w14:paraId="69DD4E7B" w14:textId="77777777" w:rsidR="000A7CF6" w:rsidRDefault="000A7CF6" w:rsidP="00BC7DEB">
            <w:pPr>
              <w:jc w:val="center"/>
            </w:pPr>
            <w:r>
              <w:rPr>
                <w:b/>
                <w:sz w:val="20"/>
              </w:rPr>
              <w:t>(6</w:t>
            </w:r>
            <m:oMath>
              <m:r>
                <m:rPr>
                  <m:sty m:val="bi"/>
                </m:rPr>
                <w:rPr>
                  <w:rFonts w:ascii="Cambria Math" w:hAnsi="Cambria Math"/>
                  <w:sz w:val="20"/>
                </w:rPr>
                <m:t>≤</m:t>
              </m:r>
            </m:oMath>
            <w:r>
              <w:rPr>
                <w:b/>
                <w:sz w:val="20"/>
              </w:rPr>
              <w:t xml:space="preserve"> score &lt;9</w:t>
            </w:r>
            <w:r w:rsidRPr="004A454F">
              <w:rPr>
                <w:b/>
                <w:sz w:val="20"/>
              </w:rPr>
              <w:t>)</w:t>
            </w:r>
          </w:p>
        </w:tc>
        <w:tc>
          <w:tcPr>
            <w:tcW w:w="2769" w:type="dxa"/>
            <w:shd w:val="clear" w:color="auto" w:fill="D9D9D9" w:themeFill="background1" w:themeFillShade="D9"/>
            <w:vAlign w:val="center"/>
          </w:tcPr>
          <w:p w14:paraId="6A18AACF" w14:textId="77777777" w:rsidR="000A7CF6" w:rsidRPr="00F278A8" w:rsidRDefault="000A7CF6" w:rsidP="00BC7DEB">
            <w:pPr>
              <w:jc w:val="center"/>
              <w:rPr>
                <w:b/>
                <w:sz w:val="20"/>
              </w:rPr>
            </w:pPr>
            <w:r>
              <w:rPr>
                <w:b/>
                <w:sz w:val="20"/>
              </w:rPr>
              <w:t>Very Good</w:t>
            </w:r>
          </w:p>
          <w:p w14:paraId="4F5DB724" w14:textId="77777777" w:rsidR="000A7CF6" w:rsidRDefault="000A7CF6" w:rsidP="00BC7DEB">
            <w:pPr>
              <w:jc w:val="center"/>
            </w:pPr>
            <w:r>
              <w:rPr>
                <w:b/>
                <w:sz w:val="20"/>
              </w:rPr>
              <w:t>(9</w:t>
            </w:r>
            <m:oMath>
              <m:r>
                <m:rPr>
                  <m:sty m:val="bi"/>
                </m:rPr>
                <w:rPr>
                  <w:rFonts w:ascii="Cambria Math" w:hAnsi="Cambria Math"/>
                  <w:sz w:val="20"/>
                </w:rPr>
                <m:t>≤</m:t>
              </m:r>
            </m:oMath>
            <w:r>
              <w:rPr>
                <w:b/>
                <w:sz w:val="20"/>
              </w:rPr>
              <w:t xml:space="preserve"> score </w:t>
            </w:r>
            <m:oMath>
              <m:r>
                <m:rPr>
                  <m:sty m:val="bi"/>
                </m:rPr>
                <w:rPr>
                  <w:rFonts w:ascii="Cambria Math" w:hAnsi="Cambria Math"/>
                  <w:sz w:val="20"/>
                </w:rPr>
                <m:t>≤</m:t>
              </m:r>
            </m:oMath>
            <w:r>
              <w:rPr>
                <w:b/>
                <w:sz w:val="20"/>
              </w:rPr>
              <w:t>10</w:t>
            </w:r>
            <w:r w:rsidRPr="004A454F">
              <w:rPr>
                <w:b/>
                <w:sz w:val="20"/>
              </w:rPr>
              <w:t>)</w:t>
            </w:r>
          </w:p>
        </w:tc>
      </w:tr>
      <w:tr w:rsidR="000A7CF6" w14:paraId="5F60BD8A" w14:textId="77777777" w:rsidTr="00BC7DEB">
        <w:trPr>
          <w:trHeight w:val="1309"/>
        </w:trPr>
        <w:tc>
          <w:tcPr>
            <w:tcW w:w="1864" w:type="dxa"/>
          </w:tcPr>
          <w:p w14:paraId="31D66579" w14:textId="77777777" w:rsidR="000A7CF6" w:rsidRPr="004E3D58" w:rsidRDefault="000A7CF6" w:rsidP="00BC7DEB">
            <w:pPr>
              <w:rPr>
                <w:rFonts w:ascii="Times" w:hAnsi="Times" w:cs="Tahoma"/>
                <w:b/>
                <w:sz w:val="20"/>
                <w:szCs w:val="20"/>
              </w:rPr>
            </w:pPr>
            <w:r w:rsidRPr="004E3D58">
              <w:rPr>
                <w:rFonts w:ascii="Times" w:hAnsi="Times" w:cs="Tahoma"/>
                <w:b/>
                <w:sz w:val="20"/>
                <w:szCs w:val="20"/>
              </w:rPr>
              <w:t>Interpretation of Data</w:t>
            </w:r>
          </w:p>
          <w:p w14:paraId="08FF9C9D" w14:textId="77777777" w:rsidR="000A7CF6" w:rsidRPr="004E3D58" w:rsidRDefault="000A7CF6" w:rsidP="00BC7DEB">
            <w:pPr>
              <w:rPr>
                <w:sz w:val="20"/>
                <w:szCs w:val="20"/>
              </w:rPr>
            </w:pPr>
            <w:r w:rsidRPr="004E3D58">
              <w:rPr>
                <w:b/>
                <w:sz w:val="20"/>
                <w:szCs w:val="20"/>
              </w:rPr>
              <w:t>(qualitative)</w:t>
            </w:r>
          </w:p>
        </w:tc>
        <w:tc>
          <w:tcPr>
            <w:tcW w:w="2403" w:type="dxa"/>
          </w:tcPr>
          <w:p w14:paraId="5127FBB7" w14:textId="77777777" w:rsidR="000A7CF6" w:rsidRDefault="000A7CF6" w:rsidP="00BC7DEB">
            <w:r>
              <w:rPr>
                <w:sz w:val="20"/>
              </w:rPr>
              <w:t>Little or no attempt to interpret data; or there are significant errors; or some data are over- or under-interpreted.</w:t>
            </w:r>
          </w:p>
        </w:tc>
        <w:tc>
          <w:tcPr>
            <w:tcW w:w="2838" w:type="dxa"/>
          </w:tcPr>
          <w:p w14:paraId="05F07CAB" w14:textId="77777777" w:rsidR="000A7CF6" w:rsidRDefault="000A7CF6" w:rsidP="00BC7DEB">
            <w:r>
              <w:rPr>
                <w:sz w:val="20"/>
              </w:rPr>
              <w:t>Interpret most data correctly; part of conclusions may be suspect; suggestions on future implementation are sound.</w:t>
            </w:r>
          </w:p>
        </w:tc>
        <w:tc>
          <w:tcPr>
            <w:tcW w:w="2769" w:type="dxa"/>
          </w:tcPr>
          <w:p w14:paraId="75EB4FC9" w14:textId="77777777" w:rsidR="000A7CF6" w:rsidRDefault="000A7CF6" w:rsidP="00BC7DEB">
            <w:r>
              <w:rPr>
                <w:sz w:val="20"/>
              </w:rPr>
              <w:t>Data are completely and appropriately interpreted; there is no over- or under-interpretation; draw convincing conclusions.</w:t>
            </w:r>
            <w:r w:rsidRPr="00ED7A72">
              <w:rPr>
                <w:sz w:val="20"/>
              </w:rPr>
              <w:t xml:space="preserve"> </w:t>
            </w:r>
          </w:p>
        </w:tc>
      </w:tr>
      <w:tr w:rsidR="000A7CF6" w14:paraId="187F24F8" w14:textId="77777777" w:rsidTr="00BC7DEB">
        <w:trPr>
          <w:trHeight w:val="1571"/>
        </w:trPr>
        <w:tc>
          <w:tcPr>
            <w:tcW w:w="1864" w:type="dxa"/>
          </w:tcPr>
          <w:p w14:paraId="1D544A26" w14:textId="77777777" w:rsidR="000A7CF6" w:rsidRDefault="000A7CF6" w:rsidP="00BC7DEB">
            <w:r>
              <w:rPr>
                <w:b/>
                <w:sz w:val="20"/>
              </w:rPr>
              <w:t>Analysis (quantitative)</w:t>
            </w:r>
          </w:p>
        </w:tc>
        <w:tc>
          <w:tcPr>
            <w:tcW w:w="2403" w:type="dxa"/>
          </w:tcPr>
          <w:p w14:paraId="45AD66AD" w14:textId="77777777" w:rsidR="000A7CF6" w:rsidRDefault="000A7CF6" w:rsidP="00BC7DEB">
            <w:r>
              <w:rPr>
                <w:sz w:val="20"/>
              </w:rPr>
              <w:t>Methods are completely misapplied or applied but with significant errors or omissions. Choose inappropriate methods and make wrong predictions.</w:t>
            </w:r>
          </w:p>
        </w:tc>
        <w:tc>
          <w:tcPr>
            <w:tcW w:w="2838" w:type="dxa"/>
          </w:tcPr>
          <w:p w14:paraId="2848D0A4" w14:textId="77777777" w:rsidR="000A7CF6" w:rsidRDefault="000A7CF6" w:rsidP="00BC7DEB">
            <w:r>
              <w:rPr>
                <w:sz w:val="20"/>
              </w:rPr>
              <w:t>Most statistical methods are correctly applied but more could have been done with the data. Predictions are sensible but may deviate from the true results in a large range.</w:t>
            </w:r>
          </w:p>
        </w:tc>
        <w:tc>
          <w:tcPr>
            <w:tcW w:w="2769" w:type="dxa"/>
          </w:tcPr>
          <w:p w14:paraId="0C78FC99" w14:textId="77777777" w:rsidR="000A7CF6" w:rsidRDefault="000A7CF6" w:rsidP="00BC7DEB">
            <w:r>
              <w:rPr>
                <w:sz w:val="20"/>
              </w:rPr>
              <w:t>Statistical methods are fully and correctly applied; demonstrate superior data analysis skills; deeply mine the data and obtain useful insights for decision making.</w:t>
            </w:r>
          </w:p>
        </w:tc>
      </w:tr>
      <w:tr w:rsidR="000A7CF6" w14:paraId="54E48E07" w14:textId="77777777" w:rsidTr="00BC7DEB">
        <w:trPr>
          <w:trHeight w:val="1104"/>
        </w:trPr>
        <w:tc>
          <w:tcPr>
            <w:tcW w:w="1864" w:type="dxa"/>
          </w:tcPr>
          <w:p w14:paraId="60B9F816" w14:textId="77777777" w:rsidR="000A7CF6" w:rsidRDefault="000A7CF6" w:rsidP="00BC7DEB">
            <w:r>
              <w:rPr>
                <w:b/>
                <w:sz w:val="20"/>
              </w:rPr>
              <w:t xml:space="preserve">Critical evaluation of findings </w:t>
            </w:r>
          </w:p>
        </w:tc>
        <w:tc>
          <w:tcPr>
            <w:tcW w:w="2403" w:type="dxa"/>
          </w:tcPr>
          <w:p w14:paraId="596F5475" w14:textId="77777777" w:rsidR="000A7CF6" w:rsidRDefault="000A7CF6" w:rsidP="00BC7DEB">
            <w:r>
              <w:rPr>
                <w:sz w:val="20"/>
              </w:rPr>
              <w:t>Blindly accept defective results; or recognize defective results but does not know how to fix them.</w:t>
            </w:r>
          </w:p>
        </w:tc>
        <w:tc>
          <w:tcPr>
            <w:tcW w:w="2838" w:type="dxa"/>
          </w:tcPr>
          <w:p w14:paraId="1F07FEFF" w14:textId="77777777" w:rsidR="000A7CF6" w:rsidRPr="00ED7A72" w:rsidRDefault="000A7CF6" w:rsidP="00BC7DEB">
            <w:pPr>
              <w:rPr>
                <w:sz w:val="20"/>
              </w:rPr>
            </w:pPr>
            <w:r>
              <w:rPr>
                <w:sz w:val="20"/>
              </w:rPr>
              <w:t>Recognize defective results and figure out the causes; understand the main sources of errors.</w:t>
            </w:r>
          </w:p>
          <w:p w14:paraId="10CE4518" w14:textId="77777777" w:rsidR="000A7CF6" w:rsidRDefault="000A7CF6" w:rsidP="00BC7DEB">
            <w:r w:rsidRPr="00ED7A72">
              <w:rPr>
                <w:sz w:val="20"/>
              </w:rPr>
              <w:t xml:space="preserve"> </w:t>
            </w:r>
          </w:p>
        </w:tc>
        <w:tc>
          <w:tcPr>
            <w:tcW w:w="2769" w:type="dxa"/>
          </w:tcPr>
          <w:p w14:paraId="543D75FF" w14:textId="77777777" w:rsidR="000A7CF6" w:rsidRDefault="000A7CF6" w:rsidP="00BC7DEB">
            <w:r>
              <w:rPr>
                <w:rFonts w:eastAsia="Arial"/>
                <w:sz w:val="20"/>
              </w:rPr>
              <w:t>Show deep understanding for the sources of errors; recognize defective results and eliminates the causes</w:t>
            </w:r>
            <w:r w:rsidRPr="00FF6235">
              <w:rPr>
                <w:sz w:val="20"/>
              </w:rPr>
              <w:t xml:space="preserve"> </w:t>
            </w:r>
          </w:p>
        </w:tc>
      </w:tr>
      <w:tr w:rsidR="000A7CF6" w14:paraId="5AFFD60E" w14:textId="77777777" w:rsidTr="00BC7DEB">
        <w:trPr>
          <w:trHeight w:val="1833"/>
        </w:trPr>
        <w:tc>
          <w:tcPr>
            <w:tcW w:w="1864" w:type="dxa"/>
          </w:tcPr>
          <w:p w14:paraId="5F298CF1" w14:textId="77777777" w:rsidR="000A7CF6" w:rsidRDefault="000A7CF6" w:rsidP="00BC7DEB">
            <w:r>
              <w:rPr>
                <w:b/>
                <w:sz w:val="20"/>
              </w:rPr>
              <w:t>Ability to draw proper conclusions and make effective suggestions</w:t>
            </w:r>
            <w:r w:rsidRPr="00F278A8">
              <w:rPr>
                <w:b/>
                <w:sz w:val="20"/>
              </w:rPr>
              <w:t xml:space="preserve"> </w:t>
            </w:r>
          </w:p>
        </w:tc>
        <w:tc>
          <w:tcPr>
            <w:tcW w:w="2403" w:type="dxa"/>
          </w:tcPr>
          <w:p w14:paraId="5810D0B1" w14:textId="77777777" w:rsidR="000A7CF6" w:rsidRPr="00012BBC" w:rsidRDefault="000A7CF6" w:rsidP="00BC7DEB">
            <w:pPr>
              <w:autoSpaceDE w:val="0"/>
              <w:autoSpaceDN w:val="0"/>
              <w:adjustRightInd w:val="0"/>
              <w:rPr>
                <w:sz w:val="20"/>
              </w:rPr>
            </w:pPr>
            <w:r>
              <w:rPr>
                <w:sz w:val="20"/>
              </w:rPr>
              <w:t>Not draw conclusions; draw incorrect conclusions; suggestions are not acceptable.</w:t>
            </w:r>
          </w:p>
          <w:p w14:paraId="1822F9A9" w14:textId="77777777" w:rsidR="000A7CF6" w:rsidRDefault="000A7CF6" w:rsidP="00BC7DEB"/>
        </w:tc>
        <w:tc>
          <w:tcPr>
            <w:tcW w:w="2838" w:type="dxa"/>
          </w:tcPr>
          <w:p w14:paraId="10D07654" w14:textId="77777777" w:rsidR="000A7CF6" w:rsidRDefault="000A7CF6" w:rsidP="00BC7DEB">
            <w:r>
              <w:rPr>
                <w:sz w:val="20"/>
              </w:rPr>
              <w:t>Draw correct conclusion; suggestions may have potential impact on the future business.</w:t>
            </w:r>
          </w:p>
        </w:tc>
        <w:tc>
          <w:tcPr>
            <w:tcW w:w="2769" w:type="dxa"/>
          </w:tcPr>
          <w:p w14:paraId="28583541" w14:textId="77777777" w:rsidR="000A7CF6" w:rsidRDefault="000A7CF6" w:rsidP="00BC7DEB">
            <w:r>
              <w:rPr>
                <w:sz w:val="20"/>
              </w:rPr>
              <w:t>Demonstrate substantial understanding of the problem; conduct deep data analytics using correct methods; draw correct conclusions with sufficient explanation and elaboration.</w:t>
            </w:r>
          </w:p>
        </w:tc>
      </w:tr>
    </w:tbl>
    <w:p w14:paraId="34ED9101" w14:textId="77777777" w:rsidR="000A7CF6" w:rsidRDefault="000A7CF6" w:rsidP="00B3515C">
      <w:pPr>
        <w:pStyle w:val="Heading2"/>
        <w:numPr>
          <w:ilvl w:val="0"/>
          <w:numId w:val="0"/>
        </w:numPr>
        <w:ind w:left="576" w:hanging="576"/>
      </w:pPr>
    </w:p>
    <w:p w14:paraId="6A8BAFE9" w14:textId="77777777" w:rsidR="000A7CF6" w:rsidRDefault="000A7CF6">
      <w:pPr>
        <w:spacing w:after="200" w:line="276" w:lineRule="auto"/>
        <w:rPr>
          <w:rFonts w:ascii="Arial Narrow" w:eastAsiaTheme="majorEastAsia" w:hAnsi="Arial Narrow" w:cstheme="majorBidi"/>
          <w:b/>
          <w:color w:val="000000" w:themeColor="text1"/>
          <w:sz w:val="32"/>
          <w:szCs w:val="32"/>
        </w:rPr>
      </w:pPr>
      <w:r>
        <w:br w:type="page"/>
      </w:r>
    </w:p>
    <w:p w14:paraId="22CE49AA" w14:textId="58B25E1C" w:rsidR="009A363A" w:rsidRDefault="00256D33" w:rsidP="006E15F1">
      <w:pPr>
        <w:pStyle w:val="Heading1"/>
        <w:numPr>
          <w:ilvl w:val="0"/>
          <w:numId w:val="0"/>
        </w:numPr>
      </w:pPr>
      <w:bookmarkStart w:id="46" w:name="_Toc11132751"/>
      <w:r>
        <w:t>Sample</w:t>
      </w:r>
      <w:r w:rsidR="00004E14">
        <w:t xml:space="preserve"> </w:t>
      </w:r>
      <w:r w:rsidR="00A83983">
        <w:t xml:space="preserve">Data Science Lesson in </w:t>
      </w:r>
      <w:r w:rsidR="00153D87">
        <w:t xml:space="preserve">Simple </w:t>
      </w:r>
      <w:r w:rsidR="00004E14">
        <w:t>Cluster Analysis</w:t>
      </w:r>
      <w:bookmarkEnd w:id="46"/>
      <w:r w:rsidR="00004E14">
        <w:t xml:space="preserve"> </w:t>
      </w:r>
    </w:p>
    <w:p w14:paraId="488128E9" w14:textId="77777777" w:rsidR="00C47049" w:rsidRDefault="00C92804" w:rsidP="00532DCA">
      <w:r>
        <w:t xml:space="preserve">In this example, students will be using </w:t>
      </w:r>
      <w:r w:rsidR="009A363A">
        <w:t xml:space="preserve">Jupyter </w:t>
      </w:r>
      <w:r w:rsidR="00393749">
        <w:t>N</w:t>
      </w:r>
      <w:r w:rsidR="009A363A">
        <w:t>otebook</w:t>
      </w:r>
      <w:r>
        <w:t xml:space="preserve"> for the </w:t>
      </w:r>
      <w:r w:rsidR="0057277B">
        <w:t xml:space="preserve">first half of the </w:t>
      </w:r>
      <w:r>
        <w:t>project assignment</w:t>
      </w:r>
      <w:r w:rsidR="0057277B">
        <w:t xml:space="preserve">: </w:t>
      </w:r>
    </w:p>
    <w:p w14:paraId="2F0A4472" w14:textId="77777777" w:rsidR="00C47049" w:rsidRPr="002F18EE" w:rsidRDefault="0057277B" w:rsidP="00C47049">
      <w:pPr>
        <w:pStyle w:val="ListParagraph"/>
        <w:numPr>
          <w:ilvl w:val="0"/>
          <w:numId w:val="37"/>
        </w:numPr>
        <w:rPr>
          <w:rFonts w:ascii="Times New Roman" w:hAnsi="Times New Roman" w:cs="Times New Roman"/>
          <w:sz w:val="24"/>
          <w:szCs w:val="24"/>
        </w:rPr>
      </w:pPr>
      <w:r w:rsidRPr="002F18EE">
        <w:rPr>
          <w:rFonts w:ascii="Times New Roman" w:hAnsi="Times New Roman" w:cs="Times New Roman"/>
          <w:sz w:val="24"/>
          <w:szCs w:val="24"/>
        </w:rPr>
        <w:t>Create a Jupyter notebook</w:t>
      </w:r>
    </w:p>
    <w:p w14:paraId="5B68B22C" w14:textId="77777777" w:rsidR="00C47049" w:rsidRPr="002F18EE" w:rsidRDefault="0057277B" w:rsidP="00C47049">
      <w:pPr>
        <w:pStyle w:val="ListParagraph"/>
        <w:numPr>
          <w:ilvl w:val="0"/>
          <w:numId w:val="37"/>
        </w:numPr>
        <w:rPr>
          <w:rFonts w:ascii="Times New Roman" w:hAnsi="Times New Roman" w:cs="Times New Roman"/>
          <w:sz w:val="24"/>
          <w:szCs w:val="24"/>
        </w:rPr>
      </w:pPr>
      <w:r w:rsidRPr="002F18EE">
        <w:rPr>
          <w:rFonts w:ascii="Times New Roman" w:hAnsi="Times New Roman" w:cs="Times New Roman"/>
          <w:sz w:val="24"/>
          <w:szCs w:val="24"/>
        </w:rPr>
        <w:t>Explore IRIS data set (run classifier if necessary)</w:t>
      </w:r>
    </w:p>
    <w:p w14:paraId="243882F0" w14:textId="27B5C4A0" w:rsidR="00853619" w:rsidRPr="002F18EE" w:rsidRDefault="0057277B" w:rsidP="00C47049">
      <w:pPr>
        <w:pStyle w:val="ListParagraph"/>
        <w:numPr>
          <w:ilvl w:val="0"/>
          <w:numId w:val="37"/>
        </w:numPr>
        <w:rPr>
          <w:rFonts w:ascii="Times New Roman" w:hAnsi="Times New Roman" w:cs="Times New Roman"/>
          <w:sz w:val="24"/>
          <w:szCs w:val="24"/>
        </w:rPr>
      </w:pPr>
      <w:r w:rsidRPr="002F18EE">
        <w:rPr>
          <w:rFonts w:ascii="Times New Roman" w:hAnsi="Times New Roman" w:cs="Times New Roman"/>
          <w:sz w:val="24"/>
          <w:szCs w:val="24"/>
        </w:rPr>
        <w:t>Run a simple clustering exercise</w:t>
      </w:r>
      <w:r w:rsidR="00C47049" w:rsidRPr="002F18EE">
        <w:rPr>
          <w:rFonts w:ascii="Times New Roman" w:hAnsi="Times New Roman" w:cs="Times New Roman"/>
          <w:sz w:val="24"/>
          <w:szCs w:val="24"/>
        </w:rPr>
        <w:t xml:space="preserve"> – in this case, using the </w:t>
      </w:r>
      <w:r w:rsidR="00D6222B" w:rsidRPr="002F18EE">
        <w:rPr>
          <w:rFonts w:ascii="Times New Roman" w:hAnsi="Times New Roman" w:cs="Times New Roman"/>
          <w:sz w:val="24"/>
          <w:szCs w:val="24"/>
        </w:rPr>
        <w:t xml:space="preserve">famous </w:t>
      </w:r>
      <w:hyperlink r:id="rId33" w:history="1">
        <w:r w:rsidR="00D6222B" w:rsidRPr="002F18EE">
          <w:rPr>
            <w:rStyle w:val="Hyperlink"/>
            <w:rFonts w:cs="Times New Roman"/>
            <w:szCs w:val="24"/>
          </w:rPr>
          <w:t xml:space="preserve">Iris </w:t>
        </w:r>
        <w:r w:rsidR="0000705F" w:rsidRPr="002F18EE">
          <w:rPr>
            <w:rStyle w:val="Hyperlink"/>
            <w:rFonts w:cs="Times New Roman"/>
            <w:szCs w:val="24"/>
          </w:rPr>
          <w:t>Dataset</w:t>
        </w:r>
      </w:hyperlink>
      <w:r w:rsidR="00F81050" w:rsidRPr="002F18EE">
        <w:rPr>
          <w:rFonts w:ascii="Times New Roman" w:hAnsi="Times New Roman" w:cs="Times New Roman"/>
          <w:sz w:val="24"/>
          <w:szCs w:val="24"/>
        </w:rPr>
        <w:t>, which addresses</w:t>
      </w:r>
      <w:r w:rsidR="0000705F" w:rsidRPr="002F18EE">
        <w:rPr>
          <w:rFonts w:ascii="Times New Roman" w:hAnsi="Times New Roman" w:cs="Times New Roman"/>
          <w:sz w:val="24"/>
          <w:szCs w:val="24"/>
        </w:rPr>
        <w:t xml:space="preserve"> </w:t>
      </w:r>
      <w:r w:rsidR="00F81050" w:rsidRPr="002F18EE">
        <w:rPr>
          <w:rFonts w:ascii="Times New Roman" w:hAnsi="Times New Roman" w:cs="Times New Roman"/>
          <w:sz w:val="24"/>
          <w:szCs w:val="24"/>
        </w:rPr>
        <w:t xml:space="preserve">four features of this </w:t>
      </w:r>
      <w:r w:rsidR="0000705F" w:rsidRPr="002F18EE">
        <w:rPr>
          <w:rFonts w:ascii="Times New Roman" w:hAnsi="Times New Roman" w:cs="Times New Roman"/>
          <w:sz w:val="24"/>
          <w:szCs w:val="24"/>
        </w:rPr>
        <w:t>flower</w:t>
      </w:r>
      <w:r w:rsidR="00F81050" w:rsidRPr="002F18EE">
        <w:rPr>
          <w:rFonts w:ascii="Times New Roman" w:hAnsi="Times New Roman" w:cs="Times New Roman"/>
          <w:sz w:val="24"/>
          <w:szCs w:val="24"/>
        </w:rPr>
        <w:t xml:space="preserve">: </w:t>
      </w:r>
      <w:r w:rsidR="00853619" w:rsidRPr="002F18EE">
        <w:rPr>
          <w:rFonts w:ascii="Times New Roman" w:hAnsi="Times New Roman" w:cs="Times New Roman"/>
          <w:sz w:val="24"/>
          <w:szCs w:val="24"/>
        </w:rPr>
        <w:t xml:space="preserve">sepal length, sepal width, petal length, </w:t>
      </w:r>
      <w:r w:rsidR="00393749" w:rsidRPr="002F18EE">
        <w:rPr>
          <w:rFonts w:ascii="Times New Roman" w:hAnsi="Times New Roman" w:cs="Times New Roman"/>
          <w:sz w:val="24"/>
          <w:szCs w:val="24"/>
        </w:rPr>
        <w:t xml:space="preserve">and </w:t>
      </w:r>
      <w:r w:rsidR="00853619" w:rsidRPr="002F18EE">
        <w:rPr>
          <w:rFonts w:ascii="Times New Roman" w:hAnsi="Times New Roman" w:cs="Times New Roman"/>
          <w:sz w:val="24"/>
          <w:szCs w:val="24"/>
        </w:rPr>
        <w:t>petal width.</w:t>
      </w:r>
    </w:p>
    <w:p w14:paraId="5E1FC022" w14:textId="77777777" w:rsidR="00853619" w:rsidRDefault="00853619" w:rsidP="00532DCA"/>
    <w:p w14:paraId="7A15C373" w14:textId="74B76446" w:rsidR="0000705F" w:rsidRDefault="00853619" w:rsidP="00853619">
      <w:pPr>
        <w:jc w:val="center"/>
      </w:pPr>
      <w:r>
        <w:rPr>
          <w:noProof/>
        </w:rPr>
        <w:drawing>
          <wp:inline distT="0" distB="0" distL="0" distR="0" wp14:anchorId="29CDFACA" wp14:editId="076357F4">
            <wp:extent cx="1822450" cy="1968247"/>
            <wp:effectExtent l="38100" t="38100" r="101600" b="895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RIS picture.png"/>
                    <pic:cNvPicPr/>
                  </pic:nvPicPr>
                  <pic:blipFill>
                    <a:blip r:embed="rId34">
                      <a:extLst>
                        <a:ext uri="{28A0092B-C50C-407E-A947-70E740481C1C}">
                          <a14:useLocalDpi xmlns:a14="http://schemas.microsoft.com/office/drawing/2010/main" val="0"/>
                        </a:ext>
                      </a:extLst>
                    </a:blip>
                    <a:stretch>
                      <a:fillRect/>
                    </a:stretch>
                  </pic:blipFill>
                  <pic:spPr>
                    <a:xfrm>
                      <a:off x="0" y="0"/>
                      <a:ext cx="1832081" cy="1978648"/>
                    </a:xfrm>
                    <a:prstGeom prst="rect">
                      <a:avLst/>
                    </a:prstGeom>
                    <a:effectLst>
                      <a:outerShdw blurRad="50800" dist="38100" dir="2700000" algn="tl" rotWithShape="0">
                        <a:prstClr val="black">
                          <a:alpha val="40000"/>
                        </a:prstClr>
                      </a:outerShdw>
                    </a:effectLst>
                  </pic:spPr>
                </pic:pic>
              </a:graphicData>
            </a:graphic>
          </wp:inline>
        </w:drawing>
      </w:r>
    </w:p>
    <w:p w14:paraId="585C5731" w14:textId="72A63E79" w:rsidR="0000705F" w:rsidRDefault="0000705F" w:rsidP="00532DCA"/>
    <w:p w14:paraId="4749D5CA" w14:textId="116169D7" w:rsidR="009A363A" w:rsidRDefault="00896897" w:rsidP="00532DCA">
      <w:r w:rsidRPr="00896897">
        <w:t xml:space="preserve">The Iris </w:t>
      </w:r>
      <w:r w:rsidR="00F81050">
        <w:t>D</w:t>
      </w:r>
      <w:r w:rsidRPr="00896897">
        <w:t xml:space="preserve">ataset </w:t>
      </w:r>
      <w:r w:rsidR="00370FE3">
        <w:t>us</w:t>
      </w:r>
      <w:r w:rsidR="00F81050">
        <w:t>es</w:t>
      </w:r>
      <w:r w:rsidR="00370FE3">
        <w:t xml:space="preserve"> </w:t>
      </w:r>
      <w:r w:rsidRPr="00896897">
        <w:t xml:space="preserve">the </w:t>
      </w:r>
      <w:r w:rsidR="00F81050">
        <w:t>four</w:t>
      </w:r>
      <w:r w:rsidRPr="00896897">
        <w:t xml:space="preserve"> </w:t>
      </w:r>
      <w:r w:rsidR="00370FE3">
        <w:t xml:space="preserve">attributes as </w:t>
      </w:r>
      <w:r w:rsidRPr="00896897">
        <w:t>columns to predict the class</w:t>
      </w:r>
      <w:r w:rsidR="00F81050">
        <w:t xml:space="preserve"> (i.e., species)</w:t>
      </w:r>
      <w:r w:rsidRPr="00896897">
        <w:t xml:space="preserve"> of </w:t>
      </w:r>
      <w:r w:rsidR="00F81050">
        <w:t>I</w:t>
      </w:r>
      <w:r w:rsidRPr="00896897">
        <w:t xml:space="preserve">ris. </w:t>
      </w:r>
      <w:r w:rsidR="00F81050">
        <w:t>For this exercise, there are 3</w:t>
      </w:r>
      <w:r w:rsidRPr="00896897">
        <w:t xml:space="preserve"> classes of </w:t>
      </w:r>
      <w:r w:rsidR="00F81050">
        <w:t>I</w:t>
      </w:r>
      <w:r w:rsidRPr="00896897">
        <w:t>ris</w:t>
      </w:r>
      <w:r w:rsidR="00F81050">
        <w:t>es</w:t>
      </w:r>
      <w:r w:rsidRPr="00896897">
        <w:t>: Setosa, Versicolor</w:t>
      </w:r>
      <w:r w:rsidR="00F81050">
        <w:t>,</w:t>
      </w:r>
      <w:r w:rsidRPr="00896897">
        <w:t xml:space="preserve"> and Virginica</w:t>
      </w:r>
      <w:r w:rsidR="00F81050">
        <w:t>,</w:t>
      </w:r>
      <w:r w:rsidR="00370FE3">
        <w:t xml:space="preserve"> and 50 sets of measurements for each class (150 data points in total).</w:t>
      </w:r>
      <w:r w:rsidR="00772802">
        <w:t xml:space="preserve"> F</w:t>
      </w:r>
      <w:r w:rsidR="00F81050">
        <w:t>ollowing</w:t>
      </w:r>
      <w:r w:rsidR="00772802">
        <w:t xml:space="preserve"> a previous lesson and </w:t>
      </w:r>
      <w:r w:rsidR="00F81050">
        <w:t xml:space="preserve">assuming that the students have absorbed </w:t>
      </w:r>
      <w:r w:rsidR="00772802">
        <w:t>course materials (</w:t>
      </w:r>
      <w:r w:rsidR="00F81050">
        <w:t xml:space="preserve">e.g., </w:t>
      </w:r>
      <w:r w:rsidR="00772802">
        <w:t xml:space="preserve">lecture, articles), this exercise </w:t>
      </w:r>
      <w:r w:rsidR="00F81050">
        <w:t xml:space="preserve">aims </w:t>
      </w:r>
      <w:r w:rsidR="00772802">
        <w:t xml:space="preserve">to use the data set to learn (predict) </w:t>
      </w:r>
      <w:r w:rsidR="00F81050">
        <w:t>which species</w:t>
      </w:r>
      <w:r w:rsidR="00772802">
        <w:t xml:space="preserve"> of an </w:t>
      </w:r>
      <w:r w:rsidR="00F81050">
        <w:t>I</w:t>
      </w:r>
      <w:r w:rsidR="00772802">
        <w:t xml:space="preserve">ris </w:t>
      </w:r>
      <w:r w:rsidR="00F81050">
        <w:t xml:space="preserve">the student has found </w:t>
      </w:r>
      <w:r w:rsidR="00772802">
        <w:t>based on a set of attributes.</w:t>
      </w:r>
    </w:p>
    <w:p w14:paraId="1AC05581" w14:textId="464252A8" w:rsidR="003B09F6" w:rsidRDefault="003B09F6" w:rsidP="00532DCA"/>
    <w:p w14:paraId="404C369F" w14:textId="1B8A503D" w:rsidR="00A54B5C" w:rsidRDefault="00A54B5C" w:rsidP="00A54B5C">
      <w:pPr>
        <w:jc w:val="center"/>
        <w:rPr>
          <w:b/>
        </w:rPr>
      </w:pPr>
      <w:r>
        <w:rPr>
          <w:b/>
          <w:noProof/>
        </w:rPr>
        <w:drawing>
          <wp:inline distT="0" distB="0" distL="0" distR="0" wp14:anchorId="2434FAE5" wp14:editId="2FBDEB2E">
            <wp:extent cx="3297382" cy="1315782"/>
            <wp:effectExtent l="38100" t="38100" r="93980" b="939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ris data set exampl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28469" cy="1328187"/>
                    </a:xfrm>
                    <a:prstGeom prst="rect">
                      <a:avLst/>
                    </a:prstGeom>
                    <a:effectLst>
                      <a:outerShdw blurRad="50800" dist="38100" dir="2700000" algn="tl" rotWithShape="0">
                        <a:prstClr val="black">
                          <a:alpha val="40000"/>
                        </a:prstClr>
                      </a:outerShdw>
                    </a:effectLst>
                  </pic:spPr>
                </pic:pic>
              </a:graphicData>
            </a:graphic>
          </wp:inline>
        </w:drawing>
      </w:r>
    </w:p>
    <w:p w14:paraId="7B67DFD5" w14:textId="77777777" w:rsidR="00A54B5C" w:rsidRDefault="00A54B5C" w:rsidP="00532DCA">
      <w:pPr>
        <w:rPr>
          <w:b/>
        </w:rPr>
      </w:pPr>
    </w:p>
    <w:p w14:paraId="1F8219AC" w14:textId="612615F9" w:rsidR="00684F7F" w:rsidRPr="001E369D" w:rsidRDefault="00F81050" w:rsidP="00532DCA">
      <w:r w:rsidRPr="00B3515C">
        <w:t xml:space="preserve">To that end, here are </w:t>
      </w:r>
      <w:r>
        <w:t xml:space="preserve">two </w:t>
      </w:r>
      <w:r w:rsidRPr="001E369D">
        <w:t>q</w:t>
      </w:r>
      <w:r w:rsidR="003B09F6" w:rsidRPr="001E369D">
        <w:t>uestion</w:t>
      </w:r>
      <w:r w:rsidR="005C07BB" w:rsidRPr="001E369D">
        <w:t>s</w:t>
      </w:r>
      <w:r w:rsidRPr="001E369D">
        <w:t xml:space="preserve"> you might want to assign the students to answer:</w:t>
      </w:r>
    </w:p>
    <w:p w14:paraId="1F577E0F" w14:textId="77777777" w:rsidR="00684F7F" w:rsidRDefault="00684F7F" w:rsidP="00532DCA"/>
    <w:p w14:paraId="7969E3AD" w14:textId="0D25EC7E" w:rsidR="003B09F6" w:rsidRPr="00180A94" w:rsidRDefault="007F3AEF" w:rsidP="00300132">
      <w:pPr>
        <w:pStyle w:val="ListParagraph"/>
        <w:numPr>
          <w:ilvl w:val="0"/>
          <w:numId w:val="25"/>
        </w:numPr>
        <w:rPr>
          <w:rFonts w:ascii="Times" w:hAnsi="Times"/>
          <w:sz w:val="24"/>
          <w:szCs w:val="24"/>
        </w:rPr>
      </w:pPr>
      <w:r w:rsidRPr="00180A94">
        <w:rPr>
          <w:rFonts w:ascii="Times" w:hAnsi="Times"/>
          <w:sz w:val="24"/>
          <w:szCs w:val="24"/>
        </w:rPr>
        <w:t xml:space="preserve">Can we use these </w:t>
      </w:r>
      <w:r w:rsidR="00370FE3" w:rsidRPr="00180A94">
        <w:rPr>
          <w:rFonts w:ascii="Times" w:hAnsi="Times"/>
          <w:sz w:val="24"/>
          <w:szCs w:val="24"/>
        </w:rPr>
        <w:t>attributes</w:t>
      </w:r>
      <w:r w:rsidR="003B09F6" w:rsidRPr="00180A94">
        <w:rPr>
          <w:rFonts w:ascii="Times" w:hAnsi="Times"/>
          <w:sz w:val="24"/>
          <w:szCs w:val="24"/>
        </w:rPr>
        <w:t xml:space="preserve"> </w:t>
      </w:r>
      <w:r w:rsidRPr="00180A94">
        <w:rPr>
          <w:rFonts w:ascii="Times" w:hAnsi="Times"/>
          <w:sz w:val="24"/>
          <w:szCs w:val="24"/>
        </w:rPr>
        <w:t xml:space="preserve">to </w:t>
      </w:r>
      <w:r w:rsidR="006F0E79" w:rsidRPr="00180A94">
        <w:rPr>
          <w:rFonts w:ascii="Times" w:hAnsi="Times"/>
          <w:sz w:val="24"/>
          <w:szCs w:val="24"/>
        </w:rPr>
        <w:t>predict (</w:t>
      </w:r>
      <w:r w:rsidR="003B09F6" w:rsidRPr="00180A94">
        <w:rPr>
          <w:rFonts w:ascii="Times" w:hAnsi="Times"/>
          <w:sz w:val="24"/>
          <w:szCs w:val="24"/>
        </w:rPr>
        <w:t>distinguish</w:t>
      </w:r>
      <w:r w:rsidR="006F0E79" w:rsidRPr="00180A94">
        <w:rPr>
          <w:rFonts w:ascii="Times" w:hAnsi="Times"/>
          <w:sz w:val="24"/>
          <w:szCs w:val="24"/>
        </w:rPr>
        <w:t>)</w:t>
      </w:r>
      <w:r w:rsidR="003B09F6" w:rsidRPr="00180A94">
        <w:rPr>
          <w:rFonts w:ascii="Times" w:hAnsi="Times"/>
          <w:sz w:val="24"/>
          <w:szCs w:val="24"/>
        </w:rPr>
        <w:t xml:space="preserve"> </w:t>
      </w:r>
      <w:r w:rsidR="006F0E79" w:rsidRPr="00180A94">
        <w:rPr>
          <w:rFonts w:ascii="Times" w:hAnsi="Times"/>
          <w:sz w:val="24"/>
          <w:szCs w:val="24"/>
        </w:rPr>
        <w:t xml:space="preserve">the class </w:t>
      </w:r>
      <w:r w:rsidR="003B09F6" w:rsidRPr="00180A94">
        <w:rPr>
          <w:rFonts w:ascii="Times" w:hAnsi="Times"/>
          <w:sz w:val="24"/>
          <w:szCs w:val="24"/>
        </w:rPr>
        <w:t xml:space="preserve">of </w:t>
      </w:r>
      <w:r w:rsidR="00F81050" w:rsidRPr="00180A94">
        <w:rPr>
          <w:rFonts w:ascii="Times" w:hAnsi="Times"/>
          <w:sz w:val="24"/>
          <w:szCs w:val="24"/>
        </w:rPr>
        <w:t>I</w:t>
      </w:r>
      <w:r w:rsidR="003B09F6" w:rsidRPr="00180A94">
        <w:rPr>
          <w:rFonts w:ascii="Times" w:hAnsi="Times"/>
          <w:sz w:val="24"/>
          <w:szCs w:val="24"/>
        </w:rPr>
        <w:t xml:space="preserve">ris flowers? If yes, then which </w:t>
      </w:r>
      <w:r w:rsidRPr="00180A94">
        <w:rPr>
          <w:rFonts w:ascii="Times" w:hAnsi="Times"/>
          <w:sz w:val="24"/>
          <w:szCs w:val="24"/>
        </w:rPr>
        <w:t xml:space="preserve">are </w:t>
      </w:r>
      <w:r w:rsidR="003B09F6" w:rsidRPr="00180A94">
        <w:rPr>
          <w:rFonts w:ascii="Times" w:hAnsi="Times"/>
          <w:sz w:val="24"/>
          <w:szCs w:val="24"/>
        </w:rPr>
        <w:t>best?</w:t>
      </w:r>
    </w:p>
    <w:p w14:paraId="396DB924" w14:textId="4A179189" w:rsidR="00D87337" w:rsidRPr="00180A94" w:rsidRDefault="00D87337" w:rsidP="00300132">
      <w:pPr>
        <w:pStyle w:val="ListParagraph"/>
        <w:numPr>
          <w:ilvl w:val="0"/>
          <w:numId w:val="25"/>
        </w:numPr>
        <w:rPr>
          <w:rFonts w:ascii="Times" w:hAnsi="Times"/>
          <w:sz w:val="24"/>
          <w:szCs w:val="24"/>
        </w:rPr>
      </w:pPr>
      <w:r w:rsidRPr="00180A94">
        <w:rPr>
          <w:rFonts w:ascii="Times" w:hAnsi="Times"/>
          <w:sz w:val="24"/>
          <w:szCs w:val="24"/>
        </w:rPr>
        <w:t>How can we improve</w:t>
      </w:r>
      <w:r w:rsidR="009C006D" w:rsidRPr="00180A94">
        <w:rPr>
          <w:rFonts w:ascii="Times" w:hAnsi="Times"/>
          <w:sz w:val="24"/>
          <w:szCs w:val="24"/>
        </w:rPr>
        <w:t xml:space="preserve"> our accuracy?</w:t>
      </w:r>
      <w:r w:rsidRPr="00180A94">
        <w:rPr>
          <w:rFonts w:ascii="Times" w:hAnsi="Times"/>
          <w:sz w:val="24"/>
          <w:szCs w:val="24"/>
        </w:rPr>
        <w:t xml:space="preserve"> </w:t>
      </w:r>
    </w:p>
    <w:bookmarkEnd w:id="37"/>
    <w:bookmarkEnd w:id="38"/>
    <w:p w14:paraId="53B72D7A" w14:textId="77777777" w:rsidR="00684F7F" w:rsidRDefault="00684F7F" w:rsidP="00DD0C72"/>
    <w:p w14:paraId="7F418FC9" w14:textId="103B128C" w:rsidR="00FA62AB" w:rsidRDefault="00C475E9" w:rsidP="00DD0C72">
      <w:r>
        <w:t xml:space="preserve">For this </w:t>
      </w:r>
      <w:r w:rsidR="00256D33">
        <w:t>exercise</w:t>
      </w:r>
      <w:r>
        <w:t>,</w:t>
      </w:r>
      <w:r w:rsidR="00016B9C">
        <w:t xml:space="preserve"> we are importing from a stable </w:t>
      </w:r>
      <w:r w:rsidR="00256D33">
        <w:t xml:space="preserve">data </w:t>
      </w:r>
      <w:r w:rsidR="00016B9C">
        <w:t>source</w:t>
      </w:r>
      <w:r w:rsidR="00256D33">
        <w:t xml:space="preserve"> (the Iris Dataset),</w:t>
      </w:r>
      <w:r w:rsidR="00016B9C">
        <w:t xml:space="preserve"> the data is clean</w:t>
      </w:r>
      <w:r w:rsidR="00256D33">
        <w:t>,</w:t>
      </w:r>
      <w:r w:rsidR="00016B9C">
        <w:t xml:space="preserve"> and </w:t>
      </w:r>
      <w:r w:rsidR="00256D33">
        <w:t xml:space="preserve">it </w:t>
      </w:r>
      <w:r w:rsidR="00016B9C">
        <w:t xml:space="preserve">needs no </w:t>
      </w:r>
      <w:r w:rsidR="00FA62AB">
        <w:t>transformation or imputation (</w:t>
      </w:r>
      <w:r w:rsidR="00C854AF">
        <w:t xml:space="preserve">for </w:t>
      </w:r>
      <w:r w:rsidR="00FA62AB">
        <w:t xml:space="preserve">missing </w:t>
      </w:r>
      <w:r w:rsidR="00C854AF">
        <w:t>values</w:t>
      </w:r>
      <w:r w:rsidR="00FA62AB">
        <w:t>).</w:t>
      </w:r>
      <w:r w:rsidR="00256D33">
        <w:t xml:space="preserve"> This makes the task easier than it would be if you had to curate the data for your students.</w:t>
      </w:r>
    </w:p>
    <w:p w14:paraId="64710EEA" w14:textId="77777777" w:rsidR="00FA62AB" w:rsidRDefault="00FA62AB" w:rsidP="00DD0C72"/>
    <w:p w14:paraId="4E5313CF" w14:textId="00A5FA22" w:rsidR="00256D33" w:rsidRDefault="00256D33" w:rsidP="00DD0C72">
      <w:r>
        <w:t xml:space="preserve">You can thus explain to your class that the task at hand is to </w:t>
      </w:r>
      <w:r w:rsidR="00FA62AB">
        <w:t xml:space="preserve">list the features and attributes and visualize their relationships. </w:t>
      </w:r>
    </w:p>
    <w:p w14:paraId="7CCC9126" w14:textId="77777777" w:rsidR="00256D33" w:rsidRDefault="00256D33" w:rsidP="00DD0C72"/>
    <w:p w14:paraId="2807C396" w14:textId="351CC1D4" w:rsidR="00FB4069" w:rsidRDefault="00256D33" w:rsidP="00DD0C72">
      <w:r>
        <w:t>The first image and explanation they will see might be this</w:t>
      </w:r>
      <w:r w:rsidR="0057277B">
        <w:t xml:space="preserve"> (note that the </w:t>
      </w:r>
      <w:r w:rsidR="0057277B" w:rsidRPr="0057277B">
        <w:t>instructor has provided lesson scaffolding in the form of comments and guidance in each cell</w:t>
      </w:r>
      <w:r w:rsidR="0057277B">
        <w:t>)</w:t>
      </w:r>
      <w:r>
        <w:t>:</w:t>
      </w:r>
    </w:p>
    <w:p w14:paraId="170F656D" w14:textId="2AB74D21" w:rsidR="00AC47CF" w:rsidRDefault="00FA5F06" w:rsidP="00DD0C72">
      <w:r>
        <w:br/>
      </w:r>
      <w:r>
        <w:br/>
      </w:r>
      <w:r w:rsidR="00DA699E">
        <w:rPr>
          <w:noProof/>
        </w:rPr>
        <w:drawing>
          <wp:inline distT="0" distB="0" distL="0" distR="0" wp14:anchorId="7B81D691" wp14:editId="2A394180">
            <wp:extent cx="5943600" cy="2914015"/>
            <wp:effectExtent l="38100" t="38100" r="95250"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14015"/>
                    </a:xfrm>
                    <a:prstGeom prst="rect">
                      <a:avLst/>
                    </a:prstGeom>
                    <a:effectLst>
                      <a:outerShdw blurRad="50800" dist="38100" dir="2700000" algn="tl" rotWithShape="0">
                        <a:prstClr val="black">
                          <a:alpha val="40000"/>
                        </a:prstClr>
                      </a:outerShdw>
                    </a:effectLst>
                  </pic:spPr>
                </pic:pic>
              </a:graphicData>
            </a:graphic>
          </wp:inline>
        </w:drawing>
      </w:r>
    </w:p>
    <w:p w14:paraId="6240BF78" w14:textId="536ADAEA" w:rsidR="003B09F6" w:rsidRDefault="003B09F6" w:rsidP="00DD0C72">
      <w:r>
        <w:t xml:space="preserve"> </w:t>
      </w:r>
    </w:p>
    <w:p w14:paraId="7BF5C9EC" w14:textId="77777777" w:rsidR="003B09F6" w:rsidRDefault="003B09F6" w:rsidP="00DD0C72"/>
    <w:p w14:paraId="0CCC9626" w14:textId="7388BFF8" w:rsidR="009F3295" w:rsidRDefault="00256D33" w:rsidP="00DD0C72">
      <w:r>
        <w:t xml:space="preserve">After a series of knowledge checks, you can move on to asking: </w:t>
      </w:r>
      <w:r w:rsidR="00D518BE">
        <w:t>What’s the shape of the data? Here</w:t>
      </w:r>
      <w:r w:rsidR="002117B3">
        <w:t xml:space="preserve"> are two ways</w:t>
      </w:r>
      <w:r w:rsidR="00D75CC3">
        <w:t xml:space="preserve"> to visualize</w:t>
      </w:r>
      <w:r w:rsidR="002117B3">
        <w:t xml:space="preserve">: scatterplot </w:t>
      </w:r>
      <w:r w:rsidR="000F095B">
        <w:t xml:space="preserve">of the data </w:t>
      </w:r>
      <w:r w:rsidR="002117B3">
        <w:t xml:space="preserve">and, for Setosa, </w:t>
      </w:r>
      <w:r w:rsidR="00D518BE">
        <w:t>descriptive statistics</w:t>
      </w:r>
      <w:r w:rsidR="002117B3">
        <w:t>.</w:t>
      </w:r>
    </w:p>
    <w:p w14:paraId="7A0EF52B" w14:textId="79FF0D25" w:rsidR="00D518BE" w:rsidRDefault="00D518BE" w:rsidP="00DD0C72"/>
    <w:p w14:paraId="48A8477E" w14:textId="6B31DB23" w:rsidR="002117B3" w:rsidRDefault="002117B3" w:rsidP="002117B3">
      <w:pPr>
        <w:jc w:val="center"/>
      </w:pPr>
      <w:r>
        <w:rPr>
          <w:noProof/>
        </w:rPr>
        <w:drawing>
          <wp:inline distT="0" distB="0" distL="0" distR="0" wp14:anchorId="72B0CC6A" wp14:editId="6B48701B">
            <wp:extent cx="3253439" cy="2365663"/>
            <wp:effectExtent l="38100" t="38100" r="99695" b="920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ris_Scatterplots-of-UCI-Iris-dataset-53.png"/>
                    <pic:cNvPicPr/>
                  </pic:nvPicPr>
                  <pic:blipFill>
                    <a:blip r:embed="rId37">
                      <a:extLst>
                        <a:ext uri="{28A0092B-C50C-407E-A947-70E740481C1C}">
                          <a14:useLocalDpi xmlns:a14="http://schemas.microsoft.com/office/drawing/2010/main" val="0"/>
                        </a:ext>
                      </a:extLst>
                    </a:blip>
                    <a:stretch>
                      <a:fillRect/>
                    </a:stretch>
                  </pic:blipFill>
                  <pic:spPr>
                    <a:xfrm>
                      <a:off x="0" y="0"/>
                      <a:ext cx="3262093" cy="2371956"/>
                    </a:xfrm>
                    <a:prstGeom prst="rect">
                      <a:avLst/>
                    </a:prstGeom>
                    <a:effectLst>
                      <a:outerShdw blurRad="50800" dist="38100" dir="2700000" algn="tl" rotWithShape="0">
                        <a:prstClr val="black">
                          <a:alpha val="40000"/>
                        </a:prstClr>
                      </a:outerShdw>
                    </a:effectLst>
                  </pic:spPr>
                </pic:pic>
              </a:graphicData>
            </a:graphic>
          </wp:inline>
        </w:drawing>
      </w:r>
    </w:p>
    <w:p w14:paraId="7DDE8EC6" w14:textId="62A95E6A" w:rsidR="00D518BE" w:rsidRDefault="00D518BE" w:rsidP="00D518BE">
      <w:pPr>
        <w:jc w:val="center"/>
      </w:pPr>
      <w:r>
        <w:rPr>
          <w:noProof/>
        </w:rPr>
        <w:drawing>
          <wp:inline distT="0" distB="0" distL="0" distR="0" wp14:anchorId="1697E32D" wp14:editId="7B2A66DD">
            <wp:extent cx="4838700" cy="3878580"/>
            <wp:effectExtent l="38100" t="38100" r="95250" b="1028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51437" cy="3888790"/>
                    </a:xfrm>
                    <a:prstGeom prst="rect">
                      <a:avLst/>
                    </a:prstGeom>
                    <a:effectLst>
                      <a:outerShdw blurRad="50800" dist="38100" dir="2700000" algn="tl" rotWithShape="0">
                        <a:prstClr val="black">
                          <a:alpha val="40000"/>
                        </a:prstClr>
                      </a:outerShdw>
                    </a:effectLst>
                  </pic:spPr>
                </pic:pic>
              </a:graphicData>
            </a:graphic>
          </wp:inline>
        </w:drawing>
      </w:r>
    </w:p>
    <w:p w14:paraId="3BA84D21" w14:textId="35BA1A42" w:rsidR="00A3147A" w:rsidRDefault="00A3147A" w:rsidP="00DD0C72"/>
    <w:p w14:paraId="4BC504B1" w14:textId="4AF6894F" w:rsidR="00260571" w:rsidRDefault="00260571" w:rsidP="00DD0C72">
      <w:r>
        <w:t xml:space="preserve">If we </w:t>
      </w:r>
      <w:r w:rsidR="00FC6B61">
        <w:t xml:space="preserve">explore </w:t>
      </w:r>
      <w:r>
        <w:t>pair</w:t>
      </w:r>
      <w:r w:rsidR="00FC6B61">
        <w:t>ed</w:t>
      </w:r>
      <w:r>
        <w:t xml:space="preserve"> attributes</w:t>
      </w:r>
      <w:r w:rsidR="00FC6B61">
        <w:t xml:space="preserve">, which pairs will help us best </w:t>
      </w:r>
      <w:r>
        <w:t xml:space="preserve">see the clustering among the 3 classes? </w:t>
      </w:r>
    </w:p>
    <w:p w14:paraId="2B0455FF" w14:textId="77777777" w:rsidR="00F1443F" w:rsidRDefault="00F1443F" w:rsidP="00DD0C72">
      <w:pPr>
        <w:sectPr w:rsidR="00F1443F" w:rsidSect="00104426">
          <w:type w:val="continuous"/>
          <w:pgSz w:w="12240" w:h="15840"/>
          <w:pgMar w:top="1296" w:right="1440" w:bottom="1152" w:left="1440" w:header="720" w:footer="720" w:gutter="0"/>
          <w:pgNumType w:chapStyle="6"/>
          <w:cols w:space="720"/>
          <w:docGrid w:linePitch="360"/>
        </w:sectPr>
      </w:pPr>
    </w:p>
    <w:p w14:paraId="3ECE348B" w14:textId="3BF7C318" w:rsidR="00260571" w:rsidRDefault="00260571" w:rsidP="00DD0C72"/>
    <w:p w14:paraId="7FD18E58" w14:textId="77777777" w:rsidR="00260571" w:rsidRDefault="00260571" w:rsidP="00DD0C72">
      <w:pPr>
        <w:sectPr w:rsidR="00260571" w:rsidSect="00F1443F">
          <w:type w:val="continuous"/>
          <w:pgSz w:w="12240" w:h="15840"/>
          <w:pgMar w:top="1296" w:right="1440" w:bottom="1152" w:left="1440" w:header="720" w:footer="720" w:gutter="0"/>
          <w:pgNumType w:chapStyle="6"/>
          <w:cols w:num="2" w:space="720"/>
          <w:docGrid w:linePitch="360"/>
        </w:sectPr>
      </w:pPr>
    </w:p>
    <w:p w14:paraId="3F8E2FE4" w14:textId="0F2454B0" w:rsidR="00D518BE" w:rsidRDefault="00260571" w:rsidP="00DD0C72">
      <w:r>
        <w:rPr>
          <w:noProof/>
        </w:rPr>
        <w:drawing>
          <wp:inline distT="0" distB="0" distL="0" distR="0" wp14:anchorId="159229E6" wp14:editId="7DC85BA6">
            <wp:extent cx="2705100" cy="2498860"/>
            <wp:effectExtent l="38100" t="38100" r="95250" b="920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09459" cy="2502886"/>
                    </a:xfrm>
                    <a:prstGeom prst="rect">
                      <a:avLst/>
                    </a:prstGeom>
                    <a:effectLst>
                      <a:outerShdw blurRad="50800" dist="38100" dir="2700000" algn="tl" rotWithShape="0">
                        <a:prstClr val="black">
                          <a:alpha val="40000"/>
                        </a:prstClr>
                      </a:outerShdw>
                    </a:effectLst>
                  </pic:spPr>
                </pic:pic>
              </a:graphicData>
            </a:graphic>
          </wp:inline>
        </w:drawing>
      </w:r>
      <w:r>
        <w:t xml:space="preserve"> </w:t>
      </w:r>
    </w:p>
    <w:p w14:paraId="4F0D611D" w14:textId="622DC33D" w:rsidR="003B09F6" w:rsidRDefault="00260571" w:rsidP="00DD0C72">
      <w:r>
        <w:rPr>
          <w:noProof/>
        </w:rPr>
        <w:drawing>
          <wp:inline distT="0" distB="0" distL="0" distR="0" wp14:anchorId="10A7F034" wp14:editId="60FAF44E">
            <wp:extent cx="3048000" cy="2476430"/>
            <wp:effectExtent l="38100" t="38100" r="95250" b="958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69197" cy="2493652"/>
                    </a:xfrm>
                    <a:prstGeom prst="rect">
                      <a:avLst/>
                    </a:prstGeom>
                    <a:effectLst>
                      <a:outerShdw blurRad="50800" dist="38100" dir="2700000" algn="tl" rotWithShape="0">
                        <a:prstClr val="black">
                          <a:alpha val="40000"/>
                        </a:prstClr>
                      </a:outerShdw>
                    </a:effectLst>
                  </pic:spPr>
                </pic:pic>
              </a:graphicData>
            </a:graphic>
          </wp:inline>
        </w:drawing>
      </w:r>
    </w:p>
    <w:p w14:paraId="58FBA467" w14:textId="77777777" w:rsidR="00260571" w:rsidRDefault="00260571" w:rsidP="00DD0C72">
      <w:pPr>
        <w:sectPr w:rsidR="00260571" w:rsidSect="00F1443F">
          <w:type w:val="continuous"/>
          <w:pgSz w:w="12240" w:h="15840"/>
          <w:pgMar w:top="1296" w:right="1440" w:bottom="1152" w:left="1440" w:header="720" w:footer="720" w:gutter="0"/>
          <w:pgNumType w:chapStyle="6"/>
          <w:cols w:num="2" w:space="720"/>
          <w:docGrid w:linePitch="360"/>
        </w:sectPr>
      </w:pPr>
    </w:p>
    <w:p w14:paraId="37ABEFEF" w14:textId="77777777" w:rsidR="00256D33" w:rsidRDefault="00256D33" w:rsidP="00DD0C72"/>
    <w:p w14:paraId="432D12E2" w14:textId="29AF4FF4" w:rsidR="002E2837" w:rsidRDefault="003B278B" w:rsidP="002E2837">
      <w:r>
        <w:t>For this example,</w:t>
      </w:r>
      <w:r w:rsidR="005E13CF">
        <w:t xml:space="preserve"> at this point in the lesson, a </w:t>
      </w:r>
      <w:r>
        <w:t>knowledge check</w:t>
      </w:r>
      <w:r w:rsidR="005E13CF">
        <w:t xml:space="preserve"> for the students </w:t>
      </w:r>
      <w:r>
        <w:t>could be</w:t>
      </w:r>
      <w:r w:rsidR="005E13CF">
        <w:t>:</w:t>
      </w:r>
    </w:p>
    <w:p w14:paraId="333A4790" w14:textId="0D33B89B" w:rsidR="002E2837" w:rsidRPr="00224139" w:rsidRDefault="002E2837" w:rsidP="002E2837">
      <w:pPr>
        <w:pStyle w:val="ListParagraph"/>
        <w:numPr>
          <w:ilvl w:val="0"/>
          <w:numId w:val="38"/>
        </w:numPr>
        <w:rPr>
          <w:rFonts w:ascii="Times New Roman" w:hAnsi="Times New Roman" w:cs="Times New Roman"/>
          <w:sz w:val="24"/>
          <w:szCs w:val="24"/>
        </w:rPr>
      </w:pPr>
      <w:r w:rsidRPr="00224139">
        <w:rPr>
          <w:rFonts w:ascii="Times New Roman" w:hAnsi="Times New Roman" w:cs="Times New Roman"/>
          <w:sz w:val="24"/>
          <w:szCs w:val="24"/>
        </w:rPr>
        <w:t>What is the mean petal size of each species of Iris</w:t>
      </w:r>
      <w:r w:rsidR="002F18EE">
        <w:rPr>
          <w:rFonts w:ascii="Times New Roman" w:hAnsi="Times New Roman" w:cs="Times New Roman"/>
          <w:sz w:val="24"/>
          <w:szCs w:val="24"/>
        </w:rPr>
        <w:t>?</w:t>
      </w:r>
    </w:p>
    <w:p w14:paraId="5DD82286" w14:textId="29F877EB" w:rsidR="002E2837" w:rsidRPr="00224139" w:rsidRDefault="002E2837" w:rsidP="002E2837">
      <w:pPr>
        <w:pStyle w:val="ListParagraph"/>
        <w:numPr>
          <w:ilvl w:val="0"/>
          <w:numId w:val="38"/>
        </w:numPr>
        <w:rPr>
          <w:rFonts w:ascii="Times New Roman" w:hAnsi="Times New Roman" w:cs="Times New Roman"/>
          <w:sz w:val="24"/>
          <w:szCs w:val="24"/>
        </w:rPr>
      </w:pPr>
      <w:r w:rsidRPr="00224139">
        <w:rPr>
          <w:rFonts w:ascii="Times New Roman" w:hAnsi="Times New Roman" w:cs="Times New Roman"/>
          <w:sz w:val="24"/>
          <w:szCs w:val="24"/>
        </w:rPr>
        <w:t>What is the mean sepal size of each species of Iris?</w:t>
      </w:r>
    </w:p>
    <w:p w14:paraId="47B145E5" w14:textId="54F06A69" w:rsidR="002E2837" w:rsidRPr="00224139" w:rsidRDefault="002E2837" w:rsidP="002E2837">
      <w:pPr>
        <w:pStyle w:val="ListParagraph"/>
        <w:numPr>
          <w:ilvl w:val="0"/>
          <w:numId w:val="38"/>
        </w:numPr>
        <w:rPr>
          <w:rFonts w:ascii="Times New Roman" w:hAnsi="Times New Roman" w:cs="Times New Roman"/>
          <w:sz w:val="24"/>
          <w:szCs w:val="24"/>
        </w:rPr>
      </w:pPr>
      <w:r w:rsidRPr="00224139">
        <w:rPr>
          <w:rFonts w:ascii="Times New Roman" w:hAnsi="Times New Roman" w:cs="Times New Roman"/>
          <w:sz w:val="24"/>
          <w:szCs w:val="24"/>
        </w:rPr>
        <w:t>Could you distinguish species using only sepal length and width? Why or why not?</w:t>
      </w:r>
    </w:p>
    <w:p w14:paraId="6B60700C" w14:textId="68F86451" w:rsidR="003B278B" w:rsidRPr="00224139" w:rsidRDefault="002E2837" w:rsidP="002E2837">
      <w:pPr>
        <w:pStyle w:val="ListParagraph"/>
        <w:numPr>
          <w:ilvl w:val="0"/>
          <w:numId w:val="38"/>
        </w:numPr>
        <w:rPr>
          <w:rFonts w:ascii="Times New Roman" w:hAnsi="Times New Roman" w:cs="Times New Roman"/>
          <w:sz w:val="24"/>
          <w:szCs w:val="24"/>
        </w:rPr>
      </w:pPr>
      <w:r w:rsidRPr="00224139">
        <w:rPr>
          <w:rFonts w:ascii="Times New Roman" w:hAnsi="Times New Roman" w:cs="Times New Roman"/>
          <w:sz w:val="24"/>
          <w:szCs w:val="24"/>
        </w:rPr>
        <w:t>Could you distinguish species using only petal length and width? Why or why not?</w:t>
      </w:r>
    </w:p>
    <w:p w14:paraId="22E9BC6D" w14:textId="3E751B22" w:rsidR="0059104F" w:rsidRDefault="0059104F" w:rsidP="0059104F">
      <w:pPr>
        <w:pStyle w:val="Heading1"/>
        <w:numPr>
          <w:ilvl w:val="0"/>
          <w:numId w:val="0"/>
        </w:numPr>
      </w:pPr>
      <w:bookmarkStart w:id="47" w:name="_Toc11132752"/>
      <w:r>
        <w:t>Online Resources for Jupyter Notebook, Python, and Machine Learning</w:t>
      </w:r>
      <w:bookmarkEnd w:id="47"/>
    </w:p>
    <w:p w14:paraId="01F63A53" w14:textId="77777777" w:rsidR="0059104F" w:rsidRPr="0059104F" w:rsidRDefault="0059104F" w:rsidP="0059104F"/>
    <w:p w14:paraId="53C91DAB" w14:textId="77777777" w:rsidR="0059104F" w:rsidRDefault="0059104F" w:rsidP="0059104F">
      <w:r>
        <w:t>To learn more about Jupyter Notebook and Python programming.</w:t>
      </w:r>
    </w:p>
    <w:p w14:paraId="6583FCAA" w14:textId="77777777" w:rsidR="0059104F" w:rsidRDefault="0059104F" w:rsidP="0059104F"/>
    <w:tbl>
      <w:tblPr>
        <w:tblStyle w:val="TableGrid"/>
        <w:tblW w:w="0" w:type="auto"/>
        <w:tblLook w:val="04A0" w:firstRow="1" w:lastRow="0" w:firstColumn="1" w:lastColumn="0" w:noHBand="0" w:noVBand="1"/>
      </w:tblPr>
      <w:tblGrid>
        <w:gridCol w:w="3117"/>
        <w:gridCol w:w="6233"/>
      </w:tblGrid>
      <w:tr w:rsidR="0059104F" w14:paraId="57C9295F" w14:textId="77777777" w:rsidTr="00E51407">
        <w:trPr>
          <w:trHeight w:val="719"/>
        </w:trPr>
        <w:tc>
          <w:tcPr>
            <w:tcW w:w="3117" w:type="dxa"/>
          </w:tcPr>
          <w:p w14:paraId="1380F3E8" w14:textId="77777777" w:rsidR="0059104F" w:rsidRDefault="0059104F" w:rsidP="00E51407">
            <w:r w:rsidRPr="00CE4CC3">
              <w:t xml:space="preserve">Quick introduction to Jupyter </w:t>
            </w:r>
            <w:r>
              <w:t>Notebook</w:t>
            </w:r>
          </w:p>
        </w:tc>
        <w:tc>
          <w:tcPr>
            <w:tcW w:w="6233" w:type="dxa"/>
          </w:tcPr>
          <w:p w14:paraId="5519BF35" w14:textId="77777777" w:rsidR="0059104F" w:rsidRDefault="00531CDF" w:rsidP="00E51407">
            <w:hyperlink r:id="rId41" w:history="1">
              <w:r w:rsidR="0059104F">
                <w:rPr>
                  <w:rStyle w:val="Hyperlink"/>
                </w:rPr>
                <w:t>https://www.youtube.com/watch?v=jZ952vChhuI</w:t>
              </w:r>
            </w:hyperlink>
            <w:r w:rsidR="0059104F">
              <w:rPr>
                <w:rStyle w:val="Hyperlink"/>
              </w:rPr>
              <w:t xml:space="preserve"> </w:t>
            </w:r>
          </w:p>
        </w:tc>
      </w:tr>
      <w:tr w:rsidR="00A604F7" w14:paraId="66E4DB31" w14:textId="77777777" w:rsidTr="00E51407">
        <w:trPr>
          <w:trHeight w:val="629"/>
        </w:trPr>
        <w:tc>
          <w:tcPr>
            <w:tcW w:w="3117" w:type="dxa"/>
          </w:tcPr>
          <w:p w14:paraId="70BD841C" w14:textId="075BF106" w:rsidR="00A604F7" w:rsidRDefault="00A604F7" w:rsidP="00E51407">
            <w:r>
              <w:t>Project Jupyter</w:t>
            </w:r>
          </w:p>
        </w:tc>
        <w:tc>
          <w:tcPr>
            <w:tcW w:w="6233" w:type="dxa"/>
          </w:tcPr>
          <w:p w14:paraId="31821824" w14:textId="761E9EC4" w:rsidR="00A604F7" w:rsidRDefault="00531CDF" w:rsidP="00E51407">
            <w:hyperlink r:id="rId42" w:history="1">
              <w:r w:rsidR="00A604F7">
                <w:rPr>
                  <w:rStyle w:val="Hyperlink"/>
                </w:rPr>
                <w:t>https://jupyter.org/</w:t>
              </w:r>
            </w:hyperlink>
          </w:p>
        </w:tc>
      </w:tr>
      <w:tr w:rsidR="0059104F" w14:paraId="2A89980C" w14:textId="77777777" w:rsidTr="00E51407">
        <w:trPr>
          <w:trHeight w:val="629"/>
        </w:trPr>
        <w:tc>
          <w:tcPr>
            <w:tcW w:w="3117" w:type="dxa"/>
          </w:tcPr>
          <w:p w14:paraId="5B450889" w14:textId="77777777" w:rsidR="0059104F" w:rsidRDefault="0059104F" w:rsidP="00E51407">
            <w:r>
              <w:t xml:space="preserve">Python: </w:t>
            </w:r>
            <w:r w:rsidRPr="00CE4CC3">
              <w:t>YouTube video series</w:t>
            </w:r>
          </w:p>
        </w:tc>
        <w:tc>
          <w:tcPr>
            <w:tcW w:w="6233" w:type="dxa"/>
          </w:tcPr>
          <w:p w14:paraId="0265669C" w14:textId="77777777" w:rsidR="0059104F" w:rsidRDefault="00531CDF" w:rsidP="00E51407">
            <w:hyperlink r:id="rId43" w:history="1">
              <w:r w:rsidR="0059104F">
                <w:rPr>
                  <w:rStyle w:val="Hyperlink"/>
                </w:rPr>
                <w:t>https://www.youtube.com/watch?v=k9TUPpGqYTo&amp;list=PL-osiE80TeTskrapNbzXhwoFUiLCjGgY7&amp;index=2</w:t>
              </w:r>
            </w:hyperlink>
          </w:p>
          <w:p w14:paraId="071E254C" w14:textId="77777777" w:rsidR="0059104F" w:rsidRDefault="0059104F" w:rsidP="00E51407"/>
        </w:tc>
      </w:tr>
      <w:tr w:rsidR="0059104F" w14:paraId="03D555BB" w14:textId="77777777" w:rsidTr="00E51407">
        <w:trPr>
          <w:trHeight w:val="359"/>
        </w:trPr>
        <w:tc>
          <w:tcPr>
            <w:tcW w:w="3117" w:type="dxa"/>
          </w:tcPr>
          <w:p w14:paraId="7B9AE11C" w14:textId="77777777" w:rsidR="0059104F" w:rsidRDefault="0059104F" w:rsidP="00E51407">
            <w:r>
              <w:t>Python: Free Online Book</w:t>
            </w:r>
          </w:p>
        </w:tc>
        <w:tc>
          <w:tcPr>
            <w:tcW w:w="6233" w:type="dxa"/>
          </w:tcPr>
          <w:p w14:paraId="7FBADB2D" w14:textId="77777777" w:rsidR="0059104F" w:rsidRDefault="00531CDF" w:rsidP="00E51407">
            <w:hyperlink r:id="rId44" w:history="1">
              <w:r w:rsidR="0059104F" w:rsidRPr="0057358D">
                <w:rPr>
                  <w:rStyle w:val="Hyperlink"/>
                </w:rPr>
                <w:t>https://automatetheboringstuff.com/</w:t>
              </w:r>
            </w:hyperlink>
          </w:p>
          <w:p w14:paraId="3E775A70" w14:textId="77777777" w:rsidR="0059104F" w:rsidRDefault="0059104F" w:rsidP="00E51407"/>
        </w:tc>
      </w:tr>
      <w:tr w:rsidR="0059104F" w14:paraId="7CEE17D0" w14:textId="77777777" w:rsidTr="00E51407">
        <w:trPr>
          <w:trHeight w:val="521"/>
        </w:trPr>
        <w:tc>
          <w:tcPr>
            <w:tcW w:w="3117" w:type="dxa"/>
          </w:tcPr>
          <w:p w14:paraId="2A468EA6" w14:textId="77777777" w:rsidR="0059104F" w:rsidRDefault="0059104F" w:rsidP="00E51407">
            <w:r>
              <w:t>Python: Online EdX Course</w:t>
            </w:r>
          </w:p>
        </w:tc>
        <w:tc>
          <w:tcPr>
            <w:tcW w:w="6233" w:type="dxa"/>
          </w:tcPr>
          <w:p w14:paraId="6FDB341E" w14:textId="77777777" w:rsidR="0059104F" w:rsidRDefault="00531CDF" w:rsidP="00E51407">
            <w:hyperlink r:id="rId45" w:history="1">
              <w:r w:rsidR="0059104F">
                <w:rPr>
                  <w:rStyle w:val="Hyperlink"/>
                </w:rPr>
                <w:t>https://www.edx.org/course/introduction-to-python-absolute-beginner-3</w:t>
              </w:r>
            </w:hyperlink>
          </w:p>
          <w:p w14:paraId="476B5D7B" w14:textId="77777777" w:rsidR="0059104F" w:rsidRDefault="0059104F" w:rsidP="00E51407"/>
        </w:tc>
      </w:tr>
    </w:tbl>
    <w:p w14:paraId="5514887D" w14:textId="77777777" w:rsidR="0059104F" w:rsidRDefault="0059104F" w:rsidP="0059104F"/>
    <w:p w14:paraId="0FC4FC0E" w14:textId="7952792E" w:rsidR="0059104F" w:rsidRDefault="0059104F" w:rsidP="0059104F">
      <w:r>
        <w:t xml:space="preserve">To learn more about </w:t>
      </w:r>
      <w:r w:rsidR="004147FF">
        <w:t>m</w:t>
      </w:r>
      <w:r>
        <w:t xml:space="preserve">achine </w:t>
      </w:r>
      <w:r w:rsidR="004147FF">
        <w:t>l</w:t>
      </w:r>
      <w:r>
        <w:t>earning.</w:t>
      </w:r>
    </w:p>
    <w:p w14:paraId="130653FE" w14:textId="77777777" w:rsidR="0059104F" w:rsidRDefault="0059104F" w:rsidP="0059104F"/>
    <w:tbl>
      <w:tblPr>
        <w:tblStyle w:val="TableGrid"/>
        <w:tblW w:w="0" w:type="auto"/>
        <w:tblLook w:val="04A0" w:firstRow="1" w:lastRow="0" w:firstColumn="1" w:lastColumn="0" w:noHBand="0" w:noVBand="1"/>
      </w:tblPr>
      <w:tblGrid>
        <w:gridCol w:w="3117"/>
        <w:gridCol w:w="6233"/>
      </w:tblGrid>
      <w:tr w:rsidR="0059104F" w14:paraId="7BD13AC0" w14:textId="77777777" w:rsidTr="00E51407">
        <w:trPr>
          <w:trHeight w:val="719"/>
        </w:trPr>
        <w:tc>
          <w:tcPr>
            <w:tcW w:w="3117" w:type="dxa"/>
          </w:tcPr>
          <w:p w14:paraId="74D105DF" w14:textId="77777777" w:rsidR="0059104F" w:rsidRDefault="0059104F" w:rsidP="00E51407">
            <w:r>
              <w:t xml:space="preserve">Intro to ML (first learn to code in Python then attempt this): </w:t>
            </w:r>
          </w:p>
          <w:p w14:paraId="11DB2A9C" w14:textId="77777777" w:rsidR="0059104F" w:rsidRDefault="0059104F" w:rsidP="00E51407"/>
        </w:tc>
        <w:tc>
          <w:tcPr>
            <w:tcW w:w="6233" w:type="dxa"/>
          </w:tcPr>
          <w:p w14:paraId="1FFE5A0C" w14:textId="77777777" w:rsidR="0059104F" w:rsidRDefault="00531CDF" w:rsidP="00E51407">
            <w:hyperlink r:id="rId46" w:history="1">
              <w:r w:rsidR="0059104F">
                <w:rPr>
                  <w:rStyle w:val="Hyperlink"/>
                </w:rPr>
                <w:t>https://developers.google.com/machine-learning/crash-course/</w:t>
              </w:r>
            </w:hyperlink>
          </w:p>
        </w:tc>
      </w:tr>
      <w:tr w:rsidR="0059104F" w14:paraId="54108CC7" w14:textId="77777777" w:rsidTr="00E51407">
        <w:trPr>
          <w:trHeight w:val="665"/>
        </w:trPr>
        <w:tc>
          <w:tcPr>
            <w:tcW w:w="3117" w:type="dxa"/>
          </w:tcPr>
          <w:p w14:paraId="24C7C107" w14:textId="77777777" w:rsidR="0059104F" w:rsidRDefault="0059104F" w:rsidP="00E51407">
            <w:r>
              <w:t>scikit-learn: Machine Learning in Python</w:t>
            </w:r>
          </w:p>
        </w:tc>
        <w:tc>
          <w:tcPr>
            <w:tcW w:w="6233" w:type="dxa"/>
          </w:tcPr>
          <w:p w14:paraId="1E44E4F7" w14:textId="77777777" w:rsidR="0059104F" w:rsidRDefault="00531CDF" w:rsidP="00E51407">
            <w:hyperlink r:id="rId47" w:history="1">
              <w:r w:rsidR="0059104F">
                <w:rPr>
                  <w:rStyle w:val="Hyperlink"/>
                </w:rPr>
                <w:t>https://scikit-learn.org/stable/</w:t>
              </w:r>
            </w:hyperlink>
          </w:p>
        </w:tc>
      </w:tr>
      <w:tr w:rsidR="0059104F" w14:paraId="6E29F2CA" w14:textId="77777777" w:rsidTr="00E51407">
        <w:trPr>
          <w:trHeight w:val="458"/>
        </w:trPr>
        <w:tc>
          <w:tcPr>
            <w:tcW w:w="3117" w:type="dxa"/>
          </w:tcPr>
          <w:p w14:paraId="19F59F36" w14:textId="77777777" w:rsidR="0059104F" w:rsidRDefault="0059104F" w:rsidP="00E51407">
            <w:r>
              <w:t>Machine Learning Mindset: ML course in Python</w:t>
            </w:r>
          </w:p>
          <w:p w14:paraId="7EE9AA30" w14:textId="77777777" w:rsidR="0059104F" w:rsidRDefault="0059104F" w:rsidP="00E51407"/>
        </w:tc>
        <w:tc>
          <w:tcPr>
            <w:tcW w:w="6233" w:type="dxa"/>
          </w:tcPr>
          <w:p w14:paraId="6532EFE4" w14:textId="77777777" w:rsidR="0059104F" w:rsidRDefault="00531CDF" w:rsidP="00E51407">
            <w:hyperlink r:id="rId48" w:history="1">
              <w:r w:rsidR="0059104F">
                <w:rPr>
                  <w:rStyle w:val="Hyperlink"/>
                </w:rPr>
                <w:t>https://github.com/machinelearningmindset/machine-learning-course</w:t>
              </w:r>
            </w:hyperlink>
          </w:p>
        </w:tc>
      </w:tr>
    </w:tbl>
    <w:p w14:paraId="5A541DFA" w14:textId="77777777" w:rsidR="0059104F" w:rsidRPr="00DA6039" w:rsidRDefault="0059104F" w:rsidP="0059104F"/>
    <w:p w14:paraId="23EAC89A" w14:textId="77777777" w:rsidR="0059104F" w:rsidRDefault="0059104F">
      <w:pPr>
        <w:spacing w:after="200" w:line="276" w:lineRule="auto"/>
        <w:rPr>
          <w:rFonts w:ascii="Arial Narrow" w:eastAsiaTheme="majorEastAsia" w:hAnsi="Arial Narrow" w:cstheme="majorBidi"/>
          <w:b/>
          <w:bCs/>
          <w:color w:val="000000" w:themeColor="text1"/>
          <w:sz w:val="36"/>
          <w:szCs w:val="36"/>
        </w:rPr>
      </w:pPr>
      <w:r>
        <w:br w:type="page"/>
      </w:r>
    </w:p>
    <w:p w14:paraId="5F0FD1E3" w14:textId="652DAA4A" w:rsidR="003106A9" w:rsidRPr="003106A9" w:rsidRDefault="00CF5C7F" w:rsidP="006E15F1">
      <w:pPr>
        <w:pStyle w:val="Heading1"/>
        <w:numPr>
          <w:ilvl w:val="0"/>
          <w:numId w:val="0"/>
        </w:numPr>
      </w:pPr>
      <w:bookmarkStart w:id="48" w:name="_Toc11132753"/>
      <w:r>
        <w:t>APPENDIX</w:t>
      </w:r>
      <w:r w:rsidR="006D174C">
        <w:t xml:space="preserve">: </w:t>
      </w:r>
      <w:r w:rsidR="00D5496A">
        <w:t>Writing Impactful Objectives</w:t>
      </w:r>
      <w:bookmarkEnd w:id="48"/>
    </w:p>
    <w:p w14:paraId="7CF3D1BF" w14:textId="5C5ECF26" w:rsidR="00894458" w:rsidRDefault="00D5496A" w:rsidP="00894458">
      <w:bookmarkStart w:id="49" w:name="_Toc293499084"/>
      <w:bookmarkStart w:id="50" w:name="_Toc468868733"/>
      <w:bookmarkStart w:id="51" w:name="_Toc468869316"/>
      <w:r>
        <w:t xml:space="preserve">A </w:t>
      </w:r>
      <w:r w:rsidRPr="00B3515C">
        <w:rPr>
          <w:i/>
        </w:rPr>
        <w:t>learning objective</w:t>
      </w:r>
      <w:r>
        <w:t xml:space="preserve"> is a clear statement of </w:t>
      </w:r>
      <w:r w:rsidR="006D174C">
        <w:t xml:space="preserve">(a) </w:t>
      </w:r>
      <w:r>
        <w:t xml:space="preserve">the skills or behaviors </w:t>
      </w:r>
      <w:r w:rsidR="006D174C">
        <w:t xml:space="preserve">that </w:t>
      </w:r>
      <w:r>
        <w:t xml:space="preserve">you expect your learners to acquire and demonstrate during the course or module and </w:t>
      </w:r>
      <w:r w:rsidR="006D174C">
        <w:t xml:space="preserve">(b) their </w:t>
      </w:r>
      <w:r>
        <w:t xml:space="preserve">level of performance. </w:t>
      </w:r>
      <w:r w:rsidR="00894458">
        <w:t xml:space="preserve"> </w:t>
      </w:r>
    </w:p>
    <w:p w14:paraId="30C275E3" w14:textId="77777777" w:rsidR="00894458" w:rsidRDefault="00894458" w:rsidP="00894458"/>
    <w:p w14:paraId="07EAD7CC" w14:textId="27A5132B" w:rsidR="009A1EE8" w:rsidRDefault="006D174C" w:rsidP="00894458">
      <w:r>
        <w:t>O</w:t>
      </w:r>
      <w:r w:rsidR="00552DE4">
        <w:t>bjectives</w:t>
      </w:r>
      <w:r>
        <w:t xml:space="preserve"> are best understood as t</w:t>
      </w:r>
      <w:r w:rsidR="00D5496A">
        <w:t>hree levels</w:t>
      </w:r>
      <w:r w:rsidR="009A1EE8">
        <w:t xml:space="preserve"> in </w:t>
      </w:r>
      <w:r>
        <w:t>a</w:t>
      </w:r>
      <w:r w:rsidR="009A1EE8">
        <w:t xml:space="preserve"> hierarchy</w:t>
      </w:r>
      <w:r w:rsidR="00552DE4">
        <w:t xml:space="preserve"> of outcomes</w:t>
      </w:r>
      <w:r w:rsidR="00D5496A">
        <w:t>:</w:t>
      </w:r>
    </w:p>
    <w:p w14:paraId="2B91F685" w14:textId="0933164A" w:rsidR="00D5496A" w:rsidRDefault="00D5496A" w:rsidP="00894458">
      <w:r>
        <w:t xml:space="preserve"> </w:t>
      </w:r>
    </w:p>
    <w:p w14:paraId="7C83695B" w14:textId="3796EDF1" w:rsidR="00D5496A" w:rsidRDefault="00D5496A" w:rsidP="00300132">
      <w:pPr>
        <w:pStyle w:val="ListParagraph"/>
        <w:numPr>
          <w:ilvl w:val="0"/>
          <w:numId w:val="17"/>
        </w:numPr>
        <w:rPr>
          <w:rFonts w:ascii="Times New Roman" w:hAnsi="Times New Roman" w:cs="Times New Roman"/>
          <w:sz w:val="24"/>
          <w:szCs w:val="24"/>
        </w:rPr>
      </w:pPr>
      <w:r w:rsidRPr="00B3515C">
        <w:rPr>
          <w:rFonts w:ascii="Times New Roman" w:hAnsi="Times New Roman" w:cs="Times New Roman"/>
          <w:i/>
          <w:sz w:val="24"/>
          <w:szCs w:val="24"/>
        </w:rPr>
        <w:t xml:space="preserve">Course </w:t>
      </w:r>
      <w:r w:rsidR="006D174C" w:rsidRPr="001A5799">
        <w:rPr>
          <w:rFonts w:ascii="Times New Roman" w:hAnsi="Times New Roman" w:cs="Times New Roman"/>
          <w:i/>
          <w:sz w:val="24"/>
          <w:szCs w:val="24"/>
        </w:rPr>
        <w:t>o</w:t>
      </w:r>
      <w:r w:rsidRPr="00B3515C">
        <w:rPr>
          <w:rFonts w:ascii="Times New Roman" w:hAnsi="Times New Roman" w:cs="Times New Roman"/>
          <w:i/>
          <w:sz w:val="24"/>
          <w:szCs w:val="24"/>
        </w:rPr>
        <w:t>utcomes</w:t>
      </w:r>
      <w:r>
        <w:rPr>
          <w:rFonts w:ascii="Times New Roman" w:hAnsi="Times New Roman" w:cs="Times New Roman"/>
          <w:sz w:val="24"/>
          <w:szCs w:val="24"/>
        </w:rPr>
        <w:t xml:space="preserve"> are </w:t>
      </w:r>
      <w:r w:rsidR="006D174C">
        <w:rPr>
          <w:rFonts w:ascii="Times New Roman" w:hAnsi="Times New Roman" w:cs="Times New Roman"/>
          <w:sz w:val="24"/>
          <w:szCs w:val="24"/>
        </w:rPr>
        <w:t xml:space="preserve">those </w:t>
      </w:r>
      <w:r>
        <w:rPr>
          <w:rFonts w:ascii="Times New Roman" w:hAnsi="Times New Roman" w:cs="Times New Roman"/>
          <w:sz w:val="24"/>
          <w:szCs w:val="24"/>
        </w:rPr>
        <w:t>for the entire course</w:t>
      </w:r>
      <w:r w:rsidR="006D174C">
        <w:rPr>
          <w:rFonts w:ascii="Times New Roman" w:hAnsi="Times New Roman" w:cs="Times New Roman"/>
          <w:sz w:val="24"/>
          <w:szCs w:val="24"/>
        </w:rPr>
        <w:t>, and tend to be expressed at a high level</w:t>
      </w:r>
    </w:p>
    <w:p w14:paraId="254EF7C1" w14:textId="63F1354E" w:rsidR="00D5496A" w:rsidRDefault="00D5496A" w:rsidP="00300132">
      <w:pPr>
        <w:pStyle w:val="ListParagraph"/>
        <w:numPr>
          <w:ilvl w:val="0"/>
          <w:numId w:val="17"/>
        </w:numPr>
        <w:rPr>
          <w:rFonts w:ascii="Times New Roman" w:hAnsi="Times New Roman" w:cs="Times New Roman"/>
          <w:sz w:val="24"/>
          <w:szCs w:val="24"/>
        </w:rPr>
      </w:pPr>
      <w:r w:rsidRPr="001A5799">
        <w:rPr>
          <w:rFonts w:ascii="Times New Roman" w:hAnsi="Times New Roman" w:cs="Times New Roman"/>
          <w:i/>
          <w:sz w:val="24"/>
          <w:szCs w:val="24"/>
        </w:rPr>
        <w:t xml:space="preserve">Module </w:t>
      </w:r>
      <w:r w:rsidR="006D174C" w:rsidRPr="001A5799">
        <w:rPr>
          <w:rFonts w:ascii="Times New Roman" w:hAnsi="Times New Roman" w:cs="Times New Roman"/>
          <w:i/>
          <w:sz w:val="24"/>
          <w:szCs w:val="24"/>
        </w:rPr>
        <w:t>o</w:t>
      </w:r>
      <w:r w:rsidRPr="001A5799">
        <w:rPr>
          <w:rFonts w:ascii="Times New Roman" w:hAnsi="Times New Roman" w:cs="Times New Roman"/>
          <w:i/>
          <w:sz w:val="24"/>
          <w:szCs w:val="24"/>
        </w:rPr>
        <w:t>utcomes</w:t>
      </w:r>
      <w:r>
        <w:rPr>
          <w:rFonts w:ascii="Times New Roman" w:hAnsi="Times New Roman" w:cs="Times New Roman"/>
          <w:sz w:val="24"/>
          <w:szCs w:val="24"/>
        </w:rPr>
        <w:t xml:space="preserve"> are for each </w:t>
      </w:r>
      <w:r w:rsidR="006D174C">
        <w:rPr>
          <w:rFonts w:ascii="Times New Roman" w:hAnsi="Times New Roman" w:cs="Times New Roman"/>
          <w:sz w:val="24"/>
          <w:szCs w:val="24"/>
        </w:rPr>
        <w:t>lesson</w:t>
      </w:r>
    </w:p>
    <w:p w14:paraId="1A204E3C" w14:textId="34331303" w:rsidR="008B3EB2" w:rsidRDefault="00D5496A" w:rsidP="00300132">
      <w:pPr>
        <w:pStyle w:val="ListParagraph"/>
        <w:numPr>
          <w:ilvl w:val="0"/>
          <w:numId w:val="17"/>
        </w:numPr>
        <w:rPr>
          <w:rFonts w:ascii="Times New Roman" w:hAnsi="Times New Roman" w:cs="Times New Roman"/>
          <w:sz w:val="24"/>
          <w:szCs w:val="24"/>
        </w:rPr>
      </w:pPr>
      <w:r w:rsidRPr="00B3515C">
        <w:rPr>
          <w:rFonts w:ascii="Times New Roman" w:hAnsi="Times New Roman" w:cs="Times New Roman"/>
          <w:i/>
          <w:sz w:val="24"/>
          <w:szCs w:val="24"/>
        </w:rPr>
        <w:t xml:space="preserve">Supporting </w:t>
      </w:r>
      <w:r w:rsidR="006D174C" w:rsidRPr="00B3515C">
        <w:rPr>
          <w:rFonts w:ascii="Times New Roman" w:hAnsi="Times New Roman" w:cs="Times New Roman"/>
          <w:i/>
          <w:sz w:val="24"/>
          <w:szCs w:val="24"/>
        </w:rPr>
        <w:t>learning objectives</w:t>
      </w:r>
      <w:r w:rsidR="006D174C">
        <w:rPr>
          <w:rFonts w:ascii="Times New Roman" w:hAnsi="Times New Roman" w:cs="Times New Roman"/>
          <w:sz w:val="24"/>
          <w:szCs w:val="24"/>
        </w:rPr>
        <w:t xml:space="preserve"> ensure that</w:t>
      </w:r>
      <w:r w:rsidR="00FA1B87">
        <w:rPr>
          <w:rFonts w:ascii="Times New Roman" w:hAnsi="Times New Roman" w:cs="Times New Roman"/>
          <w:sz w:val="24"/>
          <w:szCs w:val="24"/>
        </w:rPr>
        <w:t xml:space="preserve"> the module outcomes are action-oriented and crafted from a student’s </w:t>
      </w:r>
      <w:r w:rsidR="009A1EE8">
        <w:rPr>
          <w:rFonts w:ascii="Times New Roman" w:hAnsi="Times New Roman" w:cs="Times New Roman"/>
          <w:sz w:val="24"/>
          <w:szCs w:val="24"/>
        </w:rPr>
        <w:t>perspective</w:t>
      </w:r>
      <w:r w:rsidR="006D174C">
        <w:rPr>
          <w:rFonts w:ascii="Times New Roman" w:hAnsi="Times New Roman" w:cs="Times New Roman"/>
          <w:sz w:val="24"/>
          <w:szCs w:val="24"/>
        </w:rPr>
        <w:t xml:space="preserve"> (i.e., what the learner will be able to do or perform as a result of their learning experience in your class)</w:t>
      </w:r>
      <w:r w:rsidR="00FA1B87">
        <w:rPr>
          <w:rFonts w:ascii="Times New Roman" w:hAnsi="Times New Roman" w:cs="Times New Roman"/>
          <w:sz w:val="24"/>
          <w:szCs w:val="24"/>
        </w:rPr>
        <w:t xml:space="preserve"> </w:t>
      </w:r>
    </w:p>
    <w:p w14:paraId="3B5922A2" w14:textId="77777777" w:rsidR="008B3EB2" w:rsidRPr="008B3EB2" w:rsidRDefault="008B3EB2" w:rsidP="008B3EB2">
      <w:pPr>
        <w:pStyle w:val="ListParagraph"/>
        <w:rPr>
          <w:rFonts w:ascii="Times New Roman" w:hAnsi="Times New Roman" w:cs="Times New Roman"/>
          <w:sz w:val="24"/>
          <w:szCs w:val="24"/>
        </w:rPr>
      </w:pPr>
    </w:p>
    <w:p w14:paraId="0FA2507F" w14:textId="4C1970C5" w:rsidR="004500DC" w:rsidRPr="008B3EB2" w:rsidRDefault="006D174C" w:rsidP="008B3EB2">
      <w:r w:rsidRPr="008B3EB2">
        <w:t>As the instructor, you would determine a</w:t>
      </w:r>
      <w:r w:rsidR="00FA1B87" w:rsidRPr="008B3EB2">
        <w:t xml:space="preserve">chievement of these objectives </w:t>
      </w:r>
      <w:r w:rsidRPr="008B3EB2">
        <w:t>with</w:t>
      </w:r>
      <w:r w:rsidR="00FA1B87" w:rsidRPr="008B3EB2">
        <w:t xml:space="preserve"> </w:t>
      </w:r>
      <w:r w:rsidRPr="008B3EB2">
        <w:t xml:space="preserve">the </w:t>
      </w:r>
      <w:r w:rsidR="00FA1B87" w:rsidRPr="008B3EB2">
        <w:t>assessment techniques</w:t>
      </w:r>
      <w:r w:rsidRPr="008B3EB2">
        <w:t xml:space="preserve"> we highlighted </w:t>
      </w:r>
      <w:r w:rsidR="008B3EB2" w:rsidRPr="008B3EB2">
        <w:t>on p</w:t>
      </w:r>
      <w:r w:rsidR="008B3EB2">
        <w:t>p</w:t>
      </w:r>
      <w:r w:rsidR="008B3EB2" w:rsidRPr="008B3EB2">
        <w:t xml:space="preserve">. </w:t>
      </w:r>
      <w:r w:rsidR="008B3EB2">
        <w:t>7-8.</w:t>
      </w:r>
    </w:p>
    <w:p w14:paraId="626CEEE7" w14:textId="77777777" w:rsidR="00894458" w:rsidRDefault="00894458" w:rsidP="00894458"/>
    <w:p w14:paraId="2F67E518" w14:textId="1E6191BE" w:rsidR="004D4831" w:rsidRDefault="004D4831" w:rsidP="006E15F1">
      <w:pPr>
        <w:pStyle w:val="Heading2"/>
        <w:numPr>
          <w:ilvl w:val="0"/>
          <w:numId w:val="0"/>
        </w:numPr>
      </w:pPr>
      <w:bookmarkStart w:id="52" w:name="_Toc11132754"/>
      <w:r>
        <w:t>Six Facets of Understanding</w:t>
      </w:r>
      <w:bookmarkEnd w:id="52"/>
    </w:p>
    <w:p w14:paraId="0427AD80" w14:textId="3EA0E530" w:rsidR="0069119E" w:rsidRDefault="008B3EB2" w:rsidP="00397DC1">
      <w:r>
        <w:t>Wiggins &amp; McTighe (2005) explain that “</w:t>
      </w:r>
      <w:r w:rsidR="005739B4">
        <w:t xml:space="preserve">Understanding is revealed when students autonomously transfer their learning through authentic performance. Six </w:t>
      </w:r>
      <w:r w:rsidR="004E3D58">
        <w:t xml:space="preserve">facets of understanding </w:t>
      </w:r>
      <w:r w:rsidR="004D0158">
        <w:t>(</w:t>
      </w:r>
      <w:r w:rsidR="004E3D58">
        <w:t xml:space="preserve">i.e., </w:t>
      </w:r>
      <w:r w:rsidR="005739B4">
        <w:t>the capacity to explain, interpret, apply, have perspective, empathize, and have self-knowledge</w:t>
      </w:r>
      <w:r w:rsidR="004D0158">
        <w:t>) serve as indicators of understanding</w:t>
      </w:r>
      <w:r>
        <w:t xml:space="preserve">” </w:t>
      </w:r>
      <w:r w:rsidRPr="001A15E4">
        <w:t>(</w:t>
      </w:r>
      <w:r w:rsidR="001A15E4">
        <w:t>Wiggins, G., &amp; McTighe, J. , 200</w:t>
      </w:r>
      <w:r w:rsidR="00E51407">
        <w:t>6</w:t>
      </w:r>
      <w:r w:rsidR="001A15E4">
        <w:t xml:space="preserve">, </w:t>
      </w:r>
      <w:r w:rsidRPr="001A15E4">
        <w:t xml:space="preserve">p. </w:t>
      </w:r>
      <w:r w:rsidR="001A15E4">
        <w:t>84</w:t>
      </w:r>
      <w:r w:rsidRPr="001A15E4">
        <w:t>)</w:t>
      </w:r>
      <w:r w:rsidR="00DB63AC">
        <w:t>.</w:t>
      </w:r>
      <w:r>
        <w:t xml:space="preserve"> Their rubric, “When we truly understand, we can…” teases out what it means to be able to explain, interpret, apply, have perspective, empathize, and have self-knowledge. </w:t>
      </w:r>
    </w:p>
    <w:p w14:paraId="5409A39A" w14:textId="77777777" w:rsidR="0069119E" w:rsidRDefault="0069119E" w:rsidP="00397DC1"/>
    <w:p w14:paraId="297C4CE4" w14:textId="42CEAC57" w:rsidR="005739B4" w:rsidRDefault="00615CE8" w:rsidP="00397DC1">
      <w:r>
        <w:t>Below is a summary of the</w:t>
      </w:r>
      <w:r w:rsidR="0069119E">
        <w:t xml:space="preserve"> cognitive domains of learning from the student’s point of view and helpful action words that provide a stem to your learning objective statements.</w:t>
      </w:r>
      <w:r>
        <w:t xml:space="preserve"> </w:t>
      </w:r>
    </w:p>
    <w:p w14:paraId="2D83813B" w14:textId="77777777" w:rsidR="00FE52AD" w:rsidRDefault="00FE52AD" w:rsidP="00397DC1"/>
    <w:p w14:paraId="5D991299" w14:textId="546B5C36" w:rsidR="00FE52AD" w:rsidRDefault="00FE52AD" w:rsidP="00397DC1"/>
    <w:tbl>
      <w:tblPr>
        <w:tblStyle w:val="TableGrid"/>
        <w:tblW w:w="9805" w:type="dxa"/>
        <w:tblLook w:val="04A0" w:firstRow="1" w:lastRow="0" w:firstColumn="1" w:lastColumn="0" w:noHBand="0" w:noVBand="1"/>
      </w:tblPr>
      <w:tblGrid>
        <w:gridCol w:w="1885"/>
        <w:gridCol w:w="3150"/>
        <w:gridCol w:w="4770"/>
      </w:tblGrid>
      <w:tr w:rsidR="00FE52AD" w14:paraId="5AD34FE8" w14:textId="77777777" w:rsidTr="00B3515C">
        <w:trPr>
          <w:trHeight w:val="386"/>
          <w:tblHeader/>
        </w:trPr>
        <w:tc>
          <w:tcPr>
            <w:tcW w:w="9805" w:type="dxa"/>
            <w:gridSpan w:val="3"/>
            <w:shd w:val="clear" w:color="auto" w:fill="404040" w:themeFill="text1" w:themeFillTint="BF"/>
          </w:tcPr>
          <w:p w14:paraId="3C63C6ED" w14:textId="77777777" w:rsidR="00FE52AD" w:rsidRPr="00EF5A09" w:rsidRDefault="00FE52AD" w:rsidP="002117B3">
            <w:pPr>
              <w:jc w:val="center"/>
              <w:rPr>
                <w:color w:val="FFFFFF" w:themeColor="background1"/>
              </w:rPr>
            </w:pPr>
            <w:r w:rsidRPr="00EF5A09">
              <w:rPr>
                <w:color w:val="FFFFFF" w:themeColor="background1"/>
              </w:rPr>
              <w:t>When we truly understand, we can …</w:t>
            </w:r>
          </w:p>
        </w:tc>
      </w:tr>
      <w:tr w:rsidR="00FE52AD" w14:paraId="1FB533F0" w14:textId="77777777" w:rsidTr="001A5799">
        <w:trPr>
          <w:tblHeader/>
        </w:trPr>
        <w:tc>
          <w:tcPr>
            <w:tcW w:w="1885" w:type="dxa"/>
          </w:tcPr>
          <w:p w14:paraId="77AD6101" w14:textId="77777777" w:rsidR="00FE52AD" w:rsidRDefault="00FE52AD" w:rsidP="002117B3">
            <w:r>
              <w:t>Explain</w:t>
            </w:r>
          </w:p>
        </w:tc>
        <w:tc>
          <w:tcPr>
            <w:tcW w:w="3150" w:type="dxa"/>
          </w:tcPr>
          <w:p w14:paraId="516F4884" w14:textId="16405D81" w:rsidR="00FE52AD" w:rsidRDefault="004E3D58" w:rsidP="002117B3">
            <w:r>
              <w:t>G</w:t>
            </w:r>
            <w:r w:rsidR="00FE52AD">
              <w:t>eneralize, connect, provide examples</w:t>
            </w:r>
          </w:p>
        </w:tc>
        <w:tc>
          <w:tcPr>
            <w:tcW w:w="4770" w:type="dxa"/>
          </w:tcPr>
          <w:p w14:paraId="353DD22F" w14:textId="139C7F25" w:rsidR="00FE52AD" w:rsidRDefault="006F6ABF" w:rsidP="002117B3">
            <w:r>
              <w:t>communicate, debate, demonstrate, derive, describe, design, discover, exhibit, express, induce, instruct, justify, listen, model, predict, prove, read, synthesize, teach, write</w:t>
            </w:r>
          </w:p>
        </w:tc>
      </w:tr>
      <w:tr w:rsidR="00FE52AD" w14:paraId="67781F88" w14:textId="77777777" w:rsidTr="001A5799">
        <w:trPr>
          <w:tblHeader/>
        </w:trPr>
        <w:tc>
          <w:tcPr>
            <w:tcW w:w="1885" w:type="dxa"/>
          </w:tcPr>
          <w:p w14:paraId="05963005" w14:textId="77777777" w:rsidR="00FE52AD" w:rsidRDefault="00FE52AD" w:rsidP="002117B3">
            <w:r>
              <w:t>Interpret</w:t>
            </w:r>
          </w:p>
        </w:tc>
        <w:tc>
          <w:tcPr>
            <w:tcW w:w="3150" w:type="dxa"/>
          </w:tcPr>
          <w:p w14:paraId="6DBCDB46" w14:textId="2191B79C" w:rsidR="00FE52AD" w:rsidRDefault="004E3D58" w:rsidP="002117B3">
            <w:r>
              <w:t>T</w:t>
            </w:r>
            <w:r w:rsidR="00FE52AD">
              <w:t>ell stories, provide dimension</w:t>
            </w:r>
          </w:p>
        </w:tc>
        <w:tc>
          <w:tcPr>
            <w:tcW w:w="4770" w:type="dxa"/>
          </w:tcPr>
          <w:p w14:paraId="0134F3C3" w14:textId="0F30E29B" w:rsidR="00FE52AD" w:rsidRDefault="006F6ABF" w:rsidP="002117B3">
            <w:r>
              <w:t>classify, communicate, draw conclusions, conclude, create analogies, critique, debate, discover, document, evaluate, investigate, illustrate, judge, make, meaning, make, sense, provide metaphors, interpret meaning, read, reason, speak, and write</w:t>
            </w:r>
          </w:p>
        </w:tc>
      </w:tr>
      <w:tr w:rsidR="00FE52AD" w14:paraId="32F2FAC2" w14:textId="77777777" w:rsidTr="001A5799">
        <w:trPr>
          <w:tblHeader/>
        </w:trPr>
        <w:tc>
          <w:tcPr>
            <w:tcW w:w="1885" w:type="dxa"/>
          </w:tcPr>
          <w:p w14:paraId="065E9E3F" w14:textId="77777777" w:rsidR="00FE52AD" w:rsidRDefault="00FE52AD" w:rsidP="002117B3">
            <w:r>
              <w:t>Apply</w:t>
            </w:r>
          </w:p>
        </w:tc>
        <w:tc>
          <w:tcPr>
            <w:tcW w:w="3150" w:type="dxa"/>
          </w:tcPr>
          <w:p w14:paraId="76E97CCC" w14:textId="77777777" w:rsidR="00FE52AD" w:rsidRDefault="00FE52AD" w:rsidP="002117B3">
            <w:r>
              <w:t>Use what we know in real contexts</w:t>
            </w:r>
          </w:p>
        </w:tc>
        <w:tc>
          <w:tcPr>
            <w:tcW w:w="4770" w:type="dxa"/>
          </w:tcPr>
          <w:p w14:paraId="76659ADD" w14:textId="7BB33C69" w:rsidR="00FE52AD" w:rsidRDefault="006F6ABF" w:rsidP="002117B3">
            <w:r>
              <w:t>adapt, adjust, build, communicate, connect, create, debug, decide, design, estimate, invent, perform, produce, propose, read, solve, speak, test, use</w:t>
            </w:r>
          </w:p>
        </w:tc>
      </w:tr>
      <w:tr w:rsidR="00FE52AD" w14:paraId="0B9F66F2" w14:textId="77777777" w:rsidTr="001A5799">
        <w:trPr>
          <w:tblHeader/>
        </w:trPr>
        <w:tc>
          <w:tcPr>
            <w:tcW w:w="1885" w:type="dxa"/>
          </w:tcPr>
          <w:p w14:paraId="2E8AC2AA" w14:textId="77777777" w:rsidR="00FE52AD" w:rsidRDefault="00FE52AD" w:rsidP="002117B3">
            <w:r>
              <w:t>Have Perspective</w:t>
            </w:r>
          </w:p>
        </w:tc>
        <w:tc>
          <w:tcPr>
            <w:tcW w:w="3150" w:type="dxa"/>
          </w:tcPr>
          <w:p w14:paraId="1C5AB399" w14:textId="77777777" w:rsidR="00FE52AD" w:rsidRDefault="00FE52AD" w:rsidP="002117B3">
            <w:r>
              <w:t>See points of view through critical eyes</w:t>
            </w:r>
          </w:p>
        </w:tc>
        <w:tc>
          <w:tcPr>
            <w:tcW w:w="4770" w:type="dxa"/>
          </w:tcPr>
          <w:p w14:paraId="5EA8C521" w14:textId="262183B4" w:rsidR="00FE52AD" w:rsidRDefault="006F6ABF" w:rsidP="002117B3">
            <w:r>
              <w:t>analyze, argue, compare, communicate, contrast, critique, debate, infer, read, speak, write</w:t>
            </w:r>
          </w:p>
        </w:tc>
      </w:tr>
      <w:tr w:rsidR="00FE52AD" w14:paraId="1F19F698" w14:textId="77777777" w:rsidTr="001A5799">
        <w:trPr>
          <w:tblHeader/>
        </w:trPr>
        <w:tc>
          <w:tcPr>
            <w:tcW w:w="1885" w:type="dxa"/>
          </w:tcPr>
          <w:p w14:paraId="7D3D113A" w14:textId="77777777" w:rsidR="00FE52AD" w:rsidRDefault="00FE52AD" w:rsidP="002117B3">
            <w:r>
              <w:t>Empathize</w:t>
            </w:r>
          </w:p>
        </w:tc>
        <w:tc>
          <w:tcPr>
            <w:tcW w:w="3150" w:type="dxa"/>
          </w:tcPr>
          <w:p w14:paraId="2ACACA91" w14:textId="77777777" w:rsidR="00FE52AD" w:rsidRDefault="00FE52AD" w:rsidP="002117B3">
            <w:r>
              <w:t>Walk in another’s shoes, value what others do</w:t>
            </w:r>
          </w:p>
        </w:tc>
        <w:tc>
          <w:tcPr>
            <w:tcW w:w="4770" w:type="dxa"/>
          </w:tcPr>
          <w:p w14:paraId="40C9F71D" w14:textId="2A6F22EB" w:rsidR="00FE52AD" w:rsidRDefault="006F6ABF" w:rsidP="002117B3">
            <w:r>
              <w:t>be like, be open to, believe, communicate, consider, debate, imagine, read, relate, speak, write</w:t>
            </w:r>
          </w:p>
        </w:tc>
      </w:tr>
      <w:tr w:rsidR="00FE52AD" w14:paraId="7E483475" w14:textId="77777777" w:rsidTr="001A5799">
        <w:trPr>
          <w:tblHeader/>
        </w:trPr>
        <w:tc>
          <w:tcPr>
            <w:tcW w:w="1885" w:type="dxa"/>
          </w:tcPr>
          <w:p w14:paraId="4215DDA4" w14:textId="06F13B45" w:rsidR="00FE52AD" w:rsidRDefault="00FE52AD" w:rsidP="002117B3">
            <w:r>
              <w:t xml:space="preserve">Have </w:t>
            </w:r>
            <w:r w:rsidR="00EB2FC2">
              <w:t>s</w:t>
            </w:r>
            <w:r>
              <w:t>elf-knowledge</w:t>
            </w:r>
          </w:p>
        </w:tc>
        <w:tc>
          <w:tcPr>
            <w:tcW w:w="3150" w:type="dxa"/>
          </w:tcPr>
          <w:p w14:paraId="5BE4ADCD" w14:textId="18581A2F" w:rsidR="00FE52AD" w:rsidRDefault="004E3D58" w:rsidP="002117B3">
            <w:r>
              <w:t>Access our m</w:t>
            </w:r>
            <w:r w:rsidR="00FE52AD">
              <w:t>etacognitive awareness, know that we don’t know, reflect on meaning of the learning experience, self-assess</w:t>
            </w:r>
          </w:p>
        </w:tc>
        <w:tc>
          <w:tcPr>
            <w:tcW w:w="4770" w:type="dxa"/>
          </w:tcPr>
          <w:p w14:paraId="6EEC676A" w14:textId="21EFCB3B" w:rsidR="00FE52AD" w:rsidRDefault="006F6ABF" w:rsidP="002117B3">
            <w:r>
              <w:t>be aware of, communicate, debate, read, realize, recognize, reflect, self-assess, speak, write</w:t>
            </w:r>
          </w:p>
        </w:tc>
      </w:tr>
    </w:tbl>
    <w:p w14:paraId="7168E42B" w14:textId="77777777" w:rsidR="000059C5" w:rsidRDefault="000059C5" w:rsidP="006E15F1">
      <w:pPr>
        <w:pStyle w:val="Heading2"/>
        <w:numPr>
          <w:ilvl w:val="0"/>
          <w:numId w:val="0"/>
        </w:numPr>
      </w:pPr>
    </w:p>
    <w:p w14:paraId="1C50D7FA" w14:textId="77777777" w:rsidR="000059C5" w:rsidRDefault="000059C5">
      <w:pPr>
        <w:spacing w:after="200" w:line="276" w:lineRule="auto"/>
        <w:rPr>
          <w:rFonts w:ascii="Arial Narrow" w:eastAsiaTheme="majorEastAsia" w:hAnsi="Arial Narrow" w:cstheme="majorBidi"/>
          <w:b/>
          <w:color w:val="000000" w:themeColor="text1"/>
          <w:sz w:val="32"/>
          <w:szCs w:val="32"/>
        </w:rPr>
      </w:pPr>
      <w:r>
        <w:br w:type="page"/>
      </w:r>
    </w:p>
    <w:p w14:paraId="58E0ABB4" w14:textId="79E3340D" w:rsidR="007E59DC" w:rsidRDefault="004D4831" w:rsidP="006E15F1">
      <w:pPr>
        <w:pStyle w:val="Heading2"/>
        <w:numPr>
          <w:ilvl w:val="0"/>
          <w:numId w:val="0"/>
        </w:numPr>
      </w:pPr>
      <w:bookmarkStart w:id="53" w:name="_Toc11132755"/>
      <w:r>
        <w:t>Bloom’s Taxonomy</w:t>
      </w:r>
      <w:bookmarkEnd w:id="53"/>
      <w:r w:rsidR="007E59DC">
        <w:t xml:space="preserve"> </w:t>
      </w:r>
    </w:p>
    <w:p w14:paraId="3DE190C3" w14:textId="462C3762" w:rsidR="000059C5" w:rsidRDefault="00FC6B61" w:rsidP="000059C5">
      <w:pPr>
        <w:pStyle w:val="BodyText"/>
      </w:pPr>
      <w:r>
        <w:t>Bloom</w:t>
      </w:r>
      <w:r w:rsidR="00EB2FC2">
        <w:t xml:space="preserve"> (</w:t>
      </w:r>
      <w:r w:rsidR="000D4D18">
        <w:t>Fractus Learning, nd</w:t>
      </w:r>
      <w:r w:rsidR="00EB2FC2">
        <w:t>)</w:t>
      </w:r>
      <w:r>
        <w:t xml:space="preserve"> offers a</w:t>
      </w:r>
      <w:r w:rsidR="00445929">
        <w:t xml:space="preserve">nother </w:t>
      </w:r>
      <w:r w:rsidR="00E81C5F">
        <w:t xml:space="preserve">framework for </w:t>
      </w:r>
      <w:r w:rsidR="00445929">
        <w:t xml:space="preserve">mapping the </w:t>
      </w:r>
      <w:r w:rsidR="00397DC1">
        <w:t>cognitive domain.</w:t>
      </w:r>
    </w:p>
    <w:p w14:paraId="29557B27" w14:textId="77777777" w:rsidR="000059C5" w:rsidRDefault="000059C5" w:rsidP="000059C5">
      <w:pPr>
        <w:pStyle w:val="BodyText"/>
      </w:pPr>
    </w:p>
    <w:p w14:paraId="23DA6C53" w14:textId="117B6707" w:rsidR="00444D9D" w:rsidRDefault="000D4D18" w:rsidP="000059C5">
      <w:pPr>
        <w:pStyle w:val="BodyText"/>
        <w:jc w:val="center"/>
      </w:pPr>
      <w:r>
        <w:rPr>
          <w:noProof/>
        </w:rPr>
        <w:drawing>
          <wp:anchor distT="0" distB="0" distL="114300" distR="114300" simplePos="0" relativeHeight="251709440" behindDoc="0" locked="0" layoutInCell="1" allowOverlap="1" wp14:anchorId="5EB7112E" wp14:editId="7A456D0B">
            <wp:simplePos x="0" y="0"/>
            <wp:positionH relativeFrom="column">
              <wp:posOffset>875030</wp:posOffset>
            </wp:positionH>
            <wp:positionV relativeFrom="paragraph">
              <wp:posOffset>0</wp:posOffset>
            </wp:positionV>
            <wp:extent cx="4192027" cy="3209409"/>
            <wp:effectExtent l="0" t="0" r="0" b="3810"/>
            <wp:wrapSquare wrapText="bothSides"/>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looms-taxonomy-verbs-102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92027" cy="3209409"/>
                    </a:xfrm>
                    <a:prstGeom prst="rect">
                      <a:avLst/>
                    </a:prstGeom>
                  </pic:spPr>
                </pic:pic>
              </a:graphicData>
            </a:graphic>
            <wp14:sizeRelH relativeFrom="page">
              <wp14:pctWidth>0</wp14:pctWidth>
            </wp14:sizeRelH>
            <wp14:sizeRelV relativeFrom="page">
              <wp14:pctHeight>0</wp14:pctHeight>
            </wp14:sizeRelV>
          </wp:anchor>
        </w:drawing>
      </w:r>
    </w:p>
    <w:p w14:paraId="1EE7F8BB" w14:textId="06901D53" w:rsidR="00BF5B15" w:rsidRDefault="00BF5B15" w:rsidP="00BF5B15">
      <w:pPr>
        <w:pStyle w:val="BodyText"/>
        <w:keepNext/>
        <w:jc w:val="center"/>
      </w:pPr>
    </w:p>
    <w:p w14:paraId="32090DA3" w14:textId="77777777" w:rsidR="000059C5" w:rsidRDefault="000059C5" w:rsidP="005C53A2">
      <w:pPr>
        <w:pStyle w:val="Caption"/>
      </w:pPr>
      <w:bookmarkStart w:id="54" w:name="_Toc8625906"/>
    </w:p>
    <w:p w14:paraId="27FAEBBD" w14:textId="77777777" w:rsidR="000059C5" w:rsidRDefault="000059C5" w:rsidP="005C53A2">
      <w:pPr>
        <w:pStyle w:val="Caption"/>
      </w:pPr>
    </w:p>
    <w:p w14:paraId="0A8F482C" w14:textId="77777777" w:rsidR="000059C5" w:rsidRDefault="000059C5" w:rsidP="005C53A2">
      <w:pPr>
        <w:pStyle w:val="Caption"/>
      </w:pPr>
    </w:p>
    <w:p w14:paraId="1926A4D3" w14:textId="77777777" w:rsidR="000059C5" w:rsidRDefault="000059C5" w:rsidP="005C53A2">
      <w:pPr>
        <w:pStyle w:val="Caption"/>
      </w:pPr>
    </w:p>
    <w:p w14:paraId="34F8412A" w14:textId="77777777" w:rsidR="000059C5" w:rsidRDefault="000059C5" w:rsidP="005C53A2">
      <w:pPr>
        <w:pStyle w:val="Caption"/>
      </w:pPr>
    </w:p>
    <w:p w14:paraId="24BBDE28" w14:textId="77777777" w:rsidR="000059C5" w:rsidRDefault="000059C5" w:rsidP="005C53A2">
      <w:pPr>
        <w:pStyle w:val="Caption"/>
      </w:pPr>
    </w:p>
    <w:p w14:paraId="64408FAC" w14:textId="77777777" w:rsidR="000059C5" w:rsidRDefault="000059C5" w:rsidP="005C53A2">
      <w:pPr>
        <w:pStyle w:val="Caption"/>
      </w:pPr>
    </w:p>
    <w:p w14:paraId="4774CE2F" w14:textId="77777777" w:rsidR="000059C5" w:rsidRDefault="000059C5" w:rsidP="005C53A2">
      <w:pPr>
        <w:pStyle w:val="Caption"/>
      </w:pPr>
    </w:p>
    <w:p w14:paraId="6D3E7DFD" w14:textId="77777777" w:rsidR="000059C5" w:rsidRDefault="000059C5" w:rsidP="005C53A2">
      <w:pPr>
        <w:pStyle w:val="Caption"/>
      </w:pPr>
    </w:p>
    <w:p w14:paraId="350D23A6" w14:textId="77777777" w:rsidR="000059C5" w:rsidRDefault="000059C5" w:rsidP="005C53A2">
      <w:pPr>
        <w:pStyle w:val="Caption"/>
      </w:pPr>
    </w:p>
    <w:p w14:paraId="053A7045" w14:textId="77777777" w:rsidR="000059C5" w:rsidRDefault="000059C5" w:rsidP="005C53A2">
      <w:pPr>
        <w:pStyle w:val="Caption"/>
      </w:pPr>
    </w:p>
    <w:p w14:paraId="546BC3BC" w14:textId="30AB630D" w:rsidR="00662B7E" w:rsidRDefault="00BF5B15" w:rsidP="005C53A2">
      <w:pPr>
        <w:pStyle w:val="Caption"/>
      </w:pPr>
      <w:r>
        <w:t xml:space="preserve">Figure </w:t>
      </w:r>
      <w:r w:rsidR="000059C5">
        <w:t>4</w:t>
      </w:r>
      <w:r w:rsidR="0060034E">
        <w:t xml:space="preserve">. </w:t>
      </w:r>
      <w:r>
        <w:t>Bloom's Taxonomy</w:t>
      </w:r>
      <w:bookmarkEnd w:id="54"/>
    </w:p>
    <w:p w14:paraId="0A80B443" w14:textId="3054E274" w:rsidR="000D4D18" w:rsidRDefault="000059C5" w:rsidP="000D4D18">
      <w:pPr>
        <w:jc w:val="center"/>
        <w:rPr>
          <w:rFonts w:ascii="Times" w:hAnsi="Times" w:cs="Arial"/>
          <w:color w:val="000000" w:themeColor="text1"/>
          <w:sz w:val="22"/>
          <w:szCs w:val="22"/>
          <w:shd w:val="clear" w:color="auto" w:fill="FFFFFF"/>
        </w:rPr>
      </w:pPr>
      <w:r>
        <w:rPr>
          <w:rFonts w:ascii="Times" w:hAnsi="Times" w:cs="Arial"/>
          <w:color w:val="000000" w:themeColor="text1"/>
          <w:sz w:val="22"/>
          <w:szCs w:val="22"/>
          <w:shd w:val="clear" w:color="auto" w:fill="FFFFFF"/>
        </w:rPr>
        <w:t>(</w:t>
      </w:r>
      <w:r w:rsidR="000D4D18" w:rsidRPr="000D4D18">
        <w:rPr>
          <w:rFonts w:ascii="Times" w:hAnsi="Times" w:cs="Arial"/>
          <w:color w:val="000000" w:themeColor="text1"/>
          <w:sz w:val="22"/>
          <w:szCs w:val="22"/>
          <w:shd w:val="clear" w:color="auto" w:fill="FFFFFF"/>
        </w:rPr>
        <w:t>Bloom’s Taxonomy Verbs by</w:t>
      </w:r>
      <w:r w:rsidR="000D4D18" w:rsidRPr="000D4D18">
        <w:rPr>
          <w:rStyle w:val="apple-converted-space"/>
          <w:rFonts w:ascii="Times" w:hAnsi="Times" w:cs="Arial"/>
          <w:color w:val="000000" w:themeColor="text1"/>
          <w:sz w:val="22"/>
          <w:szCs w:val="22"/>
          <w:shd w:val="clear" w:color="auto" w:fill="FFFFFF"/>
        </w:rPr>
        <w:t> </w:t>
      </w:r>
      <w:hyperlink r:id="rId50" w:tgtFrame="_blank" w:history="1">
        <w:r w:rsidR="000D4D18" w:rsidRPr="000D4D18">
          <w:rPr>
            <w:rStyle w:val="Hyperlink"/>
            <w:rFonts w:ascii="Times" w:hAnsi="Times" w:cs="Arial"/>
            <w:color w:val="000000" w:themeColor="text1"/>
            <w:sz w:val="22"/>
            <w:szCs w:val="22"/>
          </w:rPr>
          <w:t>Fractus Learning</w:t>
        </w:r>
      </w:hyperlink>
      <w:r w:rsidR="000D4D18" w:rsidRPr="000D4D18">
        <w:rPr>
          <w:rStyle w:val="apple-converted-space"/>
          <w:rFonts w:ascii="Times" w:hAnsi="Times" w:cs="Arial"/>
          <w:color w:val="000000" w:themeColor="text1"/>
          <w:sz w:val="22"/>
          <w:szCs w:val="22"/>
          <w:shd w:val="clear" w:color="auto" w:fill="FFFFFF"/>
        </w:rPr>
        <w:t> </w:t>
      </w:r>
      <w:r w:rsidR="000D4D18" w:rsidRPr="000D4D18">
        <w:rPr>
          <w:rFonts w:ascii="Times" w:hAnsi="Times" w:cs="Arial"/>
          <w:color w:val="000000" w:themeColor="text1"/>
          <w:sz w:val="22"/>
          <w:szCs w:val="22"/>
          <w:shd w:val="clear" w:color="auto" w:fill="FFFFFF"/>
        </w:rPr>
        <w:t>is licensed under a</w:t>
      </w:r>
    </w:p>
    <w:p w14:paraId="190DFEB2" w14:textId="2E1BC819" w:rsidR="000D4D18" w:rsidRDefault="000D4D18" w:rsidP="000D4D18">
      <w:pPr>
        <w:jc w:val="center"/>
      </w:pPr>
      <w:r w:rsidRPr="000D4D18">
        <w:rPr>
          <w:rStyle w:val="apple-converted-space"/>
          <w:rFonts w:ascii="Times" w:hAnsi="Times" w:cs="Arial"/>
          <w:color w:val="000000" w:themeColor="text1"/>
          <w:sz w:val="22"/>
          <w:szCs w:val="22"/>
          <w:shd w:val="clear" w:color="auto" w:fill="FFFFFF"/>
        </w:rPr>
        <w:t> </w:t>
      </w:r>
      <w:hyperlink r:id="rId51" w:tgtFrame="_blank" w:history="1">
        <w:r w:rsidRPr="000D4D18">
          <w:rPr>
            <w:rStyle w:val="Hyperlink"/>
            <w:rFonts w:ascii="Times" w:hAnsi="Times" w:cs="Arial"/>
            <w:color w:val="000000" w:themeColor="text1"/>
            <w:sz w:val="22"/>
            <w:szCs w:val="22"/>
          </w:rPr>
          <w:t>Creative Commons Attribution-ShareAlike 4.0 International License</w:t>
        </w:r>
      </w:hyperlink>
      <w:r w:rsidR="000059C5">
        <w:rPr>
          <w:rFonts w:ascii="Arial" w:hAnsi="Arial" w:cs="Arial"/>
          <w:color w:val="666666"/>
          <w:sz w:val="27"/>
          <w:szCs w:val="27"/>
          <w:shd w:val="clear" w:color="auto" w:fill="FFFFFF"/>
        </w:rPr>
        <w:t>)</w:t>
      </w:r>
    </w:p>
    <w:p w14:paraId="411364BC" w14:textId="77777777" w:rsidR="000D4D18" w:rsidRPr="000D4D18" w:rsidRDefault="000D4D18" w:rsidP="000D4D18"/>
    <w:p w14:paraId="4BB17E6F" w14:textId="79EADDBA" w:rsidR="004E675D" w:rsidRPr="000D4D18" w:rsidRDefault="004E675D" w:rsidP="000D4D18"/>
    <w:bookmarkEnd w:id="49"/>
    <w:bookmarkEnd w:id="50"/>
    <w:bookmarkEnd w:id="51"/>
    <w:p w14:paraId="44345DF1" w14:textId="27DBFA32" w:rsidR="00DA6039" w:rsidRDefault="00567ADD">
      <w:pPr>
        <w:spacing w:after="200" w:line="276" w:lineRule="auto"/>
      </w:pPr>
      <w:r>
        <w:t>We hope that this guidebook has been helpful to you, and we welcome your comments and suggestions. Write to us at generationainexus@mitre.org</w:t>
      </w:r>
      <w:r w:rsidR="00DA6039">
        <w:br w:type="page"/>
      </w:r>
    </w:p>
    <w:p w14:paraId="5B1BB991" w14:textId="34F5E5E6" w:rsidR="00DA6039" w:rsidRDefault="00DA6039" w:rsidP="00BD079E">
      <w:pPr>
        <w:pStyle w:val="Heading1"/>
        <w:numPr>
          <w:ilvl w:val="0"/>
          <w:numId w:val="0"/>
        </w:numPr>
        <w:ind w:left="432" w:hanging="432"/>
      </w:pPr>
      <w:bookmarkStart w:id="55" w:name="_Toc11132756"/>
      <w:r>
        <w:t>References</w:t>
      </w:r>
      <w:bookmarkEnd w:id="55"/>
    </w:p>
    <w:p w14:paraId="6AE3C219" w14:textId="3D8147BB" w:rsidR="0060034E" w:rsidRDefault="0060034E">
      <w:pPr>
        <w:pStyle w:val="BodyText"/>
      </w:pPr>
      <w:r>
        <w:t xml:space="preserve">Angelo, T., &amp; Cross, K. P. (1993). Classroom Assessment Techniques. </w:t>
      </w:r>
      <w:r w:rsidR="00DB63AC">
        <w:t>2</w:t>
      </w:r>
      <w:r w:rsidR="00DB63AC" w:rsidRPr="00DB63AC">
        <w:rPr>
          <w:vertAlign w:val="superscript"/>
        </w:rPr>
        <w:t>nd</w:t>
      </w:r>
      <w:r w:rsidR="00DB63AC">
        <w:t xml:space="preserve"> ed. </w:t>
      </w:r>
      <w:r>
        <w:t xml:space="preserve">Jossey-Bass. Accessed: </w:t>
      </w:r>
      <w:hyperlink r:id="rId52" w:history="1">
        <w:r w:rsidR="00332727" w:rsidRPr="00DE68D6">
          <w:rPr>
            <w:rStyle w:val="Hyperlink"/>
          </w:rPr>
          <w:t>https://cft.vanderbilt.edu/guides-sub-pages/cats/</w:t>
        </w:r>
      </w:hyperlink>
    </w:p>
    <w:p w14:paraId="26FB24C7" w14:textId="77EB4707" w:rsidR="00332727" w:rsidRDefault="00332727" w:rsidP="00332727">
      <w:pPr>
        <w:pStyle w:val="BodyText"/>
        <w:rPr>
          <w:rStyle w:val="Hyperlink"/>
        </w:rPr>
      </w:pPr>
      <w:r>
        <w:t xml:space="preserve">Brookfield, Stephen E. (2006). The Skillful Teacher. </w:t>
      </w:r>
      <w:r w:rsidR="00DB63AC">
        <w:t>2</w:t>
      </w:r>
      <w:r w:rsidR="00DB63AC" w:rsidRPr="00DB63AC">
        <w:rPr>
          <w:vertAlign w:val="superscript"/>
        </w:rPr>
        <w:t>nd</w:t>
      </w:r>
      <w:r w:rsidR="00DB63AC">
        <w:t xml:space="preserve"> ed. </w:t>
      </w:r>
      <w:r w:rsidRPr="003A4DB1">
        <w:t>Jossey-Bass</w:t>
      </w:r>
      <w:r>
        <w:t>.</w:t>
      </w:r>
    </w:p>
    <w:p w14:paraId="3F4C0C4F" w14:textId="1D94F7A0" w:rsidR="000D4D18" w:rsidRDefault="000D4D18">
      <w:pPr>
        <w:pStyle w:val="BodyText"/>
      </w:pPr>
      <w:r>
        <w:t xml:space="preserve">Fractus Learning. (nd). Bloom’s Taxonomy Verbs. Accessed: </w:t>
      </w:r>
      <w:r w:rsidRPr="000D4D18">
        <w:t>https://www.fractuslearning.com/blooms-taxonomy-verbs-free-chart/</w:t>
      </w:r>
    </w:p>
    <w:p w14:paraId="40B16629" w14:textId="26DB1F49" w:rsidR="008B222B" w:rsidRDefault="004508FB">
      <w:pPr>
        <w:pStyle w:val="BodyText"/>
      </w:pPr>
      <w:r>
        <w:t xml:space="preserve">Granville, V. (2017). </w:t>
      </w:r>
      <w:r w:rsidRPr="004508FB">
        <w:t xml:space="preserve">Difference </w:t>
      </w:r>
      <w:r>
        <w:t>B</w:t>
      </w:r>
      <w:r w:rsidRPr="004508FB">
        <w:t>etween Machine Learning, Data Science, AI, Deep Learning, and Statistics</w:t>
      </w:r>
      <w:r>
        <w:t xml:space="preserve">. Accessed: </w:t>
      </w:r>
      <w:r w:rsidRPr="004508FB">
        <w:t>https://www.datasciencecentral.com/profiles/blogs/difference-between-machine-learning-data-science-ai-deep-learning</w:t>
      </w:r>
    </w:p>
    <w:p w14:paraId="5C6F2E95" w14:textId="318F62CB" w:rsidR="00DB63AC" w:rsidRDefault="009D5FBC" w:rsidP="00DB63AC">
      <w:pPr>
        <w:spacing w:after="120"/>
      </w:pPr>
      <w:r>
        <w:t xml:space="preserve">Liew, </w:t>
      </w:r>
      <w:r w:rsidRPr="009D5FBC">
        <w:t>Kyung-Soo</w:t>
      </w:r>
      <w:r>
        <w:t>.</w:t>
      </w:r>
      <w:r w:rsidRPr="009D5FBC">
        <w:t xml:space="preserve"> (2017). Syllabus for BU.520.710, Big Data Machine Learning, Carey Business School, Johns Hopkins University</w:t>
      </w:r>
      <w:r>
        <w:t xml:space="preserve">. Accessed 6/10/2019 at </w:t>
      </w:r>
      <w:hyperlink r:id="rId53" w:history="1">
        <w:r w:rsidR="000D4D18" w:rsidRPr="00AB44ED">
          <w:rPr>
            <w:rStyle w:val="Hyperlink"/>
          </w:rPr>
          <w:t>https://carey.jhu.edu/uploads/documents/520.710_AY17-18.docx</w:t>
        </w:r>
      </w:hyperlink>
      <w:r w:rsidR="000D4D18">
        <w:t xml:space="preserve"> </w:t>
      </w:r>
    </w:p>
    <w:p w14:paraId="1E88AEEC" w14:textId="6A871CF7" w:rsidR="008B222B" w:rsidRDefault="004508FB" w:rsidP="00DB63AC">
      <w:pPr>
        <w:spacing w:after="120"/>
      </w:pPr>
      <w:r>
        <w:t xml:space="preserve">Paranagama, T. (2017). An Introduction to Machine Learning. Accessed: </w:t>
      </w:r>
      <w:hyperlink r:id="rId54" w:history="1">
        <w:r>
          <w:rPr>
            <w:rStyle w:val="Hyperlink"/>
          </w:rPr>
          <w:t>https://becominghuman.ai/an-introduction-to-machine-learning-7db04da817c4</w:t>
        </w:r>
      </w:hyperlink>
    </w:p>
    <w:p w14:paraId="2E709A73" w14:textId="1F0D74F4" w:rsidR="00332727" w:rsidRDefault="00332727" w:rsidP="00DB63AC">
      <w:pPr>
        <w:pStyle w:val="BodyText"/>
      </w:pPr>
      <w:r>
        <w:t>Peak Performance Center</w:t>
      </w:r>
      <w:r w:rsidR="00DB63AC">
        <w:t>. (nd)</w:t>
      </w:r>
      <w:r>
        <w:t>. ROPES</w:t>
      </w:r>
      <w:r w:rsidR="00DB63AC">
        <w:t>.</w:t>
      </w:r>
      <w:r>
        <w:t xml:space="preserve"> Accessed: </w:t>
      </w:r>
      <w:hyperlink r:id="rId55" w:history="1">
        <w:r>
          <w:rPr>
            <w:rStyle w:val="Hyperlink"/>
          </w:rPr>
          <w:t>http://thepeakperformancecenter.com/educational-learning/teaching-training/principles-of-instruction/ropes-model/</w:t>
        </w:r>
      </w:hyperlink>
    </w:p>
    <w:p w14:paraId="3CF9FC19" w14:textId="098D09A6" w:rsidR="009425AC" w:rsidRDefault="00575868" w:rsidP="00DA76C3">
      <w:pPr>
        <w:pStyle w:val="BodyText"/>
      </w:pPr>
      <w:r>
        <w:t>Wiggins, G., &amp; McTighe, J. (200</w:t>
      </w:r>
      <w:r w:rsidR="00E51407">
        <w:t>6</w:t>
      </w:r>
      <w:r>
        <w:t xml:space="preserve">). </w:t>
      </w:r>
      <w:r w:rsidR="00DA6039">
        <w:t>Understanding by Design</w:t>
      </w:r>
      <w:r>
        <w:t xml:space="preserve">. </w:t>
      </w:r>
      <w:r w:rsidR="00DA6039">
        <w:t xml:space="preserve">2nd </w:t>
      </w:r>
      <w:r>
        <w:t>e</w:t>
      </w:r>
      <w:r w:rsidR="00DA6039">
        <w:t>d</w:t>
      </w:r>
      <w:r>
        <w:t xml:space="preserve">. Alexandria, VA: ASCD. </w:t>
      </w:r>
    </w:p>
    <w:sectPr w:rsidR="009425AC" w:rsidSect="00B83732">
      <w:type w:val="continuous"/>
      <w:pgSz w:w="12240" w:h="15840"/>
      <w:pgMar w:top="1296" w:right="1440" w:bottom="1152" w:left="1440" w:header="720" w:footer="720" w:gutter="0"/>
      <w:pgNumType w:chapStyle="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19CB4C" w14:textId="77777777" w:rsidR="00531CDF" w:rsidRDefault="00531CDF" w:rsidP="00F34455"/>
    <w:p w14:paraId="1C991195" w14:textId="77777777" w:rsidR="00531CDF" w:rsidRDefault="00531CDF"/>
    <w:p w14:paraId="3744350E" w14:textId="77777777" w:rsidR="00531CDF" w:rsidRDefault="00531CDF"/>
    <w:p w14:paraId="4EB42F34" w14:textId="77777777" w:rsidR="00531CDF" w:rsidRDefault="00531CDF"/>
    <w:p w14:paraId="7183C4EA" w14:textId="77777777" w:rsidR="00531CDF" w:rsidRDefault="00531CDF"/>
    <w:p w14:paraId="67263BD8" w14:textId="77777777" w:rsidR="00531CDF" w:rsidRDefault="00531CDF"/>
  </w:endnote>
  <w:endnote w:type="continuationSeparator" w:id="0">
    <w:p w14:paraId="6CE7CDAE" w14:textId="77777777" w:rsidR="00531CDF" w:rsidRDefault="00531CDF" w:rsidP="00F34455">
      <w:r>
        <w:continuationSeparator/>
      </w:r>
    </w:p>
    <w:p w14:paraId="13CA7018" w14:textId="77777777" w:rsidR="00531CDF" w:rsidRDefault="00531CDF"/>
    <w:p w14:paraId="583B0123" w14:textId="77777777" w:rsidR="00531CDF" w:rsidRDefault="00531CDF"/>
    <w:p w14:paraId="6AA7934C" w14:textId="77777777" w:rsidR="00531CDF" w:rsidRDefault="00531CDF"/>
    <w:p w14:paraId="39CAC6EB" w14:textId="77777777" w:rsidR="00531CDF" w:rsidRDefault="00531CDF"/>
    <w:p w14:paraId="333DE5F6" w14:textId="77777777" w:rsidR="00531CDF" w:rsidRDefault="00531C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Times">
    <w:panose1 w:val="00000500000000020000"/>
    <w:charset w:val="00"/>
    <w:family w:val="auto"/>
    <w:pitch w:val="variable"/>
    <w:sig w:usb0="E00002FF" w:usb1="5000205A"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Narrow Bold">
    <w:altName w:val="Arial Narrow"/>
    <w:panose1 w:val="020B07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C3144A" w14:textId="77777777" w:rsidR="00657F3D" w:rsidRDefault="00657F3D">
    <w:pPr>
      <w:framePr w:wrap="none" w:vAnchor="text" w:hAnchor="margin" w:xAlign="center" w:y="1"/>
    </w:pPr>
    <w:r>
      <w:fldChar w:fldCharType="begin"/>
    </w:r>
    <w:r>
      <w:instrText xml:space="preserve">PAGE  </w:instrText>
    </w:r>
    <w:r>
      <w:fldChar w:fldCharType="separate"/>
    </w:r>
    <w:r>
      <w:rPr>
        <w:noProof/>
      </w:rPr>
      <w:t>2</w:t>
    </w:r>
    <w:r>
      <w:rPr>
        <w:noProof/>
      </w:rPr>
      <w:fldChar w:fldCharType="end"/>
    </w:r>
  </w:p>
  <w:p w14:paraId="78EE195F" w14:textId="77777777" w:rsidR="00657F3D" w:rsidRDefault="00657F3D">
    <w:pPr>
      <w:ind w:left="-10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481230560"/>
      <w:docPartObj>
        <w:docPartGallery w:val="Page Numbers (Bottom of Page)"/>
        <w:docPartUnique/>
      </w:docPartObj>
    </w:sdtPr>
    <w:sdtEndPr>
      <w:rPr>
        <w:noProof/>
      </w:rPr>
    </w:sdtEndPr>
    <w:sdtContent>
      <w:p w14:paraId="27641364" w14:textId="0FBF4CA1" w:rsidR="00657F3D" w:rsidRDefault="00657F3D">
        <w:pPr>
          <w:pStyle w:val="Footer"/>
        </w:pPr>
        <w:r>
          <w:rPr>
            <w:noProof w:val="0"/>
          </w:rPr>
          <w:fldChar w:fldCharType="begin"/>
        </w:r>
        <w:r>
          <w:instrText xml:space="preserve"> PAGE   \* MERGEFORMAT </w:instrText>
        </w:r>
        <w:r>
          <w:rPr>
            <w:noProof w:val="0"/>
          </w:rPr>
          <w:fldChar w:fldCharType="separate"/>
        </w:r>
        <w:r>
          <w:t>2</w:t>
        </w:r>
        <w:r>
          <w:fldChar w:fldCharType="end"/>
        </w:r>
      </w:p>
    </w:sdtContent>
  </w:sdt>
  <w:p w14:paraId="5E6A8D1C" w14:textId="4B37CFF8" w:rsidR="00657F3D" w:rsidRPr="0046542D" w:rsidRDefault="00657F3D" w:rsidP="0046542D">
    <w:pPr>
      <w:jc w:val="right"/>
      <w:rPr>
        <w:rFonts w:ascii="Arial Narrow" w:hAnsi="Arial Narrow"/>
        <w: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FB19B" w14:textId="77777777" w:rsidR="00657F3D" w:rsidRPr="006A5637" w:rsidRDefault="00657F3D" w:rsidP="006A5637">
    <w:pPr>
      <w:pStyle w:val="BodyTextRightAligned"/>
      <w:ind w:left="0"/>
      <w:rPr>
        <w:rFonts w:ascii="Calibri" w:hAnsi="Calibri" w:cs="Calibri"/>
        <w:sz w:val="16"/>
        <w:szCs w:val="16"/>
      </w:rPr>
    </w:pPr>
    <w:r w:rsidRPr="006A5637">
      <w:rPr>
        <w:rFonts w:ascii="Calibri" w:hAnsi="Calibri" w:cs="Calibri"/>
        <w:sz w:val="16"/>
        <w:szCs w:val="16"/>
      </w:rPr>
      <w:t xml:space="preserve">© 2019 The MITRE Corporation. All rights reserved. </w:t>
    </w:r>
  </w:p>
  <w:p w14:paraId="08520D4D" w14:textId="40F8537A" w:rsidR="00657F3D" w:rsidRPr="006A5637" w:rsidRDefault="00657F3D" w:rsidP="006A5637">
    <w:pPr>
      <w:pStyle w:val="Classification-black"/>
      <w:jc w:val="left"/>
      <w:rPr>
        <w:rFonts w:ascii="Calibri" w:hAnsi="Calibri" w:cs="Calibri"/>
        <w:b w:val="0"/>
        <w:sz w:val="16"/>
        <w:szCs w:val="16"/>
      </w:rPr>
    </w:pPr>
    <w:r w:rsidRPr="006A5637">
      <w:rPr>
        <w:rFonts w:ascii="Calibri" w:hAnsi="Calibri" w:cs="Calibri"/>
        <w:b w:val="0"/>
        <w:sz w:val="16"/>
        <w:szCs w:val="16"/>
      </w:rPr>
      <w:t>Approved for public release. Distribution unlimited. Case number PR_19-01826-2</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34F28" w14:textId="223CDFC1" w:rsidR="00657F3D" w:rsidRPr="00E92AC5" w:rsidRDefault="00657F3D" w:rsidP="00640B47">
    <w:pPr>
      <w:pStyle w:val="Footer"/>
    </w:pPr>
    <w:r>
      <w:rPr>
        <w:noProof w:val="0"/>
      </w:rPr>
      <w:fldChar w:fldCharType="begin"/>
    </w:r>
    <w:r>
      <w:instrText xml:space="preserve"> PAGE   \* MERGEFORMAT </w:instrText>
    </w:r>
    <w:r>
      <w:rPr>
        <w:noProof w:val="0"/>
      </w:rPr>
      <w:fldChar w:fldCharType="separate"/>
    </w:r>
    <w: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B18CFF" w14:textId="77777777" w:rsidR="00531CDF" w:rsidRDefault="00531CDF" w:rsidP="00F34455">
      <w:r>
        <w:separator/>
      </w:r>
    </w:p>
    <w:p w14:paraId="0C7AF7B8" w14:textId="77777777" w:rsidR="00531CDF" w:rsidRDefault="00531CDF"/>
  </w:footnote>
  <w:footnote w:type="continuationSeparator" w:id="0">
    <w:p w14:paraId="51365643" w14:textId="77777777" w:rsidR="00531CDF" w:rsidRDefault="00531CDF" w:rsidP="00F34455">
      <w:r>
        <w:continuationSeparator/>
      </w:r>
    </w:p>
    <w:p w14:paraId="2C982866" w14:textId="77777777" w:rsidR="00531CDF" w:rsidRDefault="00531CDF"/>
    <w:p w14:paraId="6452A5A6" w14:textId="77777777" w:rsidR="00531CDF" w:rsidRDefault="00531CDF"/>
    <w:p w14:paraId="51A9ADEA" w14:textId="77777777" w:rsidR="00531CDF" w:rsidRDefault="00531CDF"/>
    <w:p w14:paraId="7581D753" w14:textId="77777777" w:rsidR="00531CDF" w:rsidRDefault="00531CDF"/>
    <w:p w14:paraId="112E8BE2" w14:textId="77777777" w:rsidR="00531CDF" w:rsidRDefault="00531C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B4AECF" w14:textId="77777777" w:rsidR="00657F3D" w:rsidRDefault="00657F3D" w:rsidP="00BA65D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431F98" w14:textId="77777777" w:rsidR="00657F3D" w:rsidRPr="00E92AC5" w:rsidRDefault="00657F3D" w:rsidP="0092355F">
    <w:pPr>
      <w:pStyle w:val="BodyTex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1"/>
    <w:multiLevelType w:val="singleLevel"/>
    <w:tmpl w:val="445A8962"/>
    <w:lvl w:ilvl="0">
      <w:start w:val="1"/>
      <w:numFmt w:val="bullet"/>
      <w:pStyle w:val="ListBullet4"/>
      <w:lvlText w:val=""/>
      <w:lvlJc w:val="left"/>
      <w:pPr>
        <w:ind w:left="1440" w:hanging="360"/>
      </w:pPr>
      <w:rPr>
        <w:rFonts w:ascii="Symbol" w:hAnsi="Symbol" w:hint="default"/>
      </w:rPr>
    </w:lvl>
  </w:abstractNum>
  <w:abstractNum w:abstractNumId="1" w15:restartNumberingAfterBreak="0">
    <w:nsid w:val="FFFFFF82"/>
    <w:multiLevelType w:val="singleLevel"/>
    <w:tmpl w:val="27E85E42"/>
    <w:lvl w:ilvl="0">
      <w:start w:val="1"/>
      <w:numFmt w:val="bullet"/>
      <w:pStyle w:val="ListBullet3"/>
      <w:lvlText w:val=""/>
      <w:lvlJc w:val="left"/>
      <w:pPr>
        <w:ind w:left="1080" w:hanging="360"/>
      </w:pPr>
      <w:rPr>
        <w:rFonts w:ascii="Wingdings" w:hAnsi="Wingdings" w:hint="default"/>
      </w:rPr>
    </w:lvl>
  </w:abstractNum>
  <w:abstractNum w:abstractNumId="2" w15:restartNumberingAfterBreak="0">
    <w:nsid w:val="FFFFFF83"/>
    <w:multiLevelType w:val="singleLevel"/>
    <w:tmpl w:val="31E0A998"/>
    <w:lvl w:ilvl="0">
      <w:start w:val="1"/>
      <w:numFmt w:val="bullet"/>
      <w:pStyle w:val="ListBullet2"/>
      <w:lvlText w:val="o"/>
      <w:lvlJc w:val="left"/>
      <w:pPr>
        <w:ind w:left="720" w:hanging="360"/>
      </w:pPr>
      <w:rPr>
        <w:rFonts w:ascii="Courier New" w:hAnsi="Courier New" w:cs="Courier New" w:hint="default"/>
      </w:rPr>
    </w:lvl>
  </w:abstractNum>
  <w:abstractNum w:abstractNumId="3" w15:restartNumberingAfterBreak="0">
    <w:nsid w:val="06687B2C"/>
    <w:multiLevelType w:val="hybridMultilevel"/>
    <w:tmpl w:val="1E6215A6"/>
    <w:lvl w:ilvl="0" w:tplc="C84A766C">
      <w:start w:val="1"/>
      <w:numFmt w:val="decimal"/>
      <w:pStyle w:val="Numbered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4B787D"/>
    <w:multiLevelType w:val="hybridMultilevel"/>
    <w:tmpl w:val="E6748876"/>
    <w:lvl w:ilvl="0" w:tplc="DC3C6758">
      <w:start w:val="1"/>
      <w:numFmt w:val="bullet"/>
      <w:pStyle w:val="TableListBullet1"/>
      <w:lvlText w:val=""/>
      <w:lvlJc w:val="left"/>
      <w:pPr>
        <w:ind w:left="720" w:hanging="360"/>
      </w:pPr>
      <w:rPr>
        <w:rFonts w:ascii="Symbol" w:hAnsi="Symbol" w:hint="default"/>
      </w:rPr>
    </w:lvl>
    <w:lvl w:ilvl="1" w:tplc="A0D6DBF0">
      <w:start w:val="1"/>
      <w:numFmt w:val="bullet"/>
      <w:pStyle w:val="TableList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B47B05"/>
    <w:multiLevelType w:val="hybridMultilevel"/>
    <w:tmpl w:val="841C8E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9AA5561"/>
    <w:multiLevelType w:val="hybridMultilevel"/>
    <w:tmpl w:val="6BB09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0B3179"/>
    <w:multiLevelType w:val="hybridMultilevel"/>
    <w:tmpl w:val="3EC0D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357F0D"/>
    <w:multiLevelType w:val="hybridMultilevel"/>
    <w:tmpl w:val="713EBA3C"/>
    <w:lvl w:ilvl="0" w:tplc="26062522">
      <w:start w:val="1"/>
      <w:numFmt w:val="decimal"/>
      <w:pStyle w:val="NumberedList3"/>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E621A8"/>
    <w:multiLevelType w:val="hybridMultilevel"/>
    <w:tmpl w:val="B73C1A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2571B61"/>
    <w:multiLevelType w:val="hybridMultilevel"/>
    <w:tmpl w:val="5284EB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7D463A"/>
    <w:multiLevelType w:val="hybridMultilevel"/>
    <w:tmpl w:val="2136A040"/>
    <w:lvl w:ilvl="0" w:tplc="23C82E00">
      <w:start w:val="1"/>
      <w:numFmt w:val="decimal"/>
      <w:pStyle w:val="Reference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331C58"/>
    <w:multiLevelType w:val="hybridMultilevel"/>
    <w:tmpl w:val="97BECD06"/>
    <w:lvl w:ilvl="0" w:tplc="F56E131C">
      <w:start w:val="1"/>
      <w:numFmt w:val="bullet"/>
      <w:pStyle w:val="ListBullet"/>
      <w:lvlText w:val=""/>
      <w:lvlJc w:val="left"/>
      <w:pPr>
        <w:tabs>
          <w:tab w:val="num" w:pos="360"/>
        </w:tabs>
        <w:ind w:left="360" w:firstLine="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2AC50DAF"/>
    <w:multiLevelType w:val="hybridMultilevel"/>
    <w:tmpl w:val="6CB612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C451942"/>
    <w:multiLevelType w:val="hybridMultilevel"/>
    <w:tmpl w:val="76ECE0CA"/>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5" w15:restartNumberingAfterBreak="0">
    <w:nsid w:val="2F0177B3"/>
    <w:multiLevelType w:val="hybridMultilevel"/>
    <w:tmpl w:val="D89C8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CD10D3"/>
    <w:multiLevelType w:val="hybridMultilevel"/>
    <w:tmpl w:val="3FB450DC"/>
    <w:lvl w:ilvl="0" w:tplc="C9821CA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36323F0"/>
    <w:multiLevelType w:val="hybridMultilevel"/>
    <w:tmpl w:val="C7CA18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74405E"/>
    <w:multiLevelType w:val="hybridMultilevel"/>
    <w:tmpl w:val="376A3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217181"/>
    <w:multiLevelType w:val="hybridMultilevel"/>
    <w:tmpl w:val="59988F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4A53177"/>
    <w:multiLevelType w:val="hybridMultilevel"/>
    <w:tmpl w:val="AE322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971C02"/>
    <w:multiLevelType w:val="hybridMultilevel"/>
    <w:tmpl w:val="81C84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81004E"/>
    <w:multiLevelType w:val="hybridMultilevel"/>
    <w:tmpl w:val="F7CAC684"/>
    <w:lvl w:ilvl="0" w:tplc="04090001">
      <w:start w:val="1"/>
      <w:numFmt w:val="bullet"/>
      <w:lvlText w:val=""/>
      <w:lvlJc w:val="left"/>
      <w:pPr>
        <w:ind w:left="360" w:hanging="360"/>
      </w:pPr>
      <w:rPr>
        <w:rFonts w:ascii="Symbol" w:hAnsi="Symbol" w:hint="default"/>
      </w:rPr>
    </w:lvl>
    <w:lvl w:ilvl="1" w:tplc="2C6A6B58">
      <w:start w:val="3"/>
      <w:numFmt w:val="bullet"/>
      <w:lvlText w:val="•"/>
      <w:lvlJc w:val="left"/>
      <w:pPr>
        <w:ind w:left="1440" w:hanging="72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CEF0976"/>
    <w:multiLevelType w:val="hybridMultilevel"/>
    <w:tmpl w:val="CBA4121A"/>
    <w:lvl w:ilvl="0" w:tplc="04090001">
      <w:start w:val="1"/>
      <w:numFmt w:val="bullet"/>
      <w:lvlText w:val=""/>
      <w:lvlJc w:val="left"/>
      <w:pPr>
        <w:ind w:left="360" w:hanging="360"/>
      </w:pPr>
      <w:rPr>
        <w:rFonts w:ascii="Symbol" w:hAnsi="Symbol" w:hint="default"/>
      </w:rPr>
    </w:lvl>
    <w:lvl w:ilvl="1" w:tplc="B33A481E">
      <w:numFmt w:val="bullet"/>
      <w:lvlText w:val="•"/>
      <w:lvlJc w:val="left"/>
      <w:pPr>
        <w:ind w:left="1440" w:hanging="72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D432C5F"/>
    <w:multiLevelType w:val="hybridMultilevel"/>
    <w:tmpl w:val="0A720292"/>
    <w:lvl w:ilvl="0" w:tplc="F8F6A132">
      <w:start w:val="1"/>
      <w:numFmt w:val="decimal"/>
      <w:lvlText w:val="%1."/>
      <w:lvlJc w:val="left"/>
      <w:pPr>
        <w:ind w:left="360" w:hanging="360"/>
      </w:pPr>
      <w:rPr>
        <w:rFonts w:ascii="Times" w:hAnsi="Times" w:hint="default"/>
      </w:rPr>
    </w:lvl>
    <w:lvl w:ilvl="1" w:tplc="2C6A6B58">
      <w:start w:val="3"/>
      <w:numFmt w:val="bullet"/>
      <w:lvlText w:val="•"/>
      <w:lvlJc w:val="left"/>
      <w:pPr>
        <w:ind w:left="1440" w:hanging="72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F3B31E6"/>
    <w:multiLevelType w:val="hybridMultilevel"/>
    <w:tmpl w:val="0ADCE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5D2E03"/>
    <w:multiLevelType w:val="hybridMultilevel"/>
    <w:tmpl w:val="AE6AB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194035"/>
    <w:multiLevelType w:val="hybridMultilevel"/>
    <w:tmpl w:val="F57A13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1717585"/>
    <w:multiLevelType w:val="hybridMultilevel"/>
    <w:tmpl w:val="7236F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3C3C9D"/>
    <w:multiLevelType w:val="hybridMultilevel"/>
    <w:tmpl w:val="5EA41B00"/>
    <w:lvl w:ilvl="0" w:tplc="5376687E">
      <w:start w:val="1"/>
      <w:numFmt w:val="bullet"/>
      <w:pStyle w:val="TableListBullet3"/>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6B600F79"/>
    <w:multiLevelType w:val="hybridMultilevel"/>
    <w:tmpl w:val="8814CA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B9D2F0F"/>
    <w:multiLevelType w:val="hybridMultilevel"/>
    <w:tmpl w:val="FEB89A9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C81EE0"/>
    <w:multiLevelType w:val="hybridMultilevel"/>
    <w:tmpl w:val="690A0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2D564E"/>
    <w:multiLevelType w:val="multilevel"/>
    <w:tmpl w:val="291C6130"/>
    <w:lvl w:ilvl="0">
      <w:start w:val="1"/>
      <w:numFmt w:val="decimal"/>
      <w:pStyle w:val="Heading1"/>
      <w:lvlText w:val="%1"/>
      <w:lvlJc w:val="left"/>
      <w:pPr>
        <w:ind w:left="432" w:hanging="432"/>
      </w:pPr>
      <w:rPr>
        <w:rFonts w:hint="default"/>
        <w:b/>
        <w:bCs w:val="0"/>
        <w:i w:val="0"/>
        <w:iCs w:val="0"/>
        <w:caps w:val="0"/>
        <w:smallCaps w:val="0"/>
        <w:strike w:val="0"/>
        <w:dstrike w:val="0"/>
        <w:noProof w:val="0"/>
        <w:vanish w:val="0"/>
        <w:color w:val="000000"/>
        <w:spacing w:val="0"/>
        <w:kern w:val="0"/>
        <w:position w:val="0"/>
        <w:sz w:val="36"/>
        <w:szCs w:val="3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5850" w:hanging="720"/>
      </w:pPr>
      <w:rPr>
        <w:rFonts w:hint="default"/>
        <w:b/>
        <w:i w:val="0"/>
        <w:color w:val="auto"/>
        <w:sz w:val="28"/>
        <w:szCs w:val="28"/>
      </w:rPr>
    </w:lvl>
    <w:lvl w:ilvl="3">
      <w:start w:val="1"/>
      <w:numFmt w:val="decimal"/>
      <w:pStyle w:val="Heading4"/>
      <w:lvlText w:val="%1.%2.%3.%4"/>
      <w:lvlJc w:val="left"/>
      <w:pPr>
        <w:ind w:left="864" w:hanging="864"/>
      </w:pPr>
      <w:rPr>
        <w:rFonts w:hint="default"/>
        <w:b/>
        <w:i w:val="0"/>
        <w:color w:val="auto"/>
        <w:sz w:val="24"/>
        <w:szCs w:val="24"/>
      </w:rPr>
    </w:lvl>
    <w:lvl w:ilvl="4">
      <w:start w:val="1"/>
      <w:numFmt w:val="decimal"/>
      <w:pStyle w:val="Heading5"/>
      <w:lvlText w:val="%1.%2.%3.%4.%5"/>
      <w:lvlJc w:val="left"/>
      <w:pPr>
        <w:ind w:left="1008" w:hanging="1008"/>
      </w:pPr>
      <w:rPr>
        <w:rFonts w:hint="default"/>
        <w:b/>
        <w:bCs w:val="0"/>
        <w:i w:val="0"/>
        <w:iCs w:val="0"/>
        <w:caps w:val="0"/>
        <w:smallCaps w:val="0"/>
        <w:strike w:val="0"/>
        <w:dstrike w:val="0"/>
        <w:noProof w:val="0"/>
        <w:vanish w:val="0"/>
        <w:color w:val="auto"/>
        <w:spacing w:val="0"/>
        <w:kern w:val="0"/>
        <w:position w:val="0"/>
        <w:sz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upperLetter"/>
      <w:pStyle w:val="Heading6"/>
      <w:lvlText w:val="Appendix %6"/>
      <w:lvlJc w:val="left"/>
      <w:pPr>
        <w:ind w:left="1962" w:hanging="115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Heading7"/>
      <w:lvlText w:val="%6.%7"/>
      <w:lvlJc w:val="left"/>
      <w:pPr>
        <w:ind w:left="648" w:hanging="648"/>
      </w:pPr>
      <w:rPr>
        <w:rFonts w:hint="default"/>
        <w:b/>
        <w:i w:val="0"/>
        <w:color w:val="auto"/>
        <w:sz w:val="32"/>
        <w:szCs w:val="32"/>
      </w:rPr>
    </w:lvl>
    <w:lvl w:ilvl="7">
      <w:start w:val="1"/>
      <w:numFmt w:val="decimal"/>
      <w:pStyle w:val="Heading8"/>
      <w:lvlText w:val="%6.%7.%8"/>
      <w:lvlJc w:val="left"/>
      <w:pPr>
        <w:ind w:left="4734" w:hanging="864"/>
      </w:pPr>
      <w:rPr>
        <w:rFonts w:hint="default"/>
        <w:b/>
        <w:i w:val="0"/>
        <w:color w:val="auto"/>
        <w:sz w:val="28"/>
        <w:szCs w:val="28"/>
      </w:rPr>
    </w:lvl>
    <w:lvl w:ilvl="8">
      <w:start w:val="1"/>
      <w:numFmt w:val="decimal"/>
      <w:pStyle w:val="Heading9"/>
      <w:lvlText w:val="%6.%7.%8.%9"/>
      <w:lvlJc w:val="left"/>
      <w:pPr>
        <w:ind w:left="1152" w:hanging="1152"/>
      </w:pPr>
      <w:rPr>
        <w:rFonts w:hint="default"/>
        <w:b/>
        <w:i w:val="0"/>
        <w:color w:val="auto"/>
        <w:sz w:val="24"/>
        <w:szCs w:val="24"/>
      </w:rPr>
    </w:lvl>
  </w:abstractNum>
  <w:abstractNum w:abstractNumId="34" w15:restartNumberingAfterBreak="0">
    <w:nsid w:val="772769D2"/>
    <w:multiLevelType w:val="hybridMultilevel"/>
    <w:tmpl w:val="B294864E"/>
    <w:lvl w:ilvl="0" w:tplc="D4323D58">
      <w:start w:val="1"/>
      <w:numFmt w:val="lowerLetter"/>
      <w:pStyle w:val="NumberedList2"/>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8B6F16"/>
    <w:multiLevelType w:val="hybridMultilevel"/>
    <w:tmpl w:val="4D460B1C"/>
    <w:lvl w:ilvl="0" w:tplc="B084496A">
      <w:start w:val="1"/>
      <w:numFmt w:val="lowerLetter"/>
      <w:pStyle w:val="NumberedList4"/>
      <w:lvlText w:val="%1)"/>
      <w:lvlJc w:val="left"/>
      <w:pPr>
        <w:ind w:left="18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D046CF"/>
    <w:multiLevelType w:val="hybridMultilevel"/>
    <w:tmpl w:val="6A70D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E0A11E5"/>
    <w:multiLevelType w:val="hybridMultilevel"/>
    <w:tmpl w:val="222C796C"/>
    <w:lvl w:ilvl="0" w:tplc="ED9E797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3"/>
  </w:num>
  <w:num w:numId="2">
    <w:abstractNumId w:val="2"/>
  </w:num>
  <w:num w:numId="3">
    <w:abstractNumId w:val="1"/>
  </w:num>
  <w:num w:numId="4">
    <w:abstractNumId w:val="0"/>
  </w:num>
  <w:num w:numId="5">
    <w:abstractNumId w:val="12"/>
  </w:num>
  <w:num w:numId="6">
    <w:abstractNumId w:val="3"/>
  </w:num>
  <w:num w:numId="7">
    <w:abstractNumId w:val="34"/>
  </w:num>
  <w:num w:numId="8">
    <w:abstractNumId w:val="8"/>
  </w:num>
  <w:num w:numId="9">
    <w:abstractNumId w:val="35"/>
  </w:num>
  <w:num w:numId="10">
    <w:abstractNumId w:val="4"/>
  </w:num>
  <w:num w:numId="11">
    <w:abstractNumId w:val="29"/>
  </w:num>
  <w:num w:numId="12">
    <w:abstractNumId w:val="11"/>
  </w:num>
  <w:num w:numId="13">
    <w:abstractNumId w:val="21"/>
  </w:num>
  <w:num w:numId="14">
    <w:abstractNumId w:val="22"/>
  </w:num>
  <w:num w:numId="15">
    <w:abstractNumId w:val="24"/>
  </w:num>
  <w:num w:numId="16">
    <w:abstractNumId w:val="27"/>
  </w:num>
  <w:num w:numId="17">
    <w:abstractNumId w:val="6"/>
  </w:num>
  <w:num w:numId="18">
    <w:abstractNumId w:val="18"/>
  </w:num>
  <w:num w:numId="19">
    <w:abstractNumId w:val="20"/>
  </w:num>
  <w:num w:numId="20">
    <w:abstractNumId w:val="13"/>
  </w:num>
  <w:num w:numId="21">
    <w:abstractNumId w:val="30"/>
  </w:num>
  <w:num w:numId="22">
    <w:abstractNumId w:val="23"/>
  </w:num>
  <w:num w:numId="23">
    <w:abstractNumId w:val="32"/>
  </w:num>
  <w:num w:numId="24">
    <w:abstractNumId w:val="25"/>
  </w:num>
  <w:num w:numId="25">
    <w:abstractNumId w:val="14"/>
  </w:num>
  <w:num w:numId="26">
    <w:abstractNumId w:val="10"/>
  </w:num>
  <w:num w:numId="27">
    <w:abstractNumId w:val="26"/>
  </w:num>
  <w:num w:numId="28">
    <w:abstractNumId w:val="36"/>
  </w:num>
  <w:num w:numId="29">
    <w:abstractNumId w:val="9"/>
  </w:num>
  <w:num w:numId="30">
    <w:abstractNumId w:val="19"/>
  </w:num>
  <w:num w:numId="31">
    <w:abstractNumId w:val="5"/>
  </w:num>
  <w:num w:numId="32">
    <w:abstractNumId w:val="15"/>
  </w:num>
  <w:num w:numId="33">
    <w:abstractNumId w:val="16"/>
  </w:num>
  <w:num w:numId="34">
    <w:abstractNumId w:val="28"/>
  </w:num>
  <w:num w:numId="35">
    <w:abstractNumId w:val="37"/>
  </w:num>
  <w:num w:numId="36">
    <w:abstractNumId w:val="31"/>
  </w:num>
  <w:num w:numId="37">
    <w:abstractNumId w:val="7"/>
  </w:num>
  <w:num w:numId="38">
    <w:abstractNumId w:val="1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hideSpellingErrors/>
  <w:hideGrammaticalErrors/>
  <w:attachedTemplate r:id="rId1"/>
  <w:stylePaneFormatFilter w:val="9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1"/>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31D5"/>
    <w:rsid w:val="00000A25"/>
    <w:rsid w:val="00001E3A"/>
    <w:rsid w:val="00002D2A"/>
    <w:rsid w:val="00004E14"/>
    <w:rsid w:val="000059C5"/>
    <w:rsid w:val="00005C62"/>
    <w:rsid w:val="00005C83"/>
    <w:rsid w:val="00006359"/>
    <w:rsid w:val="0000705F"/>
    <w:rsid w:val="00010CF4"/>
    <w:rsid w:val="00012385"/>
    <w:rsid w:val="00013EE9"/>
    <w:rsid w:val="00014861"/>
    <w:rsid w:val="000168B8"/>
    <w:rsid w:val="00016B9C"/>
    <w:rsid w:val="00017943"/>
    <w:rsid w:val="00020423"/>
    <w:rsid w:val="00020AA5"/>
    <w:rsid w:val="00020C4A"/>
    <w:rsid w:val="00020DE7"/>
    <w:rsid w:val="00021E16"/>
    <w:rsid w:val="000236A1"/>
    <w:rsid w:val="00023890"/>
    <w:rsid w:val="000244B3"/>
    <w:rsid w:val="00024576"/>
    <w:rsid w:val="000247B4"/>
    <w:rsid w:val="00024FBE"/>
    <w:rsid w:val="00025302"/>
    <w:rsid w:val="00025A9E"/>
    <w:rsid w:val="00026E38"/>
    <w:rsid w:val="000279AF"/>
    <w:rsid w:val="00030452"/>
    <w:rsid w:val="0003117D"/>
    <w:rsid w:val="000329BB"/>
    <w:rsid w:val="00032EA4"/>
    <w:rsid w:val="00033959"/>
    <w:rsid w:val="00034B63"/>
    <w:rsid w:val="000373F5"/>
    <w:rsid w:val="00037A20"/>
    <w:rsid w:val="0004009C"/>
    <w:rsid w:val="00040B16"/>
    <w:rsid w:val="0004104E"/>
    <w:rsid w:val="00041363"/>
    <w:rsid w:val="00041DC7"/>
    <w:rsid w:val="000422DC"/>
    <w:rsid w:val="00043D65"/>
    <w:rsid w:val="0004428A"/>
    <w:rsid w:val="00044DB4"/>
    <w:rsid w:val="00044E69"/>
    <w:rsid w:val="00046D6D"/>
    <w:rsid w:val="00046ED0"/>
    <w:rsid w:val="00047227"/>
    <w:rsid w:val="0005149C"/>
    <w:rsid w:val="00051A85"/>
    <w:rsid w:val="00051C17"/>
    <w:rsid w:val="000523D5"/>
    <w:rsid w:val="00053153"/>
    <w:rsid w:val="00055B2A"/>
    <w:rsid w:val="0005763E"/>
    <w:rsid w:val="00057B3B"/>
    <w:rsid w:val="000601CF"/>
    <w:rsid w:val="00060A13"/>
    <w:rsid w:val="0006129E"/>
    <w:rsid w:val="000634FF"/>
    <w:rsid w:val="00063678"/>
    <w:rsid w:val="0006530E"/>
    <w:rsid w:val="00065D2D"/>
    <w:rsid w:val="000660B0"/>
    <w:rsid w:val="000660C7"/>
    <w:rsid w:val="00067635"/>
    <w:rsid w:val="0007034D"/>
    <w:rsid w:val="00070467"/>
    <w:rsid w:val="00071218"/>
    <w:rsid w:val="00071795"/>
    <w:rsid w:val="00072324"/>
    <w:rsid w:val="00073D5C"/>
    <w:rsid w:val="00074537"/>
    <w:rsid w:val="00074B0E"/>
    <w:rsid w:val="00074FE7"/>
    <w:rsid w:val="00075D1B"/>
    <w:rsid w:val="000766BF"/>
    <w:rsid w:val="0007724E"/>
    <w:rsid w:val="000774E7"/>
    <w:rsid w:val="00077ED8"/>
    <w:rsid w:val="000800C0"/>
    <w:rsid w:val="00081D94"/>
    <w:rsid w:val="00082257"/>
    <w:rsid w:val="00083C20"/>
    <w:rsid w:val="000848A8"/>
    <w:rsid w:val="0008639E"/>
    <w:rsid w:val="00086C3F"/>
    <w:rsid w:val="0009023B"/>
    <w:rsid w:val="000907CB"/>
    <w:rsid w:val="000907F8"/>
    <w:rsid w:val="00090CFE"/>
    <w:rsid w:val="000914EB"/>
    <w:rsid w:val="00091BD6"/>
    <w:rsid w:val="000925F9"/>
    <w:rsid w:val="00093D9F"/>
    <w:rsid w:val="00095AFD"/>
    <w:rsid w:val="00095E06"/>
    <w:rsid w:val="0009710E"/>
    <w:rsid w:val="0009729A"/>
    <w:rsid w:val="000A2A23"/>
    <w:rsid w:val="000A38D2"/>
    <w:rsid w:val="000A56F5"/>
    <w:rsid w:val="000A5C35"/>
    <w:rsid w:val="000A6539"/>
    <w:rsid w:val="000A7CF6"/>
    <w:rsid w:val="000A7EC6"/>
    <w:rsid w:val="000B016B"/>
    <w:rsid w:val="000B0465"/>
    <w:rsid w:val="000B1B54"/>
    <w:rsid w:val="000B4589"/>
    <w:rsid w:val="000B6B3B"/>
    <w:rsid w:val="000B6BF1"/>
    <w:rsid w:val="000B7857"/>
    <w:rsid w:val="000C19E8"/>
    <w:rsid w:val="000C3928"/>
    <w:rsid w:val="000C44DB"/>
    <w:rsid w:val="000C48EB"/>
    <w:rsid w:val="000C5A11"/>
    <w:rsid w:val="000C5A67"/>
    <w:rsid w:val="000C600F"/>
    <w:rsid w:val="000C7147"/>
    <w:rsid w:val="000C7810"/>
    <w:rsid w:val="000C7CC3"/>
    <w:rsid w:val="000C7F1D"/>
    <w:rsid w:val="000D3F14"/>
    <w:rsid w:val="000D43E6"/>
    <w:rsid w:val="000D4D18"/>
    <w:rsid w:val="000D6FCB"/>
    <w:rsid w:val="000D7081"/>
    <w:rsid w:val="000D7B27"/>
    <w:rsid w:val="000E1441"/>
    <w:rsid w:val="000E1930"/>
    <w:rsid w:val="000E2D27"/>
    <w:rsid w:val="000E43C5"/>
    <w:rsid w:val="000E47A6"/>
    <w:rsid w:val="000E5184"/>
    <w:rsid w:val="000E5B4E"/>
    <w:rsid w:val="000E6328"/>
    <w:rsid w:val="000E79C5"/>
    <w:rsid w:val="000F04C2"/>
    <w:rsid w:val="000F095B"/>
    <w:rsid w:val="000F26A8"/>
    <w:rsid w:val="000F37C0"/>
    <w:rsid w:val="000F6EB6"/>
    <w:rsid w:val="000F7481"/>
    <w:rsid w:val="000F7497"/>
    <w:rsid w:val="000F75D4"/>
    <w:rsid w:val="00100655"/>
    <w:rsid w:val="001007C8"/>
    <w:rsid w:val="00100F77"/>
    <w:rsid w:val="001010F4"/>
    <w:rsid w:val="00101764"/>
    <w:rsid w:val="00101FBD"/>
    <w:rsid w:val="00102118"/>
    <w:rsid w:val="001023AE"/>
    <w:rsid w:val="0010257A"/>
    <w:rsid w:val="00104426"/>
    <w:rsid w:val="0010560E"/>
    <w:rsid w:val="001056E7"/>
    <w:rsid w:val="0010588B"/>
    <w:rsid w:val="00105C95"/>
    <w:rsid w:val="001068C1"/>
    <w:rsid w:val="001068CB"/>
    <w:rsid w:val="00107501"/>
    <w:rsid w:val="00107AF1"/>
    <w:rsid w:val="00107BA0"/>
    <w:rsid w:val="001115F9"/>
    <w:rsid w:val="00111737"/>
    <w:rsid w:val="001135D0"/>
    <w:rsid w:val="001136A3"/>
    <w:rsid w:val="001139EC"/>
    <w:rsid w:val="00113CC5"/>
    <w:rsid w:val="00116171"/>
    <w:rsid w:val="0011676C"/>
    <w:rsid w:val="00116C81"/>
    <w:rsid w:val="001222E9"/>
    <w:rsid w:val="001223B0"/>
    <w:rsid w:val="00123B6B"/>
    <w:rsid w:val="00124085"/>
    <w:rsid w:val="0012457A"/>
    <w:rsid w:val="00124B71"/>
    <w:rsid w:val="001251BE"/>
    <w:rsid w:val="001302C0"/>
    <w:rsid w:val="001302F0"/>
    <w:rsid w:val="00130787"/>
    <w:rsid w:val="00131B54"/>
    <w:rsid w:val="00131FF7"/>
    <w:rsid w:val="00132C99"/>
    <w:rsid w:val="00132ECE"/>
    <w:rsid w:val="00132F19"/>
    <w:rsid w:val="001332D8"/>
    <w:rsid w:val="001336B9"/>
    <w:rsid w:val="00134458"/>
    <w:rsid w:val="00135099"/>
    <w:rsid w:val="00137AA2"/>
    <w:rsid w:val="00137E84"/>
    <w:rsid w:val="00140A1D"/>
    <w:rsid w:val="00140BFD"/>
    <w:rsid w:val="00140DA9"/>
    <w:rsid w:val="00141472"/>
    <w:rsid w:val="001422AE"/>
    <w:rsid w:val="001432E0"/>
    <w:rsid w:val="001439AD"/>
    <w:rsid w:val="00144C90"/>
    <w:rsid w:val="00145645"/>
    <w:rsid w:val="00145A0B"/>
    <w:rsid w:val="00146664"/>
    <w:rsid w:val="001507BB"/>
    <w:rsid w:val="00150827"/>
    <w:rsid w:val="00150B11"/>
    <w:rsid w:val="00151E44"/>
    <w:rsid w:val="001537B4"/>
    <w:rsid w:val="00153D87"/>
    <w:rsid w:val="00154EF5"/>
    <w:rsid w:val="0015550C"/>
    <w:rsid w:val="00155A11"/>
    <w:rsid w:val="001561C6"/>
    <w:rsid w:val="001564B5"/>
    <w:rsid w:val="00160574"/>
    <w:rsid w:val="0016065A"/>
    <w:rsid w:val="00160B11"/>
    <w:rsid w:val="00161BBD"/>
    <w:rsid w:val="0016201A"/>
    <w:rsid w:val="00162DC5"/>
    <w:rsid w:val="00163742"/>
    <w:rsid w:val="00164340"/>
    <w:rsid w:val="001645B1"/>
    <w:rsid w:val="00164707"/>
    <w:rsid w:val="00164ACB"/>
    <w:rsid w:val="0016503E"/>
    <w:rsid w:val="00165ACC"/>
    <w:rsid w:val="00165B71"/>
    <w:rsid w:val="0016617E"/>
    <w:rsid w:val="00166990"/>
    <w:rsid w:val="001670DD"/>
    <w:rsid w:val="00167B44"/>
    <w:rsid w:val="001717D7"/>
    <w:rsid w:val="00171F15"/>
    <w:rsid w:val="00171F19"/>
    <w:rsid w:val="001720AD"/>
    <w:rsid w:val="001722B9"/>
    <w:rsid w:val="0017243D"/>
    <w:rsid w:val="00172524"/>
    <w:rsid w:val="0017310C"/>
    <w:rsid w:val="001739F6"/>
    <w:rsid w:val="00174B70"/>
    <w:rsid w:val="00174D2F"/>
    <w:rsid w:val="001769D7"/>
    <w:rsid w:val="00177000"/>
    <w:rsid w:val="001772EE"/>
    <w:rsid w:val="00177BB9"/>
    <w:rsid w:val="00177FAF"/>
    <w:rsid w:val="001808C3"/>
    <w:rsid w:val="00180A94"/>
    <w:rsid w:val="00181A1C"/>
    <w:rsid w:val="0018240D"/>
    <w:rsid w:val="0018273E"/>
    <w:rsid w:val="00182D5C"/>
    <w:rsid w:val="001844C7"/>
    <w:rsid w:val="00185134"/>
    <w:rsid w:val="00185410"/>
    <w:rsid w:val="00186BD6"/>
    <w:rsid w:val="00186D5B"/>
    <w:rsid w:val="00187063"/>
    <w:rsid w:val="001872B5"/>
    <w:rsid w:val="001908D9"/>
    <w:rsid w:val="00190ACA"/>
    <w:rsid w:val="001916DB"/>
    <w:rsid w:val="00192A3F"/>
    <w:rsid w:val="00192E60"/>
    <w:rsid w:val="001936D6"/>
    <w:rsid w:val="00193FC3"/>
    <w:rsid w:val="00195637"/>
    <w:rsid w:val="00195B6B"/>
    <w:rsid w:val="00196ACD"/>
    <w:rsid w:val="00196C6D"/>
    <w:rsid w:val="001A05D1"/>
    <w:rsid w:val="001A10AD"/>
    <w:rsid w:val="001A15E4"/>
    <w:rsid w:val="001A3932"/>
    <w:rsid w:val="001A4211"/>
    <w:rsid w:val="001A52AF"/>
    <w:rsid w:val="001A5799"/>
    <w:rsid w:val="001A6D22"/>
    <w:rsid w:val="001B1337"/>
    <w:rsid w:val="001B36F4"/>
    <w:rsid w:val="001B3ABF"/>
    <w:rsid w:val="001B434E"/>
    <w:rsid w:val="001B5621"/>
    <w:rsid w:val="001B5FEC"/>
    <w:rsid w:val="001B61A2"/>
    <w:rsid w:val="001B6410"/>
    <w:rsid w:val="001B6DBE"/>
    <w:rsid w:val="001B75E1"/>
    <w:rsid w:val="001C03AD"/>
    <w:rsid w:val="001C0624"/>
    <w:rsid w:val="001C0A97"/>
    <w:rsid w:val="001C12FC"/>
    <w:rsid w:val="001C188E"/>
    <w:rsid w:val="001C2381"/>
    <w:rsid w:val="001C2C37"/>
    <w:rsid w:val="001C301C"/>
    <w:rsid w:val="001C30A2"/>
    <w:rsid w:val="001C333D"/>
    <w:rsid w:val="001C3CB9"/>
    <w:rsid w:val="001C46C5"/>
    <w:rsid w:val="001C63EB"/>
    <w:rsid w:val="001C7A1B"/>
    <w:rsid w:val="001C7B6D"/>
    <w:rsid w:val="001D0F39"/>
    <w:rsid w:val="001D3C47"/>
    <w:rsid w:val="001D41C1"/>
    <w:rsid w:val="001D48E4"/>
    <w:rsid w:val="001D5742"/>
    <w:rsid w:val="001D57D7"/>
    <w:rsid w:val="001D72D6"/>
    <w:rsid w:val="001D780F"/>
    <w:rsid w:val="001D78C4"/>
    <w:rsid w:val="001D7CEB"/>
    <w:rsid w:val="001E0A2A"/>
    <w:rsid w:val="001E2D49"/>
    <w:rsid w:val="001E3097"/>
    <w:rsid w:val="001E369D"/>
    <w:rsid w:val="001E3758"/>
    <w:rsid w:val="001E383C"/>
    <w:rsid w:val="001E3ABF"/>
    <w:rsid w:val="001E4877"/>
    <w:rsid w:val="001E4CD6"/>
    <w:rsid w:val="001E7834"/>
    <w:rsid w:val="001E79A7"/>
    <w:rsid w:val="001E7D7E"/>
    <w:rsid w:val="001F007D"/>
    <w:rsid w:val="001F02EA"/>
    <w:rsid w:val="001F05AC"/>
    <w:rsid w:val="001F0F2F"/>
    <w:rsid w:val="001F10EB"/>
    <w:rsid w:val="001F1E22"/>
    <w:rsid w:val="001F2B4D"/>
    <w:rsid w:val="001F4069"/>
    <w:rsid w:val="001F49A8"/>
    <w:rsid w:val="001F53B1"/>
    <w:rsid w:val="001F57D0"/>
    <w:rsid w:val="001F6789"/>
    <w:rsid w:val="001F70A8"/>
    <w:rsid w:val="001F7BDE"/>
    <w:rsid w:val="001F7E24"/>
    <w:rsid w:val="0020183F"/>
    <w:rsid w:val="00203385"/>
    <w:rsid w:val="00203D9B"/>
    <w:rsid w:val="0020582E"/>
    <w:rsid w:val="00206176"/>
    <w:rsid w:val="00206E88"/>
    <w:rsid w:val="00207A20"/>
    <w:rsid w:val="00207ED0"/>
    <w:rsid w:val="00210260"/>
    <w:rsid w:val="00210D64"/>
    <w:rsid w:val="00210E22"/>
    <w:rsid w:val="002116AC"/>
    <w:rsid w:val="002117B3"/>
    <w:rsid w:val="00214315"/>
    <w:rsid w:val="0021449E"/>
    <w:rsid w:val="0021474D"/>
    <w:rsid w:val="00215281"/>
    <w:rsid w:val="0021740D"/>
    <w:rsid w:val="00217FD9"/>
    <w:rsid w:val="002206BA"/>
    <w:rsid w:val="00220FE2"/>
    <w:rsid w:val="002213D4"/>
    <w:rsid w:val="0022160B"/>
    <w:rsid w:val="0022239D"/>
    <w:rsid w:val="00222560"/>
    <w:rsid w:val="00222A06"/>
    <w:rsid w:val="002233A5"/>
    <w:rsid w:val="00223566"/>
    <w:rsid w:val="00224139"/>
    <w:rsid w:val="002245DC"/>
    <w:rsid w:val="0022583C"/>
    <w:rsid w:val="0022603F"/>
    <w:rsid w:val="00226DF7"/>
    <w:rsid w:val="00227619"/>
    <w:rsid w:val="002315B3"/>
    <w:rsid w:val="00231FA7"/>
    <w:rsid w:val="00235654"/>
    <w:rsid w:val="0023582C"/>
    <w:rsid w:val="00237140"/>
    <w:rsid w:val="002377B3"/>
    <w:rsid w:val="00240B07"/>
    <w:rsid w:val="0024223D"/>
    <w:rsid w:val="00242481"/>
    <w:rsid w:val="00243D42"/>
    <w:rsid w:val="00243DC7"/>
    <w:rsid w:val="0024445D"/>
    <w:rsid w:val="0024495F"/>
    <w:rsid w:val="002470A3"/>
    <w:rsid w:val="002501AD"/>
    <w:rsid w:val="00253FBE"/>
    <w:rsid w:val="00255F37"/>
    <w:rsid w:val="00256D33"/>
    <w:rsid w:val="00257E78"/>
    <w:rsid w:val="002602D4"/>
    <w:rsid w:val="00260571"/>
    <w:rsid w:val="00260A3C"/>
    <w:rsid w:val="00260B4F"/>
    <w:rsid w:val="00262914"/>
    <w:rsid w:val="00264573"/>
    <w:rsid w:val="002655DF"/>
    <w:rsid w:val="002662EF"/>
    <w:rsid w:val="00267051"/>
    <w:rsid w:val="00267A64"/>
    <w:rsid w:val="002700E2"/>
    <w:rsid w:val="002717E3"/>
    <w:rsid w:val="00271A69"/>
    <w:rsid w:val="002726CA"/>
    <w:rsid w:val="00273B94"/>
    <w:rsid w:val="00273DD1"/>
    <w:rsid w:val="00274AA5"/>
    <w:rsid w:val="00275A00"/>
    <w:rsid w:val="0027729F"/>
    <w:rsid w:val="00277902"/>
    <w:rsid w:val="00277CDE"/>
    <w:rsid w:val="00282E87"/>
    <w:rsid w:val="00283154"/>
    <w:rsid w:val="00283246"/>
    <w:rsid w:val="00283AC2"/>
    <w:rsid w:val="00287783"/>
    <w:rsid w:val="00290087"/>
    <w:rsid w:val="00294772"/>
    <w:rsid w:val="00295FCD"/>
    <w:rsid w:val="00297295"/>
    <w:rsid w:val="002A0024"/>
    <w:rsid w:val="002A13FB"/>
    <w:rsid w:val="002A152A"/>
    <w:rsid w:val="002A1FB1"/>
    <w:rsid w:val="002A357C"/>
    <w:rsid w:val="002A38DA"/>
    <w:rsid w:val="002A4FA3"/>
    <w:rsid w:val="002A63DE"/>
    <w:rsid w:val="002A6EFF"/>
    <w:rsid w:val="002B0355"/>
    <w:rsid w:val="002B0910"/>
    <w:rsid w:val="002B147D"/>
    <w:rsid w:val="002B178F"/>
    <w:rsid w:val="002B3AFF"/>
    <w:rsid w:val="002B41F4"/>
    <w:rsid w:val="002B44E5"/>
    <w:rsid w:val="002B4931"/>
    <w:rsid w:val="002B5580"/>
    <w:rsid w:val="002B5B01"/>
    <w:rsid w:val="002B5E2F"/>
    <w:rsid w:val="002B627F"/>
    <w:rsid w:val="002B6775"/>
    <w:rsid w:val="002B6BB5"/>
    <w:rsid w:val="002B6D9D"/>
    <w:rsid w:val="002B78EE"/>
    <w:rsid w:val="002B7AE0"/>
    <w:rsid w:val="002C0946"/>
    <w:rsid w:val="002C484A"/>
    <w:rsid w:val="002C4F5E"/>
    <w:rsid w:val="002C626A"/>
    <w:rsid w:val="002C6334"/>
    <w:rsid w:val="002C6FF6"/>
    <w:rsid w:val="002C75B2"/>
    <w:rsid w:val="002D0171"/>
    <w:rsid w:val="002D02E5"/>
    <w:rsid w:val="002D03C0"/>
    <w:rsid w:val="002D0CE5"/>
    <w:rsid w:val="002D1240"/>
    <w:rsid w:val="002D12CA"/>
    <w:rsid w:val="002D2026"/>
    <w:rsid w:val="002D2A77"/>
    <w:rsid w:val="002D2ACE"/>
    <w:rsid w:val="002D2C0D"/>
    <w:rsid w:val="002D3876"/>
    <w:rsid w:val="002D3BE2"/>
    <w:rsid w:val="002D49F4"/>
    <w:rsid w:val="002D4A10"/>
    <w:rsid w:val="002D4C35"/>
    <w:rsid w:val="002D6B91"/>
    <w:rsid w:val="002E01BC"/>
    <w:rsid w:val="002E0507"/>
    <w:rsid w:val="002E19E4"/>
    <w:rsid w:val="002E1EF6"/>
    <w:rsid w:val="002E1F7C"/>
    <w:rsid w:val="002E223B"/>
    <w:rsid w:val="002E2837"/>
    <w:rsid w:val="002E31AC"/>
    <w:rsid w:val="002E4742"/>
    <w:rsid w:val="002E48FE"/>
    <w:rsid w:val="002E4CCC"/>
    <w:rsid w:val="002E52DD"/>
    <w:rsid w:val="002E58BD"/>
    <w:rsid w:val="002E591B"/>
    <w:rsid w:val="002E5D11"/>
    <w:rsid w:val="002E6509"/>
    <w:rsid w:val="002E6846"/>
    <w:rsid w:val="002E6A80"/>
    <w:rsid w:val="002E6B47"/>
    <w:rsid w:val="002F18EE"/>
    <w:rsid w:val="002F28C6"/>
    <w:rsid w:val="002F333C"/>
    <w:rsid w:val="002F53C6"/>
    <w:rsid w:val="002F6068"/>
    <w:rsid w:val="002F658C"/>
    <w:rsid w:val="002F65B1"/>
    <w:rsid w:val="002F689A"/>
    <w:rsid w:val="002F71D6"/>
    <w:rsid w:val="00300132"/>
    <w:rsid w:val="00300774"/>
    <w:rsid w:val="0030186B"/>
    <w:rsid w:val="00301E19"/>
    <w:rsid w:val="00301F56"/>
    <w:rsid w:val="00304070"/>
    <w:rsid w:val="003048DA"/>
    <w:rsid w:val="00304D8B"/>
    <w:rsid w:val="00304F4C"/>
    <w:rsid w:val="0030581C"/>
    <w:rsid w:val="00310095"/>
    <w:rsid w:val="003106A9"/>
    <w:rsid w:val="00311E36"/>
    <w:rsid w:val="003130C8"/>
    <w:rsid w:val="00314D77"/>
    <w:rsid w:val="00315431"/>
    <w:rsid w:val="00315E72"/>
    <w:rsid w:val="0031699B"/>
    <w:rsid w:val="00316EDF"/>
    <w:rsid w:val="00317A82"/>
    <w:rsid w:val="00317E35"/>
    <w:rsid w:val="003202CC"/>
    <w:rsid w:val="00320478"/>
    <w:rsid w:val="003208B3"/>
    <w:rsid w:val="003220EA"/>
    <w:rsid w:val="00323367"/>
    <w:rsid w:val="00324A48"/>
    <w:rsid w:val="00324F0B"/>
    <w:rsid w:val="00325B91"/>
    <w:rsid w:val="00326519"/>
    <w:rsid w:val="00326CA1"/>
    <w:rsid w:val="00327719"/>
    <w:rsid w:val="00327ABE"/>
    <w:rsid w:val="003304AA"/>
    <w:rsid w:val="0033072B"/>
    <w:rsid w:val="00331574"/>
    <w:rsid w:val="00331C3D"/>
    <w:rsid w:val="00332727"/>
    <w:rsid w:val="003332FC"/>
    <w:rsid w:val="003339E3"/>
    <w:rsid w:val="00333A3C"/>
    <w:rsid w:val="0033481D"/>
    <w:rsid w:val="003351E1"/>
    <w:rsid w:val="003359DD"/>
    <w:rsid w:val="0033654D"/>
    <w:rsid w:val="003366C2"/>
    <w:rsid w:val="00336E93"/>
    <w:rsid w:val="00337E5C"/>
    <w:rsid w:val="00340096"/>
    <w:rsid w:val="003400EC"/>
    <w:rsid w:val="0034077C"/>
    <w:rsid w:val="00340F06"/>
    <w:rsid w:val="0034614A"/>
    <w:rsid w:val="003471C0"/>
    <w:rsid w:val="0034734B"/>
    <w:rsid w:val="00350B01"/>
    <w:rsid w:val="003521E2"/>
    <w:rsid w:val="00352F59"/>
    <w:rsid w:val="00354668"/>
    <w:rsid w:val="0035492E"/>
    <w:rsid w:val="0035533D"/>
    <w:rsid w:val="003553F3"/>
    <w:rsid w:val="00356366"/>
    <w:rsid w:val="0035666F"/>
    <w:rsid w:val="003566A8"/>
    <w:rsid w:val="003572E5"/>
    <w:rsid w:val="00360346"/>
    <w:rsid w:val="0036077F"/>
    <w:rsid w:val="00361226"/>
    <w:rsid w:val="003614CC"/>
    <w:rsid w:val="003617EB"/>
    <w:rsid w:val="00364A03"/>
    <w:rsid w:val="00364AFF"/>
    <w:rsid w:val="00364F4B"/>
    <w:rsid w:val="00370FE3"/>
    <w:rsid w:val="0037176E"/>
    <w:rsid w:val="00371A20"/>
    <w:rsid w:val="00372166"/>
    <w:rsid w:val="003726C4"/>
    <w:rsid w:val="00372716"/>
    <w:rsid w:val="0037273B"/>
    <w:rsid w:val="003734E0"/>
    <w:rsid w:val="0037452B"/>
    <w:rsid w:val="003748FA"/>
    <w:rsid w:val="003752E3"/>
    <w:rsid w:val="00375EFF"/>
    <w:rsid w:val="00376AE3"/>
    <w:rsid w:val="00377072"/>
    <w:rsid w:val="003775CD"/>
    <w:rsid w:val="0038051C"/>
    <w:rsid w:val="003809A2"/>
    <w:rsid w:val="00381BED"/>
    <w:rsid w:val="003852E9"/>
    <w:rsid w:val="00386CF2"/>
    <w:rsid w:val="00386CF9"/>
    <w:rsid w:val="003905F3"/>
    <w:rsid w:val="00390C82"/>
    <w:rsid w:val="00391B0D"/>
    <w:rsid w:val="003936E3"/>
    <w:rsid w:val="00393749"/>
    <w:rsid w:val="00393AD3"/>
    <w:rsid w:val="00395585"/>
    <w:rsid w:val="00395FA0"/>
    <w:rsid w:val="0039666D"/>
    <w:rsid w:val="00396940"/>
    <w:rsid w:val="003975F2"/>
    <w:rsid w:val="00397BBD"/>
    <w:rsid w:val="00397DC1"/>
    <w:rsid w:val="003A09B1"/>
    <w:rsid w:val="003A2774"/>
    <w:rsid w:val="003A41BD"/>
    <w:rsid w:val="003A4DB1"/>
    <w:rsid w:val="003A5131"/>
    <w:rsid w:val="003A659F"/>
    <w:rsid w:val="003A7BDA"/>
    <w:rsid w:val="003B09F6"/>
    <w:rsid w:val="003B10A3"/>
    <w:rsid w:val="003B1A9F"/>
    <w:rsid w:val="003B22E1"/>
    <w:rsid w:val="003B278B"/>
    <w:rsid w:val="003B28BE"/>
    <w:rsid w:val="003B2A93"/>
    <w:rsid w:val="003B3E8B"/>
    <w:rsid w:val="003B4C9B"/>
    <w:rsid w:val="003B4F1D"/>
    <w:rsid w:val="003B5615"/>
    <w:rsid w:val="003B5CBF"/>
    <w:rsid w:val="003B5DF5"/>
    <w:rsid w:val="003B604F"/>
    <w:rsid w:val="003B6512"/>
    <w:rsid w:val="003B6764"/>
    <w:rsid w:val="003B705D"/>
    <w:rsid w:val="003B77B8"/>
    <w:rsid w:val="003C24CC"/>
    <w:rsid w:val="003C2CCF"/>
    <w:rsid w:val="003C4317"/>
    <w:rsid w:val="003C5320"/>
    <w:rsid w:val="003C5E5B"/>
    <w:rsid w:val="003C6639"/>
    <w:rsid w:val="003C6D4C"/>
    <w:rsid w:val="003C70E4"/>
    <w:rsid w:val="003C7BDE"/>
    <w:rsid w:val="003C7CA3"/>
    <w:rsid w:val="003D03E9"/>
    <w:rsid w:val="003D0FE5"/>
    <w:rsid w:val="003D24F5"/>
    <w:rsid w:val="003D2B38"/>
    <w:rsid w:val="003D2C97"/>
    <w:rsid w:val="003D3D4E"/>
    <w:rsid w:val="003D4348"/>
    <w:rsid w:val="003D4623"/>
    <w:rsid w:val="003D5B3D"/>
    <w:rsid w:val="003D7550"/>
    <w:rsid w:val="003D7810"/>
    <w:rsid w:val="003D7B55"/>
    <w:rsid w:val="003D7C13"/>
    <w:rsid w:val="003D7C9C"/>
    <w:rsid w:val="003D7E3D"/>
    <w:rsid w:val="003E08E4"/>
    <w:rsid w:val="003E1181"/>
    <w:rsid w:val="003E42A2"/>
    <w:rsid w:val="003E573E"/>
    <w:rsid w:val="003E67D5"/>
    <w:rsid w:val="003F0233"/>
    <w:rsid w:val="003F0286"/>
    <w:rsid w:val="003F1E90"/>
    <w:rsid w:val="003F39E7"/>
    <w:rsid w:val="003F43A5"/>
    <w:rsid w:val="003F4ADF"/>
    <w:rsid w:val="003F4F87"/>
    <w:rsid w:val="003F5164"/>
    <w:rsid w:val="003F5D4F"/>
    <w:rsid w:val="003F6A5A"/>
    <w:rsid w:val="003F7912"/>
    <w:rsid w:val="0040013C"/>
    <w:rsid w:val="004002F9"/>
    <w:rsid w:val="00400472"/>
    <w:rsid w:val="00400852"/>
    <w:rsid w:val="00400EF7"/>
    <w:rsid w:val="00401714"/>
    <w:rsid w:val="00402B03"/>
    <w:rsid w:val="00403623"/>
    <w:rsid w:val="00403B6E"/>
    <w:rsid w:val="00403C1D"/>
    <w:rsid w:val="0040442F"/>
    <w:rsid w:val="00404635"/>
    <w:rsid w:val="00404E10"/>
    <w:rsid w:val="00405286"/>
    <w:rsid w:val="00405CDB"/>
    <w:rsid w:val="004077FF"/>
    <w:rsid w:val="0041124F"/>
    <w:rsid w:val="00411C3B"/>
    <w:rsid w:val="004131C7"/>
    <w:rsid w:val="00413521"/>
    <w:rsid w:val="004135E0"/>
    <w:rsid w:val="00413B4B"/>
    <w:rsid w:val="00413D89"/>
    <w:rsid w:val="00414036"/>
    <w:rsid w:val="004147FF"/>
    <w:rsid w:val="00414CBF"/>
    <w:rsid w:val="0041544D"/>
    <w:rsid w:val="0041596E"/>
    <w:rsid w:val="00417EC7"/>
    <w:rsid w:val="00421188"/>
    <w:rsid w:val="00422412"/>
    <w:rsid w:val="00422CCE"/>
    <w:rsid w:val="0042303C"/>
    <w:rsid w:val="004247F4"/>
    <w:rsid w:val="0042609C"/>
    <w:rsid w:val="00426328"/>
    <w:rsid w:val="004265B1"/>
    <w:rsid w:val="0042661C"/>
    <w:rsid w:val="00426D1B"/>
    <w:rsid w:val="00426FFE"/>
    <w:rsid w:val="0042724C"/>
    <w:rsid w:val="0042737A"/>
    <w:rsid w:val="00430E0D"/>
    <w:rsid w:val="0043154B"/>
    <w:rsid w:val="004322AE"/>
    <w:rsid w:val="004329ED"/>
    <w:rsid w:val="0043366F"/>
    <w:rsid w:val="0043424D"/>
    <w:rsid w:val="004349F1"/>
    <w:rsid w:val="00434F54"/>
    <w:rsid w:val="00435C4A"/>
    <w:rsid w:val="00437DDE"/>
    <w:rsid w:val="00440066"/>
    <w:rsid w:val="004402C1"/>
    <w:rsid w:val="00440FE8"/>
    <w:rsid w:val="00441435"/>
    <w:rsid w:val="00441666"/>
    <w:rsid w:val="00442905"/>
    <w:rsid w:val="0044295F"/>
    <w:rsid w:val="00442E44"/>
    <w:rsid w:val="00442F40"/>
    <w:rsid w:val="0044349A"/>
    <w:rsid w:val="004434D1"/>
    <w:rsid w:val="00444807"/>
    <w:rsid w:val="00444D9D"/>
    <w:rsid w:val="0044506E"/>
    <w:rsid w:val="004456EA"/>
    <w:rsid w:val="00445929"/>
    <w:rsid w:val="00445DE2"/>
    <w:rsid w:val="00445FEF"/>
    <w:rsid w:val="00446171"/>
    <w:rsid w:val="004462F6"/>
    <w:rsid w:val="004463A2"/>
    <w:rsid w:val="00446719"/>
    <w:rsid w:val="00446A67"/>
    <w:rsid w:val="00446B83"/>
    <w:rsid w:val="00446CF7"/>
    <w:rsid w:val="00450051"/>
    <w:rsid w:val="004500DC"/>
    <w:rsid w:val="004505C4"/>
    <w:rsid w:val="004508FB"/>
    <w:rsid w:val="00450E2C"/>
    <w:rsid w:val="00451009"/>
    <w:rsid w:val="00451076"/>
    <w:rsid w:val="00451256"/>
    <w:rsid w:val="004514BF"/>
    <w:rsid w:val="00451FC7"/>
    <w:rsid w:val="00452647"/>
    <w:rsid w:val="0045294A"/>
    <w:rsid w:val="004538B8"/>
    <w:rsid w:val="00454C69"/>
    <w:rsid w:val="004554E1"/>
    <w:rsid w:val="00455570"/>
    <w:rsid w:val="0045746B"/>
    <w:rsid w:val="00457942"/>
    <w:rsid w:val="004600BF"/>
    <w:rsid w:val="004603FC"/>
    <w:rsid w:val="00460619"/>
    <w:rsid w:val="0046113C"/>
    <w:rsid w:val="004611F5"/>
    <w:rsid w:val="00461F2F"/>
    <w:rsid w:val="00462970"/>
    <w:rsid w:val="00462D1F"/>
    <w:rsid w:val="004643E3"/>
    <w:rsid w:val="004645D3"/>
    <w:rsid w:val="00464B48"/>
    <w:rsid w:val="00464EBE"/>
    <w:rsid w:val="0046542D"/>
    <w:rsid w:val="00466B86"/>
    <w:rsid w:val="00466F8F"/>
    <w:rsid w:val="0047167B"/>
    <w:rsid w:val="00471995"/>
    <w:rsid w:val="00471DD9"/>
    <w:rsid w:val="00471FF3"/>
    <w:rsid w:val="00472164"/>
    <w:rsid w:val="004723A6"/>
    <w:rsid w:val="00474068"/>
    <w:rsid w:val="004759D1"/>
    <w:rsid w:val="00475B79"/>
    <w:rsid w:val="004764BA"/>
    <w:rsid w:val="0047678D"/>
    <w:rsid w:val="0047777A"/>
    <w:rsid w:val="004804DB"/>
    <w:rsid w:val="00480DC4"/>
    <w:rsid w:val="0048122E"/>
    <w:rsid w:val="00483119"/>
    <w:rsid w:val="00485116"/>
    <w:rsid w:val="00485E18"/>
    <w:rsid w:val="00485E75"/>
    <w:rsid w:val="00486AF0"/>
    <w:rsid w:val="00486F3B"/>
    <w:rsid w:val="00487432"/>
    <w:rsid w:val="00487A56"/>
    <w:rsid w:val="00490229"/>
    <w:rsid w:val="004903A1"/>
    <w:rsid w:val="00492392"/>
    <w:rsid w:val="00493EA6"/>
    <w:rsid w:val="00495CE7"/>
    <w:rsid w:val="00496091"/>
    <w:rsid w:val="004A056A"/>
    <w:rsid w:val="004A091A"/>
    <w:rsid w:val="004A0BCF"/>
    <w:rsid w:val="004A12CD"/>
    <w:rsid w:val="004A1A42"/>
    <w:rsid w:val="004A3155"/>
    <w:rsid w:val="004A3394"/>
    <w:rsid w:val="004A39C8"/>
    <w:rsid w:val="004A5F2F"/>
    <w:rsid w:val="004A6158"/>
    <w:rsid w:val="004A6F40"/>
    <w:rsid w:val="004A7B16"/>
    <w:rsid w:val="004B0388"/>
    <w:rsid w:val="004B1720"/>
    <w:rsid w:val="004B1859"/>
    <w:rsid w:val="004B1A17"/>
    <w:rsid w:val="004B21FB"/>
    <w:rsid w:val="004B3238"/>
    <w:rsid w:val="004B348F"/>
    <w:rsid w:val="004B4FDA"/>
    <w:rsid w:val="004B4FF6"/>
    <w:rsid w:val="004B520F"/>
    <w:rsid w:val="004B5D09"/>
    <w:rsid w:val="004B5DC7"/>
    <w:rsid w:val="004B6B57"/>
    <w:rsid w:val="004B7708"/>
    <w:rsid w:val="004C086C"/>
    <w:rsid w:val="004C0DBC"/>
    <w:rsid w:val="004C116C"/>
    <w:rsid w:val="004C1A06"/>
    <w:rsid w:val="004C258A"/>
    <w:rsid w:val="004C38D9"/>
    <w:rsid w:val="004C48F7"/>
    <w:rsid w:val="004C606D"/>
    <w:rsid w:val="004C67D5"/>
    <w:rsid w:val="004C761C"/>
    <w:rsid w:val="004D0158"/>
    <w:rsid w:val="004D03C7"/>
    <w:rsid w:val="004D0B60"/>
    <w:rsid w:val="004D1BA5"/>
    <w:rsid w:val="004D1E5B"/>
    <w:rsid w:val="004D2FD6"/>
    <w:rsid w:val="004D328E"/>
    <w:rsid w:val="004D390E"/>
    <w:rsid w:val="004D4831"/>
    <w:rsid w:val="004D5053"/>
    <w:rsid w:val="004D5140"/>
    <w:rsid w:val="004D5907"/>
    <w:rsid w:val="004D6CDB"/>
    <w:rsid w:val="004E06FA"/>
    <w:rsid w:val="004E0DB6"/>
    <w:rsid w:val="004E107D"/>
    <w:rsid w:val="004E21E4"/>
    <w:rsid w:val="004E3D58"/>
    <w:rsid w:val="004E47F5"/>
    <w:rsid w:val="004E4A7F"/>
    <w:rsid w:val="004E5078"/>
    <w:rsid w:val="004E5403"/>
    <w:rsid w:val="004E5F63"/>
    <w:rsid w:val="004E656A"/>
    <w:rsid w:val="004E675D"/>
    <w:rsid w:val="004E6D19"/>
    <w:rsid w:val="004E7423"/>
    <w:rsid w:val="004E7822"/>
    <w:rsid w:val="004E7C6C"/>
    <w:rsid w:val="004F114D"/>
    <w:rsid w:val="004F306D"/>
    <w:rsid w:val="004F4930"/>
    <w:rsid w:val="004F5D13"/>
    <w:rsid w:val="004F74F2"/>
    <w:rsid w:val="004F7A40"/>
    <w:rsid w:val="00500016"/>
    <w:rsid w:val="00500741"/>
    <w:rsid w:val="005009E6"/>
    <w:rsid w:val="005017A1"/>
    <w:rsid w:val="00501D04"/>
    <w:rsid w:val="00502539"/>
    <w:rsid w:val="0050256B"/>
    <w:rsid w:val="00502EE2"/>
    <w:rsid w:val="00502F5A"/>
    <w:rsid w:val="00503322"/>
    <w:rsid w:val="00504C02"/>
    <w:rsid w:val="00505591"/>
    <w:rsid w:val="00507EAA"/>
    <w:rsid w:val="00507F06"/>
    <w:rsid w:val="00511744"/>
    <w:rsid w:val="005130E3"/>
    <w:rsid w:val="00513138"/>
    <w:rsid w:val="005133B1"/>
    <w:rsid w:val="00513636"/>
    <w:rsid w:val="00513AB9"/>
    <w:rsid w:val="0051419D"/>
    <w:rsid w:val="00514D2E"/>
    <w:rsid w:val="00516740"/>
    <w:rsid w:val="005178A1"/>
    <w:rsid w:val="005200D4"/>
    <w:rsid w:val="00520417"/>
    <w:rsid w:val="00520E0B"/>
    <w:rsid w:val="0052208F"/>
    <w:rsid w:val="00522659"/>
    <w:rsid w:val="00522C50"/>
    <w:rsid w:val="00523D74"/>
    <w:rsid w:val="00524460"/>
    <w:rsid w:val="005305FF"/>
    <w:rsid w:val="00530876"/>
    <w:rsid w:val="00531439"/>
    <w:rsid w:val="00531969"/>
    <w:rsid w:val="00531CDF"/>
    <w:rsid w:val="005322B8"/>
    <w:rsid w:val="00532DCA"/>
    <w:rsid w:val="00532EE7"/>
    <w:rsid w:val="005334B1"/>
    <w:rsid w:val="00533FB3"/>
    <w:rsid w:val="00534114"/>
    <w:rsid w:val="00535273"/>
    <w:rsid w:val="00535950"/>
    <w:rsid w:val="0053658F"/>
    <w:rsid w:val="005367E6"/>
    <w:rsid w:val="00537CA2"/>
    <w:rsid w:val="00541383"/>
    <w:rsid w:val="00541F63"/>
    <w:rsid w:val="0054327D"/>
    <w:rsid w:val="00544369"/>
    <w:rsid w:val="00544990"/>
    <w:rsid w:val="00544EE6"/>
    <w:rsid w:val="00545303"/>
    <w:rsid w:val="005453E6"/>
    <w:rsid w:val="00546A46"/>
    <w:rsid w:val="00546BBF"/>
    <w:rsid w:val="0054749A"/>
    <w:rsid w:val="00551391"/>
    <w:rsid w:val="00552DE4"/>
    <w:rsid w:val="0055305F"/>
    <w:rsid w:val="00553E18"/>
    <w:rsid w:val="00554569"/>
    <w:rsid w:val="00555588"/>
    <w:rsid w:val="00557C37"/>
    <w:rsid w:val="0056052C"/>
    <w:rsid w:val="00562230"/>
    <w:rsid w:val="005629C4"/>
    <w:rsid w:val="00562F13"/>
    <w:rsid w:val="00562F73"/>
    <w:rsid w:val="0056381C"/>
    <w:rsid w:val="00563EF5"/>
    <w:rsid w:val="00564480"/>
    <w:rsid w:val="005651AE"/>
    <w:rsid w:val="00565474"/>
    <w:rsid w:val="00565CA2"/>
    <w:rsid w:val="0056608D"/>
    <w:rsid w:val="005664E4"/>
    <w:rsid w:val="00567ADD"/>
    <w:rsid w:val="005706AB"/>
    <w:rsid w:val="005706E9"/>
    <w:rsid w:val="005712FE"/>
    <w:rsid w:val="0057142B"/>
    <w:rsid w:val="00571BC1"/>
    <w:rsid w:val="0057277B"/>
    <w:rsid w:val="00572E94"/>
    <w:rsid w:val="005739B4"/>
    <w:rsid w:val="00574D25"/>
    <w:rsid w:val="00575868"/>
    <w:rsid w:val="00576A0D"/>
    <w:rsid w:val="0058194D"/>
    <w:rsid w:val="00581B1B"/>
    <w:rsid w:val="00582D4B"/>
    <w:rsid w:val="00584A95"/>
    <w:rsid w:val="00584B27"/>
    <w:rsid w:val="00584DEA"/>
    <w:rsid w:val="005857DE"/>
    <w:rsid w:val="00586A30"/>
    <w:rsid w:val="00587F39"/>
    <w:rsid w:val="00590494"/>
    <w:rsid w:val="00590610"/>
    <w:rsid w:val="00590B68"/>
    <w:rsid w:val="0059104F"/>
    <w:rsid w:val="00592B27"/>
    <w:rsid w:val="00592D4A"/>
    <w:rsid w:val="005941D3"/>
    <w:rsid w:val="00594C79"/>
    <w:rsid w:val="0059543F"/>
    <w:rsid w:val="00595728"/>
    <w:rsid w:val="0059586C"/>
    <w:rsid w:val="0059635B"/>
    <w:rsid w:val="00596446"/>
    <w:rsid w:val="00596778"/>
    <w:rsid w:val="00597422"/>
    <w:rsid w:val="005A0445"/>
    <w:rsid w:val="005A22FB"/>
    <w:rsid w:val="005A26F4"/>
    <w:rsid w:val="005A4698"/>
    <w:rsid w:val="005A5550"/>
    <w:rsid w:val="005A7650"/>
    <w:rsid w:val="005A78BA"/>
    <w:rsid w:val="005B0421"/>
    <w:rsid w:val="005B08E5"/>
    <w:rsid w:val="005B0992"/>
    <w:rsid w:val="005B101E"/>
    <w:rsid w:val="005B1C8D"/>
    <w:rsid w:val="005B2161"/>
    <w:rsid w:val="005B39B0"/>
    <w:rsid w:val="005B3C04"/>
    <w:rsid w:val="005B4B6D"/>
    <w:rsid w:val="005B5119"/>
    <w:rsid w:val="005B5A34"/>
    <w:rsid w:val="005B6998"/>
    <w:rsid w:val="005C0381"/>
    <w:rsid w:val="005C06BE"/>
    <w:rsid w:val="005C07BB"/>
    <w:rsid w:val="005C0CBD"/>
    <w:rsid w:val="005C12D8"/>
    <w:rsid w:val="005C2034"/>
    <w:rsid w:val="005C2FD1"/>
    <w:rsid w:val="005C490B"/>
    <w:rsid w:val="005C53A2"/>
    <w:rsid w:val="005C58AA"/>
    <w:rsid w:val="005C6139"/>
    <w:rsid w:val="005C61C9"/>
    <w:rsid w:val="005C6D52"/>
    <w:rsid w:val="005C6EA7"/>
    <w:rsid w:val="005C7D4D"/>
    <w:rsid w:val="005C7D53"/>
    <w:rsid w:val="005D12E9"/>
    <w:rsid w:val="005D2BD7"/>
    <w:rsid w:val="005D39E3"/>
    <w:rsid w:val="005D3B3A"/>
    <w:rsid w:val="005D4E0E"/>
    <w:rsid w:val="005D504F"/>
    <w:rsid w:val="005D5409"/>
    <w:rsid w:val="005D6EDF"/>
    <w:rsid w:val="005D7F9C"/>
    <w:rsid w:val="005E0DDE"/>
    <w:rsid w:val="005E1013"/>
    <w:rsid w:val="005E124A"/>
    <w:rsid w:val="005E13CF"/>
    <w:rsid w:val="005E1CAB"/>
    <w:rsid w:val="005E1CD6"/>
    <w:rsid w:val="005E242D"/>
    <w:rsid w:val="005E32F5"/>
    <w:rsid w:val="005E3319"/>
    <w:rsid w:val="005E3488"/>
    <w:rsid w:val="005E37B5"/>
    <w:rsid w:val="005E3F97"/>
    <w:rsid w:val="005E47D3"/>
    <w:rsid w:val="005E4A09"/>
    <w:rsid w:val="005E645F"/>
    <w:rsid w:val="005E6FF0"/>
    <w:rsid w:val="005F0360"/>
    <w:rsid w:val="005F0882"/>
    <w:rsid w:val="005F0DD5"/>
    <w:rsid w:val="005F13BA"/>
    <w:rsid w:val="005F24FF"/>
    <w:rsid w:val="005F3071"/>
    <w:rsid w:val="005F3626"/>
    <w:rsid w:val="005F36DA"/>
    <w:rsid w:val="005F3E20"/>
    <w:rsid w:val="005F4434"/>
    <w:rsid w:val="005F52D0"/>
    <w:rsid w:val="005F5AB4"/>
    <w:rsid w:val="005F73F7"/>
    <w:rsid w:val="0060034E"/>
    <w:rsid w:val="00600392"/>
    <w:rsid w:val="0060242B"/>
    <w:rsid w:val="00602E24"/>
    <w:rsid w:val="00605086"/>
    <w:rsid w:val="00606670"/>
    <w:rsid w:val="006101A8"/>
    <w:rsid w:val="00611330"/>
    <w:rsid w:val="00614DAE"/>
    <w:rsid w:val="00615089"/>
    <w:rsid w:val="00615816"/>
    <w:rsid w:val="00615CE8"/>
    <w:rsid w:val="00617E18"/>
    <w:rsid w:val="006200F2"/>
    <w:rsid w:val="006215F4"/>
    <w:rsid w:val="00621F14"/>
    <w:rsid w:val="00622521"/>
    <w:rsid w:val="00622888"/>
    <w:rsid w:val="00623239"/>
    <w:rsid w:val="006238D9"/>
    <w:rsid w:val="006244EB"/>
    <w:rsid w:val="00624EFF"/>
    <w:rsid w:val="00625AA5"/>
    <w:rsid w:val="00625DF9"/>
    <w:rsid w:val="00626575"/>
    <w:rsid w:val="00626D92"/>
    <w:rsid w:val="0063169B"/>
    <w:rsid w:val="006318A5"/>
    <w:rsid w:val="00632B63"/>
    <w:rsid w:val="00632E77"/>
    <w:rsid w:val="0063446A"/>
    <w:rsid w:val="00634484"/>
    <w:rsid w:val="00634968"/>
    <w:rsid w:val="00637330"/>
    <w:rsid w:val="0064015D"/>
    <w:rsid w:val="00640AA9"/>
    <w:rsid w:val="00640B47"/>
    <w:rsid w:val="006416EA"/>
    <w:rsid w:val="00643229"/>
    <w:rsid w:val="00644D84"/>
    <w:rsid w:val="00645B47"/>
    <w:rsid w:val="00647A81"/>
    <w:rsid w:val="006511E2"/>
    <w:rsid w:val="00651464"/>
    <w:rsid w:val="006518EF"/>
    <w:rsid w:val="006519A6"/>
    <w:rsid w:val="00652562"/>
    <w:rsid w:val="00653687"/>
    <w:rsid w:val="0065527D"/>
    <w:rsid w:val="0065627E"/>
    <w:rsid w:val="00657BC2"/>
    <w:rsid w:val="00657C0F"/>
    <w:rsid w:val="00657F3D"/>
    <w:rsid w:val="00657F54"/>
    <w:rsid w:val="0066026C"/>
    <w:rsid w:val="0066132A"/>
    <w:rsid w:val="0066288E"/>
    <w:rsid w:val="00662B7E"/>
    <w:rsid w:val="00663F7F"/>
    <w:rsid w:val="00664AB4"/>
    <w:rsid w:val="00665156"/>
    <w:rsid w:val="00667284"/>
    <w:rsid w:val="006674BE"/>
    <w:rsid w:val="00670514"/>
    <w:rsid w:val="00670842"/>
    <w:rsid w:val="00670E7D"/>
    <w:rsid w:val="00671A33"/>
    <w:rsid w:val="00672254"/>
    <w:rsid w:val="00672B12"/>
    <w:rsid w:val="00673670"/>
    <w:rsid w:val="00674BF1"/>
    <w:rsid w:val="00674E4A"/>
    <w:rsid w:val="00675136"/>
    <w:rsid w:val="00675FA8"/>
    <w:rsid w:val="0067632C"/>
    <w:rsid w:val="00676A75"/>
    <w:rsid w:val="00680BD1"/>
    <w:rsid w:val="0068321C"/>
    <w:rsid w:val="006832DC"/>
    <w:rsid w:val="00683307"/>
    <w:rsid w:val="00684E10"/>
    <w:rsid w:val="00684E42"/>
    <w:rsid w:val="00684F7F"/>
    <w:rsid w:val="00685135"/>
    <w:rsid w:val="00685BEC"/>
    <w:rsid w:val="0068771A"/>
    <w:rsid w:val="00687918"/>
    <w:rsid w:val="0069098D"/>
    <w:rsid w:val="006909EC"/>
    <w:rsid w:val="0069119E"/>
    <w:rsid w:val="006912F0"/>
    <w:rsid w:val="00693077"/>
    <w:rsid w:val="00693AE9"/>
    <w:rsid w:val="00695190"/>
    <w:rsid w:val="00695BAA"/>
    <w:rsid w:val="00696D28"/>
    <w:rsid w:val="00697A77"/>
    <w:rsid w:val="00697D88"/>
    <w:rsid w:val="00697DA2"/>
    <w:rsid w:val="006A0169"/>
    <w:rsid w:val="006A04F6"/>
    <w:rsid w:val="006A0D8B"/>
    <w:rsid w:val="006A199F"/>
    <w:rsid w:val="006A37DC"/>
    <w:rsid w:val="006A3AD4"/>
    <w:rsid w:val="006A3C5B"/>
    <w:rsid w:val="006A458E"/>
    <w:rsid w:val="006A5210"/>
    <w:rsid w:val="006A5251"/>
    <w:rsid w:val="006A5433"/>
    <w:rsid w:val="006A5637"/>
    <w:rsid w:val="006A597C"/>
    <w:rsid w:val="006A5F7B"/>
    <w:rsid w:val="006A66F5"/>
    <w:rsid w:val="006A6758"/>
    <w:rsid w:val="006A7E33"/>
    <w:rsid w:val="006B16BD"/>
    <w:rsid w:val="006B2F3D"/>
    <w:rsid w:val="006B3B95"/>
    <w:rsid w:val="006B42F5"/>
    <w:rsid w:val="006B650B"/>
    <w:rsid w:val="006B6A07"/>
    <w:rsid w:val="006B7166"/>
    <w:rsid w:val="006B7896"/>
    <w:rsid w:val="006B79D3"/>
    <w:rsid w:val="006C0B9B"/>
    <w:rsid w:val="006C1454"/>
    <w:rsid w:val="006C1F2B"/>
    <w:rsid w:val="006C2C0A"/>
    <w:rsid w:val="006C2CD9"/>
    <w:rsid w:val="006C3308"/>
    <w:rsid w:val="006C335F"/>
    <w:rsid w:val="006C399D"/>
    <w:rsid w:val="006C3B52"/>
    <w:rsid w:val="006C4B01"/>
    <w:rsid w:val="006C6975"/>
    <w:rsid w:val="006D174C"/>
    <w:rsid w:val="006D262F"/>
    <w:rsid w:val="006D36E7"/>
    <w:rsid w:val="006D3AED"/>
    <w:rsid w:val="006D3D8D"/>
    <w:rsid w:val="006D4428"/>
    <w:rsid w:val="006D6CED"/>
    <w:rsid w:val="006D6D07"/>
    <w:rsid w:val="006D6F34"/>
    <w:rsid w:val="006D71ED"/>
    <w:rsid w:val="006D7521"/>
    <w:rsid w:val="006E0140"/>
    <w:rsid w:val="006E15F1"/>
    <w:rsid w:val="006E1DFF"/>
    <w:rsid w:val="006E1E91"/>
    <w:rsid w:val="006E244A"/>
    <w:rsid w:val="006E3248"/>
    <w:rsid w:val="006E3DEA"/>
    <w:rsid w:val="006E45C6"/>
    <w:rsid w:val="006E6FA9"/>
    <w:rsid w:val="006F0E79"/>
    <w:rsid w:val="006F1763"/>
    <w:rsid w:val="006F212E"/>
    <w:rsid w:val="006F3D10"/>
    <w:rsid w:val="006F4000"/>
    <w:rsid w:val="006F5A7F"/>
    <w:rsid w:val="006F652C"/>
    <w:rsid w:val="006F6ABF"/>
    <w:rsid w:val="006F7B7B"/>
    <w:rsid w:val="00700490"/>
    <w:rsid w:val="00702CE8"/>
    <w:rsid w:val="007035C9"/>
    <w:rsid w:val="00704208"/>
    <w:rsid w:val="007043A2"/>
    <w:rsid w:val="00706C01"/>
    <w:rsid w:val="00707003"/>
    <w:rsid w:val="00712312"/>
    <w:rsid w:val="0071233F"/>
    <w:rsid w:val="007125BF"/>
    <w:rsid w:val="007158A3"/>
    <w:rsid w:val="00715ABF"/>
    <w:rsid w:val="00715D3B"/>
    <w:rsid w:val="00716EE7"/>
    <w:rsid w:val="00720657"/>
    <w:rsid w:val="007222BE"/>
    <w:rsid w:val="00722CBE"/>
    <w:rsid w:val="00726133"/>
    <w:rsid w:val="00726D84"/>
    <w:rsid w:val="00727D9C"/>
    <w:rsid w:val="007307D9"/>
    <w:rsid w:val="007314A8"/>
    <w:rsid w:val="00731580"/>
    <w:rsid w:val="007317EA"/>
    <w:rsid w:val="0073204F"/>
    <w:rsid w:val="0073475F"/>
    <w:rsid w:val="00735F61"/>
    <w:rsid w:val="0073604B"/>
    <w:rsid w:val="0073676B"/>
    <w:rsid w:val="0074034B"/>
    <w:rsid w:val="00741663"/>
    <w:rsid w:val="0074396B"/>
    <w:rsid w:val="00744B37"/>
    <w:rsid w:val="00745152"/>
    <w:rsid w:val="00746076"/>
    <w:rsid w:val="007465B3"/>
    <w:rsid w:val="00747729"/>
    <w:rsid w:val="00750892"/>
    <w:rsid w:val="007511DC"/>
    <w:rsid w:val="00751758"/>
    <w:rsid w:val="00752EB3"/>
    <w:rsid w:val="00752F0A"/>
    <w:rsid w:val="00753554"/>
    <w:rsid w:val="00753EB2"/>
    <w:rsid w:val="00754690"/>
    <w:rsid w:val="00755B6F"/>
    <w:rsid w:val="00757595"/>
    <w:rsid w:val="007577A8"/>
    <w:rsid w:val="00760508"/>
    <w:rsid w:val="0076152B"/>
    <w:rsid w:val="007617B2"/>
    <w:rsid w:val="00762CF8"/>
    <w:rsid w:val="00762D10"/>
    <w:rsid w:val="0076353C"/>
    <w:rsid w:val="00763FC6"/>
    <w:rsid w:val="007647D3"/>
    <w:rsid w:val="0076527B"/>
    <w:rsid w:val="00765964"/>
    <w:rsid w:val="00766630"/>
    <w:rsid w:val="00766D4B"/>
    <w:rsid w:val="007679AE"/>
    <w:rsid w:val="00767F06"/>
    <w:rsid w:val="00771C98"/>
    <w:rsid w:val="00772802"/>
    <w:rsid w:val="00772951"/>
    <w:rsid w:val="0077317C"/>
    <w:rsid w:val="007736D8"/>
    <w:rsid w:val="00773704"/>
    <w:rsid w:val="00773B18"/>
    <w:rsid w:val="00773B87"/>
    <w:rsid w:val="00774DEC"/>
    <w:rsid w:val="007751E6"/>
    <w:rsid w:val="00775333"/>
    <w:rsid w:val="00775937"/>
    <w:rsid w:val="00775FEF"/>
    <w:rsid w:val="00776006"/>
    <w:rsid w:val="007768B2"/>
    <w:rsid w:val="00777261"/>
    <w:rsid w:val="007777C5"/>
    <w:rsid w:val="00777BDE"/>
    <w:rsid w:val="00777E77"/>
    <w:rsid w:val="007804E5"/>
    <w:rsid w:val="0078071D"/>
    <w:rsid w:val="00780842"/>
    <w:rsid w:val="00780850"/>
    <w:rsid w:val="00781FBD"/>
    <w:rsid w:val="007836BF"/>
    <w:rsid w:val="0078381B"/>
    <w:rsid w:val="00783C8F"/>
    <w:rsid w:val="00783EF4"/>
    <w:rsid w:val="00784979"/>
    <w:rsid w:val="00785927"/>
    <w:rsid w:val="007905B2"/>
    <w:rsid w:val="007906AE"/>
    <w:rsid w:val="0079440F"/>
    <w:rsid w:val="007951E4"/>
    <w:rsid w:val="00795B8F"/>
    <w:rsid w:val="00796632"/>
    <w:rsid w:val="00797CAC"/>
    <w:rsid w:val="007A09ED"/>
    <w:rsid w:val="007A23FF"/>
    <w:rsid w:val="007A3A95"/>
    <w:rsid w:val="007A4548"/>
    <w:rsid w:val="007A454D"/>
    <w:rsid w:val="007A5A76"/>
    <w:rsid w:val="007A5D3E"/>
    <w:rsid w:val="007A5E6F"/>
    <w:rsid w:val="007A5F34"/>
    <w:rsid w:val="007A61D5"/>
    <w:rsid w:val="007A6258"/>
    <w:rsid w:val="007A77B3"/>
    <w:rsid w:val="007B041B"/>
    <w:rsid w:val="007B2F9E"/>
    <w:rsid w:val="007B41EB"/>
    <w:rsid w:val="007B43AD"/>
    <w:rsid w:val="007B5E3D"/>
    <w:rsid w:val="007B610B"/>
    <w:rsid w:val="007B6E64"/>
    <w:rsid w:val="007B76F6"/>
    <w:rsid w:val="007B7D23"/>
    <w:rsid w:val="007C0BFA"/>
    <w:rsid w:val="007C2D4D"/>
    <w:rsid w:val="007C38D1"/>
    <w:rsid w:val="007C3D7F"/>
    <w:rsid w:val="007C5E37"/>
    <w:rsid w:val="007C61D4"/>
    <w:rsid w:val="007D082D"/>
    <w:rsid w:val="007D18F5"/>
    <w:rsid w:val="007D1CDB"/>
    <w:rsid w:val="007D3281"/>
    <w:rsid w:val="007D3D45"/>
    <w:rsid w:val="007D476D"/>
    <w:rsid w:val="007D5957"/>
    <w:rsid w:val="007D5A66"/>
    <w:rsid w:val="007D6729"/>
    <w:rsid w:val="007D6929"/>
    <w:rsid w:val="007D6A1F"/>
    <w:rsid w:val="007D7C8B"/>
    <w:rsid w:val="007E0BDE"/>
    <w:rsid w:val="007E1104"/>
    <w:rsid w:val="007E1199"/>
    <w:rsid w:val="007E1416"/>
    <w:rsid w:val="007E16F7"/>
    <w:rsid w:val="007E1B7B"/>
    <w:rsid w:val="007E2ABE"/>
    <w:rsid w:val="007E3F1E"/>
    <w:rsid w:val="007E417C"/>
    <w:rsid w:val="007E44DC"/>
    <w:rsid w:val="007E4774"/>
    <w:rsid w:val="007E4FB5"/>
    <w:rsid w:val="007E59DC"/>
    <w:rsid w:val="007E60CB"/>
    <w:rsid w:val="007E62EE"/>
    <w:rsid w:val="007E7272"/>
    <w:rsid w:val="007F03EF"/>
    <w:rsid w:val="007F04AE"/>
    <w:rsid w:val="007F0919"/>
    <w:rsid w:val="007F0D37"/>
    <w:rsid w:val="007F14FF"/>
    <w:rsid w:val="007F1B4C"/>
    <w:rsid w:val="007F1B7E"/>
    <w:rsid w:val="007F1F46"/>
    <w:rsid w:val="007F2DF2"/>
    <w:rsid w:val="007F3AEF"/>
    <w:rsid w:val="007F4D84"/>
    <w:rsid w:val="007F684F"/>
    <w:rsid w:val="007F70CF"/>
    <w:rsid w:val="007F72F9"/>
    <w:rsid w:val="007F7BDF"/>
    <w:rsid w:val="007F7CFE"/>
    <w:rsid w:val="0080073C"/>
    <w:rsid w:val="00802E8D"/>
    <w:rsid w:val="0080556C"/>
    <w:rsid w:val="008060D8"/>
    <w:rsid w:val="00807502"/>
    <w:rsid w:val="00807AA9"/>
    <w:rsid w:val="0081037A"/>
    <w:rsid w:val="008106AE"/>
    <w:rsid w:val="0081090F"/>
    <w:rsid w:val="00810B1D"/>
    <w:rsid w:val="0081101B"/>
    <w:rsid w:val="00811B29"/>
    <w:rsid w:val="00811DB6"/>
    <w:rsid w:val="00813B1E"/>
    <w:rsid w:val="00814412"/>
    <w:rsid w:val="008155E2"/>
    <w:rsid w:val="00816236"/>
    <w:rsid w:val="00816413"/>
    <w:rsid w:val="00820769"/>
    <w:rsid w:val="00822440"/>
    <w:rsid w:val="00822DA1"/>
    <w:rsid w:val="0082417A"/>
    <w:rsid w:val="00824595"/>
    <w:rsid w:val="00824925"/>
    <w:rsid w:val="00825D4A"/>
    <w:rsid w:val="008260A7"/>
    <w:rsid w:val="008260AA"/>
    <w:rsid w:val="00827077"/>
    <w:rsid w:val="00827866"/>
    <w:rsid w:val="00827DEF"/>
    <w:rsid w:val="00830498"/>
    <w:rsid w:val="008310F9"/>
    <w:rsid w:val="008314AB"/>
    <w:rsid w:val="00831917"/>
    <w:rsid w:val="00832883"/>
    <w:rsid w:val="00832E15"/>
    <w:rsid w:val="008330FF"/>
    <w:rsid w:val="00834FE7"/>
    <w:rsid w:val="00835201"/>
    <w:rsid w:val="0083759C"/>
    <w:rsid w:val="0083796A"/>
    <w:rsid w:val="00840B46"/>
    <w:rsid w:val="00841F0D"/>
    <w:rsid w:val="0084207B"/>
    <w:rsid w:val="008428B6"/>
    <w:rsid w:val="00844CAA"/>
    <w:rsid w:val="00845E3E"/>
    <w:rsid w:val="00846F6A"/>
    <w:rsid w:val="008509A2"/>
    <w:rsid w:val="00850F2D"/>
    <w:rsid w:val="00851A20"/>
    <w:rsid w:val="00851B4A"/>
    <w:rsid w:val="00852A99"/>
    <w:rsid w:val="00853619"/>
    <w:rsid w:val="00853785"/>
    <w:rsid w:val="00854270"/>
    <w:rsid w:val="00854F2C"/>
    <w:rsid w:val="00855527"/>
    <w:rsid w:val="00856183"/>
    <w:rsid w:val="0085706A"/>
    <w:rsid w:val="00860CEB"/>
    <w:rsid w:val="00860FEC"/>
    <w:rsid w:val="0086104A"/>
    <w:rsid w:val="008616AD"/>
    <w:rsid w:val="00861AF1"/>
    <w:rsid w:val="00861F21"/>
    <w:rsid w:val="00862043"/>
    <w:rsid w:val="0086290A"/>
    <w:rsid w:val="00862C22"/>
    <w:rsid w:val="00863401"/>
    <w:rsid w:val="008636EA"/>
    <w:rsid w:val="00864F6F"/>
    <w:rsid w:val="00866057"/>
    <w:rsid w:val="008669DA"/>
    <w:rsid w:val="00866B27"/>
    <w:rsid w:val="008670BB"/>
    <w:rsid w:val="00867344"/>
    <w:rsid w:val="008678AD"/>
    <w:rsid w:val="00870724"/>
    <w:rsid w:val="00871998"/>
    <w:rsid w:val="00872ABA"/>
    <w:rsid w:val="00873102"/>
    <w:rsid w:val="00873444"/>
    <w:rsid w:val="008736AC"/>
    <w:rsid w:val="00874826"/>
    <w:rsid w:val="00876752"/>
    <w:rsid w:val="00876A21"/>
    <w:rsid w:val="00877ABD"/>
    <w:rsid w:val="0088025F"/>
    <w:rsid w:val="008805C6"/>
    <w:rsid w:val="00880836"/>
    <w:rsid w:val="00880AAA"/>
    <w:rsid w:val="00880F7B"/>
    <w:rsid w:val="0088286E"/>
    <w:rsid w:val="00883ACB"/>
    <w:rsid w:val="00883E85"/>
    <w:rsid w:val="008845B4"/>
    <w:rsid w:val="00884A8E"/>
    <w:rsid w:val="0088593A"/>
    <w:rsid w:val="008871B1"/>
    <w:rsid w:val="008906EB"/>
    <w:rsid w:val="00890BBD"/>
    <w:rsid w:val="008924B0"/>
    <w:rsid w:val="00894458"/>
    <w:rsid w:val="00896897"/>
    <w:rsid w:val="00896BD0"/>
    <w:rsid w:val="008A05C3"/>
    <w:rsid w:val="008A1C90"/>
    <w:rsid w:val="008A2893"/>
    <w:rsid w:val="008A28AD"/>
    <w:rsid w:val="008A3C49"/>
    <w:rsid w:val="008A5B3C"/>
    <w:rsid w:val="008A62AE"/>
    <w:rsid w:val="008A75D3"/>
    <w:rsid w:val="008B00E5"/>
    <w:rsid w:val="008B1279"/>
    <w:rsid w:val="008B222B"/>
    <w:rsid w:val="008B2289"/>
    <w:rsid w:val="008B27EA"/>
    <w:rsid w:val="008B37C9"/>
    <w:rsid w:val="008B3EB2"/>
    <w:rsid w:val="008B568B"/>
    <w:rsid w:val="008B5F05"/>
    <w:rsid w:val="008B7AAD"/>
    <w:rsid w:val="008C09ED"/>
    <w:rsid w:val="008C2B4D"/>
    <w:rsid w:val="008C3277"/>
    <w:rsid w:val="008C3CD2"/>
    <w:rsid w:val="008C5753"/>
    <w:rsid w:val="008C5BE7"/>
    <w:rsid w:val="008C657A"/>
    <w:rsid w:val="008D044B"/>
    <w:rsid w:val="008D0951"/>
    <w:rsid w:val="008D1636"/>
    <w:rsid w:val="008D24F0"/>
    <w:rsid w:val="008D26D8"/>
    <w:rsid w:val="008D4413"/>
    <w:rsid w:val="008D4A43"/>
    <w:rsid w:val="008D4CF4"/>
    <w:rsid w:val="008D56B7"/>
    <w:rsid w:val="008D580E"/>
    <w:rsid w:val="008D64DD"/>
    <w:rsid w:val="008D666B"/>
    <w:rsid w:val="008D6EC2"/>
    <w:rsid w:val="008E01D0"/>
    <w:rsid w:val="008E0E09"/>
    <w:rsid w:val="008E105F"/>
    <w:rsid w:val="008E165C"/>
    <w:rsid w:val="008E1C72"/>
    <w:rsid w:val="008E3C99"/>
    <w:rsid w:val="008E49F9"/>
    <w:rsid w:val="008E50A4"/>
    <w:rsid w:val="008E659F"/>
    <w:rsid w:val="008E6F0B"/>
    <w:rsid w:val="008E7074"/>
    <w:rsid w:val="008E77B9"/>
    <w:rsid w:val="008F0527"/>
    <w:rsid w:val="008F0C79"/>
    <w:rsid w:val="008F1229"/>
    <w:rsid w:val="008F15A3"/>
    <w:rsid w:val="008F2291"/>
    <w:rsid w:val="008F22B9"/>
    <w:rsid w:val="008F268F"/>
    <w:rsid w:val="008F293D"/>
    <w:rsid w:val="008F2A38"/>
    <w:rsid w:val="008F3344"/>
    <w:rsid w:val="008F3767"/>
    <w:rsid w:val="008F39EF"/>
    <w:rsid w:val="008F5939"/>
    <w:rsid w:val="008F5A17"/>
    <w:rsid w:val="008F5A56"/>
    <w:rsid w:val="008F6567"/>
    <w:rsid w:val="00900473"/>
    <w:rsid w:val="009008CB"/>
    <w:rsid w:val="00900B46"/>
    <w:rsid w:val="00900D62"/>
    <w:rsid w:val="00901343"/>
    <w:rsid w:val="00902529"/>
    <w:rsid w:val="00903826"/>
    <w:rsid w:val="00905F23"/>
    <w:rsid w:val="0090607D"/>
    <w:rsid w:val="0090785D"/>
    <w:rsid w:val="00907A91"/>
    <w:rsid w:val="009129D1"/>
    <w:rsid w:val="0091400C"/>
    <w:rsid w:val="009145B9"/>
    <w:rsid w:val="0091512D"/>
    <w:rsid w:val="00916671"/>
    <w:rsid w:val="00920081"/>
    <w:rsid w:val="0092064B"/>
    <w:rsid w:val="009210DD"/>
    <w:rsid w:val="009211AB"/>
    <w:rsid w:val="009213C1"/>
    <w:rsid w:val="00922011"/>
    <w:rsid w:val="00922FA0"/>
    <w:rsid w:val="00922FCF"/>
    <w:rsid w:val="0092355F"/>
    <w:rsid w:val="00923A10"/>
    <w:rsid w:val="009278C4"/>
    <w:rsid w:val="00930831"/>
    <w:rsid w:val="00930E9C"/>
    <w:rsid w:val="0093189A"/>
    <w:rsid w:val="009320C0"/>
    <w:rsid w:val="009324D7"/>
    <w:rsid w:val="00932855"/>
    <w:rsid w:val="00933013"/>
    <w:rsid w:val="009332C5"/>
    <w:rsid w:val="00933A18"/>
    <w:rsid w:val="009358B2"/>
    <w:rsid w:val="00936892"/>
    <w:rsid w:val="00937039"/>
    <w:rsid w:val="009374ED"/>
    <w:rsid w:val="00940658"/>
    <w:rsid w:val="00941359"/>
    <w:rsid w:val="00941AB1"/>
    <w:rsid w:val="00941EE0"/>
    <w:rsid w:val="00941F9C"/>
    <w:rsid w:val="0094244E"/>
    <w:rsid w:val="00942594"/>
    <w:rsid w:val="009425AC"/>
    <w:rsid w:val="00943608"/>
    <w:rsid w:val="00943803"/>
    <w:rsid w:val="0094438A"/>
    <w:rsid w:val="00944EBE"/>
    <w:rsid w:val="00945FCC"/>
    <w:rsid w:val="009460C2"/>
    <w:rsid w:val="009463AB"/>
    <w:rsid w:val="00947552"/>
    <w:rsid w:val="0095406A"/>
    <w:rsid w:val="009541FE"/>
    <w:rsid w:val="00955F15"/>
    <w:rsid w:val="00956C56"/>
    <w:rsid w:val="0096150F"/>
    <w:rsid w:val="00963130"/>
    <w:rsid w:val="00964B8C"/>
    <w:rsid w:val="00964EC0"/>
    <w:rsid w:val="00964F46"/>
    <w:rsid w:val="009652CB"/>
    <w:rsid w:val="00965FCC"/>
    <w:rsid w:val="00966EAE"/>
    <w:rsid w:val="00970035"/>
    <w:rsid w:val="009723CF"/>
    <w:rsid w:val="0097287C"/>
    <w:rsid w:val="00972E84"/>
    <w:rsid w:val="0097580B"/>
    <w:rsid w:val="009773F4"/>
    <w:rsid w:val="00980009"/>
    <w:rsid w:val="00982274"/>
    <w:rsid w:val="009824B3"/>
    <w:rsid w:val="00982880"/>
    <w:rsid w:val="00982AB1"/>
    <w:rsid w:val="009836C5"/>
    <w:rsid w:val="009846F8"/>
    <w:rsid w:val="009859EB"/>
    <w:rsid w:val="00985E2D"/>
    <w:rsid w:val="00986BC2"/>
    <w:rsid w:val="00987579"/>
    <w:rsid w:val="00987AEB"/>
    <w:rsid w:val="00990C20"/>
    <w:rsid w:val="00990C34"/>
    <w:rsid w:val="00991671"/>
    <w:rsid w:val="00991F4E"/>
    <w:rsid w:val="00993449"/>
    <w:rsid w:val="009935D0"/>
    <w:rsid w:val="00993779"/>
    <w:rsid w:val="00994440"/>
    <w:rsid w:val="00994EB0"/>
    <w:rsid w:val="00995CA4"/>
    <w:rsid w:val="00995F1D"/>
    <w:rsid w:val="00995FD2"/>
    <w:rsid w:val="00996555"/>
    <w:rsid w:val="009967B3"/>
    <w:rsid w:val="009970AB"/>
    <w:rsid w:val="0099736B"/>
    <w:rsid w:val="009A1223"/>
    <w:rsid w:val="009A1EE8"/>
    <w:rsid w:val="009A1FFA"/>
    <w:rsid w:val="009A363A"/>
    <w:rsid w:val="009A4077"/>
    <w:rsid w:val="009A41A3"/>
    <w:rsid w:val="009A486E"/>
    <w:rsid w:val="009A61F9"/>
    <w:rsid w:val="009A6250"/>
    <w:rsid w:val="009A67DB"/>
    <w:rsid w:val="009B3E44"/>
    <w:rsid w:val="009B4537"/>
    <w:rsid w:val="009B5377"/>
    <w:rsid w:val="009B5B79"/>
    <w:rsid w:val="009B5FD5"/>
    <w:rsid w:val="009B6D22"/>
    <w:rsid w:val="009C006D"/>
    <w:rsid w:val="009C09CC"/>
    <w:rsid w:val="009C142A"/>
    <w:rsid w:val="009C1695"/>
    <w:rsid w:val="009C2940"/>
    <w:rsid w:val="009C37FB"/>
    <w:rsid w:val="009C4F3A"/>
    <w:rsid w:val="009C5BBD"/>
    <w:rsid w:val="009C63FD"/>
    <w:rsid w:val="009C655D"/>
    <w:rsid w:val="009D00F0"/>
    <w:rsid w:val="009D0EBE"/>
    <w:rsid w:val="009D1767"/>
    <w:rsid w:val="009D1A05"/>
    <w:rsid w:val="009D2B96"/>
    <w:rsid w:val="009D2E9E"/>
    <w:rsid w:val="009D37AA"/>
    <w:rsid w:val="009D3B15"/>
    <w:rsid w:val="009D45E1"/>
    <w:rsid w:val="009D464B"/>
    <w:rsid w:val="009D5FBC"/>
    <w:rsid w:val="009D65EB"/>
    <w:rsid w:val="009D7C2E"/>
    <w:rsid w:val="009E08C4"/>
    <w:rsid w:val="009E187A"/>
    <w:rsid w:val="009E21FC"/>
    <w:rsid w:val="009E3A7D"/>
    <w:rsid w:val="009E4099"/>
    <w:rsid w:val="009E588D"/>
    <w:rsid w:val="009E5CA4"/>
    <w:rsid w:val="009E690F"/>
    <w:rsid w:val="009E7EBE"/>
    <w:rsid w:val="009E7EFD"/>
    <w:rsid w:val="009F19E8"/>
    <w:rsid w:val="009F1A23"/>
    <w:rsid w:val="009F27DD"/>
    <w:rsid w:val="009F3295"/>
    <w:rsid w:val="009F39A4"/>
    <w:rsid w:val="009F3A77"/>
    <w:rsid w:val="009F3EEC"/>
    <w:rsid w:val="009F4D77"/>
    <w:rsid w:val="009F558E"/>
    <w:rsid w:val="009F5DB9"/>
    <w:rsid w:val="009F6867"/>
    <w:rsid w:val="009F7ED3"/>
    <w:rsid w:val="00A0023E"/>
    <w:rsid w:val="00A0046A"/>
    <w:rsid w:val="00A015B7"/>
    <w:rsid w:val="00A033AF"/>
    <w:rsid w:val="00A03CC5"/>
    <w:rsid w:val="00A03E86"/>
    <w:rsid w:val="00A03FC6"/>
    <w:rsid w:val="00A057A7"/>
    <w:rsid w:val="00A057E4"/>
    <w:rsid w:val="00A058D1"/>
    <w:rsid w:val="00A0613D"/>
    <w:rsid w:val="00A06A93"/>
    <w:rsid w:val="00A104C6"/>
    <w:rsid w:val="00A10C5E"/>
    <w:rsid w:val="00A118EA"/>
    <w:rsid w:val="00A12B17"/>
    <w:rsid w:val="00A12BAD"/>
    <w:rsid w:val="00A13E9B"/>
    <w:rsid w:val="00A144F9"/>
    <w:rsid w:val="00A14FCB"/>
    <w:rsid w:val="00A15891"/>
    <w:rsid w:val="00A15AB8"/>
    <w:rsid w:val="00A1672E"/>
    <w:rsid w:val="00A17813"/>
    <w:rsid w:val="00A17FCA"/>
    <w:rsid w:val="00A200B6"/>
    <w:rsid w:val="00A206C1"/>
    <w:rsid w:val="00A212D2"/>
    <w:rsid w:val="00A21DEE"/>
    <w:rsid w:val="00A2259B"/>
    <w:rsid w:val="00A24A2E"/>
    <w:rsid w:val="00A25406"/>
    <w:rsid w:val="00A256EC"/>
    <w:rsid w:val="00A258BB"/>
    <w:rsid w:val="00A26021"/>
    <w:rsid w:val="00A264A8"/>
    <w:rsid w:val="00A26AE9"/>
    <w:rsid w:val="00A30243"/>
    <w:rsid w:val="00A303B8"/>
    <w:rsid w:val="00A30534"/>
    <w:rsid w:val="00A31029"/>
    <w:rsid w:val="00A3147A"/>
    <w:rsid w:val="00A31ACE"/>
    <w:rsid w:val="00A32ADD"/>
    <w:rsid w:val="00A32AE8"/>
    <w:rsid w:val="00A33397"/>
    <w:rsid w:val="00A354FE"/>
    <w:rsid w:val="00A36223"/>
    <w:rsid w:val="00A377FF"/>
    <w:rsid w:val="00A40C1B"/>
    <w:rsid w:val="00A40C80"/>
    <w:rsid w:val="00A412E3"/>
    <w:rsid w:val="00A42B60"/>
    <w:rsid w:val="00A4336E"/>
    <w:rsid w:val="00A43777"/>
    <w:rsid w:val="00A45EE0"/>
    <w:rsid w:val="00A46972"/>
    <w:rsid w:val="00A46C77"/>
    <w:rsid w:val="00A46D51"/>
    <w:rsid w:val="00A470CD"/>
    <w:rsid w:val="00A47951"/>
    <w:rsid w:val="00A510A3"/>
    <w:rsid w:val="00A5123E"/>
    <w:rsid w:val="00A51C11"/>
    <w:rsid w:val="00A51C6C"/>
    <w:rsid w:val="00A52335"/>
    <w:rsid w:val="00A524C5"/>
    <w:rsid w:val="00A53145"/>
    <w:rsid w:val="00A54A9B"/>
    <w:rsid w:val="00A54B5C"/>
    <w:rsid w:val="00A54F71"/>
    <w:rsid w:val="00A5500B"/>
    <w:rsid w:val="00A55A94"/>
    <w:rsid w:val="00A604F7"/>
    <w:rsid w:val="00A60FE8"/>
    <w:rsid w:val="00A623FC"/>
    <w:rsid w:val="00A63C1B"/>
    <w:rsid w:val="00A64AD6"/>
    <w:rsid w:val="00A655FE"/>
    <w:rsid w:val="00A6580C"/>
    <w:rsid w:val="00A65E9B"/>
    <w:rsid w:val="00A65F87"/>
    <w:rsid w:val="00A665FF"/>
    <w:rsid w:val="00A668E1"/>
    <w:rsid w:val="00A67B27"/>
    <w:rsid w:val="00A67F23"/>
    <w:rsid w:val="00A712CB"/>
    <w:rsid w:val="00A74638"/>
    <w:rsid w:val="00A74829"/>
    <w:rsid w:val="00A75539"/>
    <w:rsid w:val="00A75A46"/>
    <w:rsid w:val="00A75FFD"/>
    <w:rsid w:val="00A764D6"/>
    <w:rsid w:val="00A7662B"/>
    <w:rsid w:val="00A76CC7"/>
    <w:rsid w:val="00A804D6"/>
    <w:rsid w:val="00A82117"/>
    <w:rsid w:val="00A82241"/>
    <w:rsid w:val="00A830CC"/>
    <w:rsid w:val="00A83587"/>
    <w:rsid w:val="00A83983"/>
    <w:rsid w:val="00A83C08"/>
    <w:rsid w:val="00A83EF3"/>
    <w:rsid w:val="00A841D2"/>
    <w:rsid w:val="00A849D7"/>
    <w:rsid w:val="00A86AE6"/>
    <w:rsid w:val="00A9220B"/>
    <w:rsid w:val="00A927EE"/>
    <w:rsid w:val="00A92A79"/>
    <w:rsid w:val="00A93722"/>
    <w:rsid w:val="00A93C99"/>
    <w:rsid w:val="00A94AB7"/>
    <w:rsid w:val="00A94B1E"/>
    <w:rsid w:val="00A94FF9"/>
    <w:rsid w:val="00A95B2C"/>
    <w:rsid w:val="00A95F09"/>
    <w:rsid w:val="00AA0550"/>
    <w:rsid w:val="00AA081C"/>
    <w:rsid w:val="00AA0828"/>
    <w:rsid w:val="00AA1555"/>
    <w:rsid w:val="00AA1685"/>
    <w:rsid w:val="00AA1DD3"/>
    <w:rsid w:val="00AA2A80"/>
    <w:rsid w:val="00AA2B70"/>
    <w:rsid w:val="00AA2DCB"/>
    <w:rsid w:val="00AA3EAA"/>
    <w:rsid w:val="00AA575A"/>
    <w:rsid w:val="00AB05D8"/>
    <w:rsid w:val="00AB09DD"/>
    <w:rsid w:val="00AB1EEF"/>
    <w:rsid w:val="00AB2F60"/>
    <w:rsid w:val="00AB4715"/>
    <w:rsid w:val="00AB49C8"/>
    <w:rsid w:val="00AB4A19"/>
    <w:rsid w:val="00AB5CE8"/>
    <w:rsid w:val="00AB6F10"/>
    <w:rsid w:val="00AB6F6F"/>
    <w:rsid w:val="00AB7476"/>
    <w:rsid w:val="00AC067E"/>
    <w:rsid w:val="00AC1F31"/>
    <w:rsid w:val="00AC228F"/>
    <w:rsid w:val="00AC3899"/>
    <w:rsid w:val="00AC47CF"/>
    <w:rsid w:val="00AC60D3"/>
    <w:rsid w:val="00AC692E"/>
    <w:rsid w:val="00AC6A72"/>
    <w:rsid w:val="00AC6D26"/>
    <w:rsid w:val="00AD0A0B"/>
    <w:rsid w:val="00AD169B"/>
    <w:rsid w:val="00AD4343"/>
    <w:rsid w:val="00AD4B6B"/>
    <w:rsid w:val="00AD57AC"/>
    <w:rsid w:val="00AD783F"/>
    <w:rsid w:val="00AD7DB9"/>
    <w:rsid w:val="00AE0A08"/>
    <w:rsid w:val="00AE0B24"/>
    <w:rsid w:val="00AE1307"/>
    <w:rsid w:val="00AE1D32"/>
    <w:rsid w:val="00AE238D"/>
    <w:rsid w:val="00AE2F2B"/>
    <w:rsid w:val="00AE49D7"/>
    <w:rsid w:val="00AE4B0E"/>
    <w:rsid w:val="00AE5AD6"/>
    <w:rsid w:val="00AE5DA4"/>
    <w:rsid w:val="00AE6355"/>
    <w:rsid w:val="00AE6433"/>
    <w:rsid w:val="00AE7702"/>
    <w:rsid w:val="00AF15E5"/>
    <w:rsid w:val="00AF27FA"/>
    <w:rsid w:val="00AF2AC4"/>
    <w:rsid w:val="00AF2CC7"/>
    <w:rsid w:val="00AF30C0"/>
    <w:rsid w:val="00AF4DBF"/>
    <w:rsid w:val="00AF5050"/>
    <w:rsid w:val="00AF5A1F"/>
    <w:rsid w:val="00AF5CF8"/>
    <w:rsid w:val="00AF6A19"/>
    <w:rsid w:val="00AF6DAF"/>
    <w:rsid w:val="00AF71A0"/>
    <w:rsid w:val="00B012C0"/>
    <w:rsid w:val="00B01A21"/>
    <w:rsid w:val="00B034DD"/>
    <w:rsid w:val="00B03881"/>
    <w:rsid w:val="00B03C79"/>
    <w:rsid w:val="00B04513"/>
    <w:rsid w:val="00B04821"/>
    <w:rsid w:val="00B04F0E"/>
    <w:rsid w:val="00B04F6D"/>
    <w:rsid w:val="00B053D4"/>
    <w:rsid w:val="00B0563C"/>
    <w:rsid w:val="00B05C0A"/>
    <w:rsid w:val="00B069BC"/>
    <w:rsid w:val="00B14965"/>
    <w:rsid w:val="00B14C57"/>
    <w:rsid w:val="00B15426"/>
    <w:rsid w:val="00B17132"/>
    <w:rsid w:val="00B204FA"/>
    <w:rsid w:val="00B207CF"/>
    <w:rsid w:val="00B24E53"/>
    <w:rsid w:val="00B254D2"/>
    <w:rsid w:val="00B25842"/>
    <w:rsid w:val="00B26E11"/>
    <w:rsid w:val="00B27243"/>
    <w:rsid w:val="00B3007A"/>
    <w:rsid w:val="00B3093F"/>
    <w:rsid w:val="00B346F5"/>
    <w:rsid w:val="00B3475A"/>
    <w:rsid w:val="00B34774"/>
    <w:rsid w:val="00B3515C"/>
    <w:rsid w:val="00B35D55"/>
    <w:rsid w:val="00B35FB7"/>
    <w:rsid w:val="00B378D4"/>
    <w:rsid w:val="00B41317"/>
    <w:rsid w:val="00B41FD0"/>
    <w:rsid w:val="00B4240F"/>
    <w:rsid w:val="00B4253C"/>
    <w:rsid w:val="00B42CD6"/>
    <w:rsid w:val="00B43839"/>
    <w:rsid w:val="00B43ED9"/>
    <w:rsid w:val="00B444E7"/>
    <w:rsid w:val="00B45168"/>
    <w:rsid w:val="00B46B16"/>
    <w:rsid w:val="00B50070"/>
    <w:rsid w:val="00B50C6D"/>
    <w:rsid w:val="00B52949"/>
    <w:rsid w:val="00B52DFA"/>
    <w:rsid w:val="00B53060"/>
    <w:rsid w:val="00B5308F"/>
    <w:rsid w:val="00B53118"/>
    <w:rsid w:val="00B536D3"/>
    <w:rsid w:val="00B53773"/>
    <w:rsid w:val="00B546DD"/>
    <w:rsid w:val="00B552C7"/>
    <w:rsid w:val="00B56939"/>
    <w:rsid w:val="00B56F4F"/>
    <w:rsid w:val="00B600FD"/>
    <w:rsid w:val="00B62A1F"/>
    <w:rsid w:val="00B63B0A"/>
    <w:rsid w:val="00B63D85"/>
    <w:rsid w:val="00B657A6"/>
    <w:rsid w:val="00B707EC"/>
    <w:rsid w:val="00B714EE"/>
    <w:rsid w:val="00B71886"/>
    <w:rsid w:val="00B72A1D"/>
    <w:rsid w:val="00B72F59"/>
    <w:rsid w:val="00B730F0"/>
    <w:rsid w:val="00B73927"/>
    <w:rsid w:val="00B7515C"/>
    <w:rsid w:val="00B75571"/>
    <w:rsid w:val="00B757BE"/>
    <w:rsid w:val="00B76F1B"/>
    <w:rsid w:val="00B77890"/>
    <w:rsid w:val="00B77A7D"/>
    <w:rsid w:val="00B80A52"/>
    <w:rsid w:val="00B81584"/>
    <w:rsid w:val="00B81870"/>
    <w:rsid w:val="00B81AAE"/>
    <w:rsid w:val="00B81E45"/>
    <w:rsid w:val="00B827C4"/>
    <w:rsid w:val="00B82FBD"/>
    <w:rsid w:val="00B83732"/>
    <w:rsid w:val="00B83BA5"/>
    <w:rsid w:val="00B8414E"/>
    <w:rsid w:val="00B8420C"/>
    <w:rsid w:val="00B850C5"/>
    <w:rsid w:val="00B85346"/>
    <w:rsid w:val="00B86382"/>
    <w:rsid w:val="00B8665D"/>
    <w:rsid w:val="00B9036F"/>
    <w:rsid w:val="00B9102D"/>
    <w:rsid w:val="00B91163"/>
    <w:rsid w:val="00B925DD"/>
    <w:rsid w:val="00B932EB"/>
    <w:rsid w:val="00B93A89"/>
    <w:rsid w:val="00B94CA7"/>
    <w:rsid w:val="00B96242"/>
    <w:rsid w:val="00B96720"/>
    <w:rsid w:val="00B967E5"/>
    <w:rsid w:val="00B969E6"/>
    <w:rsid w:val="00B970C3"/>
    <w:rsid w:val="00BA03E9"/>
    <w:rsid w:val="00BA086B"/>
    <w:rsid w:val="00BA0A90"/>
    <w:rsid w:val="00BA2082"/>
    <w:rsid w:val="00BA2477"/>
    <w:rsid w:val="00BA2DF5"/>
    <w:rsid w:val="00BA35B5"/>
    <w:rsid w:val="00BA3D61"/>
    <w:rsid w:val="00BA40FE"/>
    <w:rsid w:val="00BA449C"/>
    <w:rsid w:val="00BA5927"/>
    <w:rsid w:val="00BA5B54"/>
    <w:rsid w:val="00BA5E5C"/>
    <w:rsid w:val="00BA65D3"/>
    <w:rsid w:val="00BB008D"/>
    <w:rsid w:val="00BB0B41"/>
    <w:rsid w:val="00BB0DF3"/>
    <w:rsid w:val="00BB16D1"/>
    <w:rsid w:val="00BB1728"/>
    <w:rsid w:val="00BB2001"/>
    <w:rsid w:val="00BB2209"/>
    <w:rsid w:val="00BB29D0"/>
    <w:rsid w:val="00BB2B36"/>
    <w:rsid w:val="00BB4C55"/>
    <w:rsid w:val="00BB58EB"/>
    <w:rsid w:val="00BB590E"/>
    <w:rsid w:val="00BB5E37"/>
    <w:rsid w:val="00BB5FA6"/>
    <w:rsid w:val="00BB6084"/>
    <w:rsid w:val="00BB68F4"/>
    <w:rsid w:val="00BB6FFE"/>
    <w:rsid w:val="00BB71CB"/>
    <w:rsid w:val="00BB7264"/>
    <w:rsid w:val="00BC032B"/>
    <w:rsid w:val="00BC07B8"/>
    <w:rsid w:val="00BC0C27"/>
    <w:rsid w:val="00BC1576"/>
    <w:rsid w:val="00BC169B"/>
    <w:rsid w:val="00BC1F96"/>
    <w:rsid w:val="00BC2492"/>
    <w:rsid w:val="00BC2494"/>
    <w:rsid w:val="00BC2A5A"/>
    <w:rsid w:val="00BC3134"/>
    <w:rsid w:val="00BC4224"/>
    <w:rsid w:val="00BC64F9"/>
    <w:rsid w:val="00BC715B"/>
    <w:rsid w:val="00BC7265"/>
    <w:rsid w:val="00BC7DEB"/>
    <w:rsid w:val="00BD079E"/>
    <w:rsid w:val="00BD0C1B"/>
    <w:rsid w:val="00BD1E0D"/>
    <w:rsid w:val="00BD47EA"/>
    <w:rsid w:val="00BD4F22"/>
    <w:rsid w:val="00BD537E"/>
    <w:rsid w:val="00BD5692"/>
    <w:rsid w:val="00BE013E"/>
    <w:rsid w:val="00BE0765"/>
    <w:rsid w:val="00BE10AD"/>
    <w:rsid w:val="00BE10CA"/>
    <w:rsid w:val="00BE18CB"/>
    <w:rsid w:val="00BE2BA6"/>
    <w:rsid w:val="00BE39FA"/>
    <w:rsid w:val="00BE44FD"/>
    <w:rsid w:val="00BE52B6"/>
    <w:rsid w:val="00BE57DD"/>
    <w:rsid w:val="00BE6449"/>
    <w:rsid w:val="00BE6ABF"/>
    <w:rsid w:val="00BE6B9B"/>
    <w:rsid w:val="00BF206E"/>
    <w:rsid w:val="00BF2463"/>
    <w:rsid w:val="00BF4D06"/>
    <w:rsid w:val="00BF5509"/>
    <w:rsid w:val="00BF5886"/>
    <w:rsid w:val="00BF5B15"/>
    <w:rsid w:val="00BF5B90"/>
    <w:rsid w:val="00BF66CF"/>
    <w:rsid w:val="00C00312"/>
    <w:rsid w:val="00C00CFE"/>
    <w:rsid w:val="00C01E7B"/>
    <w:rsid w:val="00C0205A"/>
    <w:rsid w:val="00C026AC"/>
    <w:rsid w:val="00C029D2"/>
    <w:rsid w:val="00C02EA0"/>
    <w:rsid w:val="00C033E4"/>
    <w:rsid w:val="00C03FEE"/>
    <w:rsid w:val="00C0722B"/>
    <w:rsid w:val="00C07BBA"/>
    <w:rsid w:val="00C10151"/>
    <w:rsid w:val="00C105C2"/>
    <w:rsid w:val="00C10AA9"/>
    <w:rsid w:val="00C13905"/>
    <w:rsid w:val="00C13F3D"/>
    <w:rsid w:val="00C14F5E"/>
    <w:rsid w:val="00C15BA9"/>
    <w:rsid w:val="00C16462"/>
    <w:rsid w:val="00C1663D"/>
    <w:rsid w:val="00C16943"/>
    <w:rsid w:val="00C17D1C"/>
    <w:rsid w:val="00C21CE1"/>
    <w:rsid w:val="00C2227D"/>
    <w:rsid w:val="00C22E94"/>
    <w:rsid w:val="00C22EA4"/>
    <w:rsid w:val="00C22F84"/>
    <w:rsid w:val="00C2442F"/>
    <w:rsid w:val="00C247CF"/>
    <w:rsid w:val="00C250B9"/>
    <w:rsid w:val="00C2607B"/>
    <w:rsid w:val="00C260BC"/>
    <w:rsid w:val="00C31CEC"/>
    <w:rsid w:val="00C31F6F"/>
    <w:rsid w:val="00C321FB"/>
    <w:rsid w:val="00C328E2"/>
    <w:rsid w:val="00C34256"/>
    <w:rsid w:val="00C34713"/>
    <w:rsid w:val="00C3526B"/>
    <w:rsid w:val="00C3541A"/>
    <w:rsid w:val="00C35A46"/>
    <w:rsid w:val="00C36348"/>
    <w:rsid w:val="00C36BA5"/>
    <w:rsid w:val="00C37183"/>
    <w:rsid w:val="00C371A9"/>
    <w:rsid w:val="00C379AB"/>
    <w:rsid w:val="00C40125"/>
    <w:rsid w:val="00C40D3B"/>
    <w:rsid w:val="00C4105E"/>
    <w:rsid w:val="00C411EE"/>
    <w:rsid w:val="00C41475"/>
    <w:rsid w:val="00C41E2F"/>
    <w:rsid w:val="00C421DF"/>
    <w:rsid w:val="00C4366F"/>
    <w:rsid w:val="00C43CEC"/>
    <w:rsid w:val="00C447DD"/>
    <w:rsid w:val="00C44C58"/>
    <w:rsid w:val="00C4575D"/>
    <w:rsid w:val="00C46016"/>
    <w:rsid w:val="00C47049"/>
    <w:rsid w:val="00C473FA"/>
    <w:rsid w:val="00C475E9"/>
    <w:rsid w:val="00C47E42"/>
    <w:rsid w:val="00C505D7"/>
    <w:rsid w:val="00C50A13"/>
    <w:rsid w:val="00C510DA"/>
    <w:rsid w:val="00C52601"/>
    <w:rsid w:val="00C52D45"/>
    <w:rsid w:val="00C55955"/>
    <w:rsid w:val="00C55D4B"/>
    <w:rsid w:val="00C579BD"/>
    <w:rsid w:val="00C61BE3"/>
    <w:rsid w:val="00C62157"/>
    <w:rsid w:val="00C62ED9"/>
    <w:rsid w:val="00C6324D"/>
    <w:rsid w:val="00C6479A"/>
    <w:rsid w:val="00C658DD"/>
    <w:rsid w:val="00C65BD0"/>
    <w:rsid w:val="00C665C2"/>
    <w:rsid w:val="00C6685A"/>
    <w:rsid w:val="00C66AAC"/>
    <w:rsid w:val="00C67DB9"/>
    <w:rsid w:val="00C67F1D"/>
    <w:rsid w:val="00C70C0F"/>
    <w:rsid w:val="00C70F90"/>
    <w:rsid w:val="00C72AB8"/>
    <w:rsid w:val="00C731AC"/>
    <w:rsid w:val="00C73A28"/>
    <w:rsid w:val="00C73EF1"/>
    <w:rsid w:val="00C76065"/>
    <w:rsid w:val="00C8093A"/>
    <w:rsid w:val="00C82419"/>
    <w:rsid w:val="00C82F68"/>
    <w:rsid w:val="00C854AF"/>
    <w:rsid w:val="00C86091"/>
    <w:rsid w:val="00C8633F"/>
    <w:rsid w:val="00C873ED"/>
    <w:rsid w:val="00C87BE4"/>
    <w:rsid w:val="00C90238"/>
    <w:rsid w:val="00C90EDA"/>
    <w:rsid w:val="00C92794"/>
    <w:rsid w:val="00C92804"/>
    <w:rsid w:val="00C92CAD"/>
    <w:rsid w:val="00C9395D"/>
    <w:rsid w:val="00C9447A"/>
    <w:rsid w:val="00C9693E"/>
    <w:rsid w:val="00C97E1D"/>
    <w:rsid w:val="00CA058E"/>
    <w:rsid w:val="00CA1DDC"/>
    <w:rsid w:val="00CA27E5"/>
    <w:rsid w:val="00CA3935"/>
    <w:rsid w:val="00CA3F39"/>
    <w:rsid w:val="00CA3F6C"/>
    <w:rsid w:val="00CA4570"/>
    <w:rsid w:val="00CA4613"/>
    <w:rsid w:val="00CA6EA1"/>
    <w:rsid w:val="00CB1182"/>
    <w:rsid w:val="00CB1DFA"/>
    <w:rsid w:val="00CB1EDA"/>
    <w:rsid w:val="00CB2023"/>
    <w:rsid w:val="00CB31D5"/>
    <w:rsid w:val="00CB34F8"/>
    <w:rsid w:val="00CB3752"/>
    <w:rsid w:val="00CB4089"/>
    <w:rsid w:val="00CB5A5B"/>
    <w:rsid w:val="00CB66CB"/>
    <w:rsid w:val="00CB74C2"/>
    <w:rsid w:val="00CB7A62"/>
    <w:rsid w:val="00CC1AC6"/>
    <w:rsid w:val="00CC1C7D"/>
    <w:rsid w:val="00CC1D29"/>
    <w:rsid w:val="00CC2FEE"/>
    <w:rsid w:val="00CC3020"/>
    <w:rsid w:val="00CC31D5"/>
    <w:rsid w:val="00CC3E45"/>
    <w:rsid w:val="00CC5058"/>
    <w:rsid w:val="00CC6026"/>
    <w:rsid w:val="00CC64C8"/>
    <w:rsid w:val="00CC6EEA"/>
    <w:rsid w:val="00CC7D4C"/>
    <w:rsid w:val="00CD006F"/>
    <w:rsid w:val="00CD0328"/>
    <w:rsid w:val="00CD0C1E"/>
    <w:rsid w:val="00CD3388"/>
    <w:rsid w:val="00CD36CF"/>
    <w:rsid w:val="00CD4C6E"/>
    <w:rsid w:val="00CD511B"/>
    <w:rsid w:val="00CD577A"/>
    <w:rsid w:val="00CD685C"/>
    <w:rsid w:val="00CD6A8A"/>
    <w:rsid w:val="00CD7206"/>
    <w:rsid w:val="00CD7779"/>
    <w:rsid w:val="00CE06F9"/>
    <w:rsid w:val="00CE08DC"/>
    <w:rsid w:val="00CE0980"/>
    <w:rsid w:val="00CE0FEC"/>
    <w:rsid w:val="00CE2C86"/>
    <w:rsid w:val="00CE395C"/>
    <w:rsid w:val="00CE4226"/>
    <w:rsid w:val="00CE6073"/>
    <w:rsid w:val="00CE76DA"/>
    <w:rsid w:val="00CE7FD2"/>
    <w:rsid w:val="00CF1255"/>
    <w:rsid w:val="00CF2FDB"/>
    <w:rsid w:val="00CF306B"/>
    <w:rsid w:val="00CF38B9"/>
    <w:rsid w:val="00CF46F7"/>
    <w:rsid w:val="00CF4801"/>
    <w:rsid w:val="00CF4985"/>
    <w:rsid w:val="00CF5C7F"/>
    <w:rsid w:val="00CF6DF0"/>
    <w:rsid w:val="00CF7815"/>
    <w:rsid w:val="00D002B9"/>
    <w:rsid w:val="00D00819"/>
    <w:rsid w:val="00D01C5E"/>
    <w:rsid w:val="00D01D4B"/>
    <w:rsid w:val="00D02B27"/>
    <w:rsid w:val="00D02C7F"/>
    <w:rsid w:val="00D03DE5"/>
    <w:rsid w:val="00D0555D"/>
    <w:rsid w:val="00D06F85"/>
    <w:rsid w:val="00D07D13"/>
    <w:rsid w:val="00D07F07"/>
    <w:rsid w:val="00D107E9"/>
    <w:rsid w:val="00D10CC3"/>
    <w:rsid w:val="00D10D3C"/>
    <w:rsid w:val="00D110D7"/>
    <w:rsid w:val="00D11503"/>
    <w:rsid w:val="00D11B6F"/>
    <w:rsid w:val="00D12501"/>
    <w:rsid w:val="00D13220"/>
    <w:rsid w:val="00D13C05"/>
    <w:rsid w:val="00D15120"/>
    <w:rsid w:val="00D16329"/>
    <w:rsid w:val="00D178F4"/>
    <w:rsid w:val="00D21FD9"/>
    <w:rsid w:val="00D222B6"/>
    <w:rsid w:val="00D2251F"/>
    <w:rsid w:val="00D22AE1"/>
    <w:rsid w:val="00D230DF"/>
    <w:rsid w:val="00D23315"/>
    <w:rsid w:val="00D23D05"/>
    <w:rsid w:val="00D2432C"/>
    <w:rsid w:val="00D24BC9"/>
    <w:rsid w:val="00D254B4"/>
    <w:rsid w:val="00D26C8F"/>
    <w:rsid w:val="00D273EE"/>
    <w:rsid w:val="00D27E83"/>
    <w:rsid w:val="00D3190F"/>
    <w:rsid w:val="00D322C0"/>
    <w:rsid w:val="00D3285E"/>
    <w:rsid w:val="00D32AC9"/>
    <w:rsid w:val="00D33B23"/>
    <w:rsid w:val="00D33BF2"/>
    <w:rsid w:val="00D33E3A"/>
    <w:rsid w:val="00D34453"/>
    <w:rsid w:val="00D34B55"/>
    <w:rsid w:val="00D3506E"/>
    <w:rsid w:val="00D359A7"/>
    <w:rsid w:val="00D3641B"/>
    <w:rsid w:val="00D36C23"/>
    <w:rsid w:val="00D36CC8"/>
    <w:rsid w:val="00D37687"/>
    <w:rsid w:val="00D37892"/>
    <w:rsid w:val="00D378DC"/>
    <w:rsid w:val="00D37F03"/>
    <w:rsid w:val="00D40098"/>
    <w:rsid w:val="00D40ABA"/>
    <w:rsid w:val="00D42FFB"/>
    <w:rsid w:val="00D4306A"/>
    <w:rsid w:val="00D43393"/>
    <w:rsid w:val="00D43B89"/>
    <w:rsid w:val="00D43BB7"/>
    <w:rsid w:val="00D4422A"/>
    <w:rsid w:val="00D466E3"/>
    <w:rsid w:val="00D47C71"/>
    <w:rsid w:val="00D47DF2"/>
    <w:rsid w:val="00D5114F"/>
    <w:rsid w:val="00D51160"/>
    <w:rsid w:val="00D51649"/>
    <w:rsid w:val="00D518BE"/>
    <w:rsid w:val="00D520A5"/>
    <w:rsid w:val="00D52501"/>
    <w:rsid w:val="00D527F4"/>
    <w:rsid w:val="00D5496A"/>
    <w:rsid w:val="00D54AAA"/>
    <w:rsid w:val="00D55799"/>
    <w:rsid w:val="00D56FF3"/>
    <w:rsid w:val="00D57A7B"/>
    <w:rsid w:val="00D61375"/>
    <w:rsid w:val="00D61631"/>
    <w:rsid w:val="00D616F6"/>
    <w:rsid w:val="00D6188E"/>
    <w:rsid w:val="00D6194D"/>
    <w:rsid w:val="00D6222B"/>
    <w:rsid w:val="00D62F76"/>
    <w:rsid w:val="00D6372D"/>
    <w:rsid w:val="00D6557D"/>
    <w:rsid w:val="00D6558B"/>
    <w:rsid w:val="00D6611B"/>
    <w:rsid w:val="00D6669B"/>
    <w:rsid w:val="00D6688C"/>
    <w:rsid w:val="00D67496"/>
    <w:rsid w:val="00D676AF"/>
    <w:rsid w:val="00D712C1"/>
    <w:rsid w:val="00D71845"/>
    <w:rsid w:val="00D71847"/>
    <w:rsid w:val="00D71D44"/>
    <w:rsid w:val="00D721E3"/>
    <w:rsid w:val="00D7485B"/>
    <w:rsid w:val="00D7485D"/>
    <w:rsid w:val="00D75CC3"/>
    <w:rsid w:val="00D76336"/>
    <w:rsid w:val="00D765AB"/>
    <w:rsid w:val="00D8027A"/>
    <w:rsid w:val="00D8051C"/>
    <w:rsid w:val="00D80801"/>
    <w:rsid w:val="00D8144E"/>
    <w:rsid w:val="00D8196A"/>
    <w:rsid w:val="00D819C1"/>
    <w:rsid w:val="00D829A8"/>
    <w:rsid w:val="00D82F7D"/>
    <w:rsid w:val="00D839B9"/>
    <w:rsid w:val="00D84BCC"/>
    <w:rsid w:val="00D84C5B"/>
    <w:rsid w:val="00D863D8"/>
    <w:rsid w:val="00D87337"/>
    <w:rsid w:val="00D87699"/>
    <w:rsid w:val="00D87DC0"/>
    <w:rsid w:val="00D87DE1"/>
    <w:rsid w:val="00D90414"/>
    <w:rsid w:val="00D90CF5"/>
    <w:rsid w:val="00D90EEB"/>
    <w:rsid w:val="00D928EC"/>
    <w:rsid w:val="00D92959"/>
    <w:rsid w:val="00D92F9F"/>
    <w:rsid w:val="00D941AC"/>
    <w:rsid w:val="00D94322"/>
    <w:rsid w:val="00D94587"/>
    <w:rsid w:val="00D949D4"/>
    <w:rsid w:val="00D94F76"/>
    <w:rsid w:val="00D9578A"/>
    <w:rsid w:val="00D9588C"/>
    <w:rsid w:val="00D95CBE"/>
    <w:rsid w:val="00D95E35"/>
    <w:rsid w:val="00D96178"/>
    <w:rsid w:val="00D975DC"/>
    <w:rsid w:val="00D97F72"/>
    <w:rsid w:val="00DA0F03"/>
    <w:rsid w:val="00DA2302"/>
    <w:rsid w:val="00DA2E58"/>
    <w:rsid w:val="00DA4607"/>
    <w:rsid w:val="00DA4AB5"/>
    <w:rsid w:val="00DA4D42"/>
    <w:rsid w:val="00DA6039"/>
    <w:rsid w:val="00DA61B4"/>
    <w:rsid w:val="00DA6380"/>
    <w:rsid w:val="00DA65DA"/>
    <w:rsid w:val="00DA699E"/>
    <w:rsid w:val="00DA7183"/>
    <w:rsid w:val="00DA76C3"/>
    <w:rsid w:val="00DA784E"/>
    <w:rsid w:val="00DB0977"/>
    <w:rsid w:val="00DB0C06"/>
    <w:rsid w:val="00DB13A1"/>
    <w:rsid w:val="00DB1403"/>
    <w:rsid w:val="00DB1891"/>
    <w:rsid w:val="00DB2BB6"/>
    <w:rsid w:val="00DB30E8"/>
    <w:rsid w:val="00DB3477"/>
    <w:rsid w:val="00DB388B"/>
    <w:rsid w:val="00DB4874"/>
    <w:rsid w:val="00DB63AC"/>
    <w:rsid w:val="00DB6A5C"/>
    <w:rsid w:val="00DB7624"/>
    <w:rsid w:val="00DC01D1"/>
    <w:rsid w:val="00DC0C39"/>
    <w:rsid w:val="00DC31C9"/>
    <w:rsid w:val="00DC417D"/>
    <w:rsid w:val="00DC536A"/>
    <w:rsid w:val="00DC540E"/>
    <w:rsid w:val="00DC5C79"/>
    <w:rsid w:val="00DC63F9"/>
    <w:rsid w:val="00DC687C"/>
    <w:rsid w:val="00DC6A13"/>
    <w:rsid w:val="00DC7909"/>
    <w:rsid w:val="00DD0C72"/>
    <w:rsid w:val="00DD166E"/>
    <w:rsid w:val="00DD21B7"/>
    <w:rsid w:val="00DD2458"/>
    <w:rsid w:val="00DD27C4"/>
    <w:rsid w:val="00DD28B0"/>
    <w:rsid w:val="00DD2AA4"/>
    <w:rsid w:val="00DD2C65"/>
    <w:rsid w:val="00DD2F0A"/>
    <w:rsid w:val="00DD31E6"/>
    <w:rsid w:val="00DD3534"/>
    <w:rsid w:val="00DD4A24"/>
    <w:rsid w:val="00DD4C29"/>
    <w:rsid w:val="00DD5F84"/>
    <w:rsid w:val="00DE2D0B"/>
    <w:rsid w:val="00DE3432"/>
    <w:rsid w:val="00DE3C74"/>
    <w:rsid w:val="00DE4456"/>
    <w:rsid w:val="00DE543B"/>
    <w:rsid w:val="00DE640D"/>
    <w:rsid w:val="00DE6A27"/>
    <w:rsid w:val="00DE6CF0"/>
    <w:rsid w:val="00DE7729"/>
    <w:rsid w:val="00DF3382"/>
    <w:rsid w:val="00DF33C8"/>
    <w:rsid w:val="00DF3898"/>
    <w:rsid w:val="00DF39A4"/>
    <w:rsid w:val="00DF3D78"/>
    <w:rsid w:val="00DF4079"/>
    <w:rsid w:val="00DF43F1"/>
    <w:rsid w:val="00DF4AF7"/>
    <w:rsid w:val="00DF4BF0"/>
    <w:rsid w:val="00DF5EAC"/>
    <w:rsid w:val="00DF63C2"/>
    <w:rsid w:val="00DF742A"/>
    <w:rsid w:val="00E01600"/>
    <w:rsid w:val="00E01877"/>
    <w:rsid w:val="00E01CB1"/>
    <w:rsid w:val="00E02866"/>
    <w:rsid w:val="00E02C36"/>
    <w:rsid w:val="00E03285"/>
    <w:rsid w:val="00E04463"/>
    <w:rsid w:val="00E04AED"/>
    <w:rsid w:val="00E05235"/>
    <w:rsid w:val="00E05F6A"/>
    <w:rsid w:val="00E10229"/>
    <w:rsid w:val="00E11073"/>
    <w:rsid w:val="00E12158"/>
    <w:rsid w:val="00E12310"/>
    <w:rsid w:val="00E12748"/>
    <w:rsid w:val="00E128C2"/>
    <w:rsid w:val="00E13096"/>
    <w:rsid w:val="00E139EA"/>
    <w:rsid w:val="00E15804"/>
    <w:rsid w:val="00E15DD2"/>
    <w:rsid w:val="00E17000"/>
    <w:rsid w:val="00E1715C"/>
    <w:rsid w:val="00E204C5"/>
    <w:rsid w:val="00E209E2"/>
    <w:rsid w:val="00E20ACB"/>
    <w:rsid w:val="00E211DB"/>
    <w:rsid w:val="00E21E82"/>
    <w:rsid w:val="00E22B1B"/>
    <w:rsid w:val="00E243B6"/>
    <w:rsid w:val="00E24CB0"/>
    <w:rsid w:val="00E25ECE"/>
    <w:rsid w:val="00E26394"/>
    <w:rsid w:val="00E26B4D"/>
    <w:rsid w:val="00E277F8"/>
    <w:rsid w:val="00E317C6"/>
    <w:rsid w:val="00E31A01"/>
    <w:rsid w:val="00E31E77"/>
    <w:rsid w:val="00E32725"/>
    <w:rsid w:val="00E33558"/>
    <w:rsid w:val="00E33815"/>
    <w:rsid w:val="00E33D29"/>
    <w:rsid w:val="00E34D55"/>
    <w:rsid w:val="00E3597D"/>
    <w:rsid w:val="00E3600E"/>
    <w:rsid w:val="00E3628E"/>
    <w:rsid w:val="00E36C85"/>
    <w:rsid w:val="00E37752"/>
    <w:rsid w:val="00E37930"/>
    <w:rsid w:val="00E37BAA"/>
    <w:rsid w:val="00E37D93"/>
    <w:rsid w:val="00E4032A"/>
    <w:rsid w:val="00E4117D"/>
    <w:rsid w:val="00E41911"/>
    <w:rsid w:val="00E42001"/>
    <w:rsid w:val="00E4285B"/>
    <w:rsid w:val="00E43FFE"/>
    <w:rsid w:val="00E44228"/>
    <w:rsid w:val="00E44455"/>
    <w:rsid w:val="00E44702"/>
    <w:rsid w:val="00E447FA"/>
    <w:rsid w:val="00E45780"/>
    <w:rsid w:val="00E45ED0"/>
    <w:rsid w:val="00E471AE"/>
    <w:rsid w:val="00E47252"/>
    <w:rsid w:val="00E47572"/>
    <w:rsid w:val="00E5122C"/>
    <w:rsid w:val="00E51407"/>
    <w:rsid w:val="00E51870"/>
    <w:rsid w:val="00E51C2C"/>
    <w:rsid w:val="00E53758"/>
    <w:rsid w:val="00E53867"/>
    <w:rsid w:val="00E53A46"/>
    <w:rsid w:val="00E53CA9"/>
    <w:rsid w:val="00E542A0"/>
    <w:rsid w:val="00E552BA"/>
    <w:rsid w:val="00E5602D"/>
    <w:rsid w:val="00E56EFD"/>
    <w:rsid w:val="00E56F01"/>
    <w:rsid w:val="00E571F7"/>
    <w:rsid w:val="00E57216"/>
    <w:rsid w:val="00E57242"/>
    <w:rsid w:val="00E600B7"/>
    <w:rsid w:val="00E61929"/>
    <w:rsid w:val="00E62666"/>
    <w:rsid w:val="00E63729"/>
    <w:rsid w:val="00E63F75"/>
    <w:rsid w:val="00E65380"/>
    <w:rsid w:val="00E65C42"/>
    <w:rsid w:val="00E669B8"/>
    <w:rsid w:val="00E6717B"/>
    <w:rsid w:val="00E67E3B"/>
    <w:rsid w:val="00E67EB8"/>
    <w:rsid w:val="00E71C57"/>
    <w:rsid w:val="00E72051"/>
    <w:rsid w:val="00E72250"/>
    <w:rsid w:val="00E72AAB"/>
    <w:rsid w:val="00E73C4A"/>
    <w:rsid w:val="00E750F9"/>
    <w:rsid w:val="00E7542C"/>
    <w:rsid w:val="00E759DE"/>
    <w:rsid w:val="00E75B1F"/>
    <w:rsid w:val="00E75D31"/>
    <w:rsid w:val="00E76375"/>
    <w:rsid w:val="00E76707"/>
    <w:rsid w:val="00E76C15"/>
    <w:rsid w:val="00E776A4"/>
    <w:rsid w:val="00E77921"/>
    <w:rsid w:val="00E80381"/>
    <w:rsid w:val="00E80CF5"/>
    <w:rsid w:val="00E81352"/>
    <w:rsid w:val="00E81C5F"/>
    <w:rsid w:val="00E82499"/>
    <w:rsid w:val="00E83C4F"/>
    <w:rsid w:val="00E8619E"/>
    <w:rsid w:val="00E86DA3"/>
    <w:rsid w:val="00E8788C"/>
    <w:rsid w:val="00E87A9B"/>
    <w:rsid w:val="00E90714"/>
    <w:rsid w:val="00E919F5"/>
    <w:rsid w:val="00E9248F"/>
    <w:rsid w:val="00E92AC5"/>
    <w:rsid w:val="00E932E7"/>
    <w:rsid w:val="00E93C48"/>
    <w:rsid w:val="00E93F45"/>
    <w:rsid w:val="00E949F8"/>
    <w:rsid w:val="00E95029"/>
    <w:rsid w:val="00E95D9D"/>
    <w:rsid w:val="00E96290"/>
    <w:rsid w:val="00E96644"/>
    <w:rsid w:val="00E9793B"/>
    <w:rsid w:val="00EA17A4"/>
    <w:rsid w:val="00EA2C46"/>
    <w:rsid w:val="00EA31C6"/>
    <w:rsid w:val="00EA465F"/>
    <w:rsid w:val="00EA4B51"/>
    <w:rsid w:val="00EA4C4D"/>
    <w:rsid w:val="00EA6A53"/>
    <w:rsid w:val="00EA6D9D"/>
    <w:rsid w:val="00EA6F90"/>
    <w:rsid w:val="00EA70C9"/>
    <w:rsid w:val="00EA7D0A"/>
    <w:rsid w:val="00EA7D1A"/>
    <w:rsid w:val="00EB0116"/>
    <w:rsid w:val="00EB0AA1"/>
    <w:rsid w:val="00EB13B1"/>
    <w:rsid w:val="00EB2FC2"/>
    <w:rsid w:val="00EB4267"/>
    <w:rsid w:val="00EB43FF"/>
    <w:rsid w:val="00EB44C0"/>
    <w:rsid w:val="00EB4AFC"/>
    <w:rsid w:val="00EB5461"/>
    <w:rsid w:val="00EB5DDD"/>
    <w:rsid w:val="00EB5FB5"/>
    <w:rsid w:val="00EB6C16"/>
    <w:rsid w:val="00EC00A6"/>
    <w:rsid w:val="00EC0933"/>
    <w:rsid w:val="00EC2843"/>
    <w:rsid w:val="00EC2C74"/>
    <w:rsid w:val="00EC46FC"/>
    <w:rsid w:val="00EC4D6C"/>
    <w:rsid w:val="00EC4E0F"/>
    <w:rsid w:val="00EC5088"/>
    <w:rsid w:val="00EC50DC"/>
    <w:rsid w:val="00EC5F98"/>
    <w:rsid w:val="00EC6674"/>
    <w:rsid w:val="00EC66F4"/>
    <w:rsid w:val="00EC6F40"/>
    <w:rsid w:val="00ED0482"/>
    <w:rsid w:val="00ED085E"/>
    <w:rsid w:val="00ED08F7"/>
    <w:rsid w:val="00ED2786"/>
    <w:rsid w:val="00ED2844"/>
    <w:rsid w:val="00ED2B97"/>
    <w:rsid w:val="00ED62A7"/>
    <w:rsid w:val="00ED72A7"/>
    <w:rsid w:val="00ED7562"/>
    <w:rsid w:val="00EE0869"/>
    <w:rsid w:val="00EE0882"/>
    <w:rsid w:val="00EE098F"/>
    <w:rsid w:val="00EE0B3D"/>
    <w:rsid w:val="00EE0D0D"/>
    <w:rsid w:val="00EE10C4"/>
    <w:rsid w:val="00EE13F4"/>
    <w:rsid w:val="00EE1DD4"/>
    <w:rsid w:val="00EE21D8"/>
    <w:rsid w:val="00EE3A3D"/>
    <w:rsid w:val="00EE44BC"/>
    <w:rsid w:val="00EE53B6"/>
    <w:rsid w:val="00EE5702"/>
    <w:rsid w:val="00EE6B19"/>
    <w:rsid w:val="00EE74C6"/>
    <w:rsid w:val="00EE79C8"/>
    <w:rsid w:val="00EF0077"/>
    <w:rsid w:val="00EF0A21"/>
    <w:rsid w:val="00EF10A3"/>
    <w:rsid w:val="00EF20DF"/>
    <w:rsid w:val="00EF4326"/>
    <w:rsid w:val="00EF43DF"/>
    <w:rsid w:val="00EF4C5A"/>
    <w:rsid w:val="00EF5A09"/>
    <w:rsid w:val="00EF5C0E"/>
    <w:rsid w:val="00EF5D10"/>
    <w:rsid w:val="00EF7A86"/>
    <w:rsid w:val="00F0100D"/>
    <w:rsid w:val="00F01DE1"/>
    <w:rsid w:val="00F026B4"/>
    <w:rsid w:val="00F02858"/>
    <w:rsid w:val="00F0335B"/>
    <w:rsid w:val="00F034E6"/>
    <w:rsid w:val="00F04576"/>
    <w:rsid w:val="00F05DDE"/>
    <w:rsid w:val="00F05F12"/>
    <w:rsid w:val="00F06685"/>
    <w:rsid w:val="00F069F3"/>
    <w:rsid w:val="00F0741A"/>
    <w:rsid w:val="00F11A91"/>
    <w:rsid w:val="00F12802"/>
    <w:rsid w:val="00F1316F"/>
    <w:rsid w:val="00F13E85"/>
    <w:rsid w:val="00F13F83"/>
    <w:rsid w:val="00F1443F"/>
    <w:rsid w:val="00F14AB3"/>
    <w:rsid w:val="00F16EE7"/>
    <w:rsid w:val="00F20B15"/>
    <w:rsid w:val="00F219AD"/>
    <w:rsid w:val="00F21B08"/>
    <w:rsid w:val="00F248A4"/>
    <w:rsid w:val="00F278FA"/>
    <w:rsid w:val="00F27C77"/>
    <w:rsid w:val="00F27D4C"/>
    <w:rsid w:val="00F27FEC"/>
    <w:rsid w:val="00F30FC6"/>
    <w:rsid w:val="00F313E7"/>
    <w:rsid w:val="00F32901"/>
    <w:rsid w:val="00F3386E"/>
    <w:rsid w:val="00F33FAD"/>
    <w:rsid w:val="00F34031"/>
    <w:rsid w:val="00F34455"/>
    <w:rsid w:val="00F354FA"/>
    <w:rsid w:val="00F35586"/>
    <w:rsid w:val="00F35AE3"/>
    <w:rsid w:val="00F400FB"/>
    <w:rsid w:val="00F40172"/>
    <w:rsid w:val="00F41559"/>
    <w:rsid w:val="00F416AF"/>
    <w:rsid w:val="00F4236E"/>
    <w:rsid w:val="00F428DD"/>
    <w:rsid w:val="00F46F7B"/>
    <w:rsid w:val="00F519C5"/>
    <w:rsid w:val="00F51B08"/>
    <w:rsid w:val="00F51F30"/>
    <w:rsid w:val="00F52E2D"/>
    <w:rsid w:val="00F53071"/>
    <w:rsid w:val="00F537E7"/>
    <w:rsid w:val="00F5394C"/>
    <w:rsid w:val="00F53C1B"/>
    <w:rsid w:val="00F54B34"/>
    <w:rsid w:val="00F561CF"/>
    <w:rsid w:val="00F5644F"/>
    <w:rsid w:val="00F56A3B"/>
    <w:rsid w:val="00F5727B"/>
    <w:rsid w:val="00F572A4"/>
    <w:rsid w:val="00F6018C"/>
    <w:rsid w:val="00F60AEF"/>
    <w:rsid w:val="00F61B85"/>
    <w:rsid w:val="00F62250"/>
    <w:rsid w:val="00F62251"/>
    <w:rsid w:val="00F63747"/>
    <w:rsid w:val="00F6388D"/>
    <w:rsid w:val="00F64B05"/>
    <w:rsid w:val="00F6545F"/>
    <w:rsid w:val="00F66B7F"/>
    <w:rsid w:val="00F6795B"/>
    <w:rsid w:val="00F7125B"/>
    <w:rsid w:val="00F715B9"/>
    <w:rsid w:val="00F71FDF"/>
    <w:rsid w:val="00F72AA4"/>
    <w:rsid w:val="00F72E88"/>
    <w:rsid w:val="00F73A57"/>
    <w:rsid w:val="00F744E7"/>
    <w:rsid w:val="00F74F0A"/>
    <w:rsid w:val="00F75293"/>
    <w:rsid w:val="00F755EA"/>
    <w:rsid w:val="00F75FEC"/>
    <w:rsid w:val="00F773DA"/>
    <w:rsid w:val="00F77BB7"/>
    <w:rsid w:val="00F800A6"/>
    <w:rsid w:val="00F81050"/>
    <w:rsid w:val="00F81B02"/>
    <w:rsid w:val="00F83384"/>
    <w:rsid w:val="00F83B9D"/>
    <w:rsid w:val="00F84F3F"/>
    <w:rsid w:val="00F855C4"/>
    <w:rsid w:val="00F85CD5"/>
    <w:rsid w:val="00F86A1C"/>
    <w:rsid w:val="00F87393"/>
    <w:rsid w:val="00F87A01"/>
    <w:rsid w:val="00F90151"/>
    <w:rsid w:val="00F90367"/>
    <w:rsid w:val="00F90981"/>
    <w:rsid w:val="00F92530"/>
    <w:rsid w:val="00F928DE"/>
    <w:rsid w:val="00F9310F"/>
    <w:rsid w:val="00F93A53"/>
    <w:rsid w:val="00F93B0A"/>
    <w:rsid w:val="00F93C86"/>
    <w:rsid w:val="00F95214"/>
    <w:rsid w:val="00F9564F"/>
    <w:rsid w:val="00FA1852"/>
    <w:rsid w:val="00FA18BD"/>
    <w:rsid w:val="00FA1B87"/>
    <w:rsid w:val="00FA238E"/>
    <w:rsid w:val="00FA3146"/>
    <w:rsid w:val="00FA3E19"/>
    <w:rsid w:val="00FA4272"/>
    <w:rsid w:val="00FA5F06"/>
    <w:rsid w:val="00FA62AB"/>
    <w:rsid w:val="00FA6AE3"/>
    <w:rsid w:val="00FA712F"/>
    <w:rsid w:val="00FA7185"/>
    <w:rsid w:val="00FA726F"/>
    <w:rsid w:val="00FA734F"/>
    <w:rsid w:val="00FA7D3D"/>
    <w:rsid w:val="00FB32E4"/>
    <w:rsid w:val="00FB3531"/>
    <w:rsid w:val="00FB3571"/>
    <w:rsid w:val="00FB3679"/>
    <w:rsid w:val="00FB3CBF"/>
    <w:rsid w:val="00FB3D38"/>
    <w:rsid w:val="00FB3FF2"/>
    <w:rsid w:val="00FB4069"/>
    <w:rsid w:val="00FB4293"/>
    <w:rsid w:val="00FB56D5"/>
    <w:rsid w:val="00FB596A"/>
    <w:rsid w:val="00FB602F"/>
    <w:rsid w:val="00FB64E5"/>
    <w:rsid w:val="00FB6C86"/>
    <w:rsid w:val="00FB6FE5"/>
    <w:rsid w:val="00FB710C"/>
    <w:rsid w:val="00FB7712"/>
    <w:rsid w:val="00FB7BB5"/>
    <w:rsid w:val="00FC04EC"/>
    <w:rsid w:val="00FC11E1"/>
    <w:rsid w:val="00FC2907"/>
    <w:rsid w:val="00FC3900"/>
    <w:rsid w:val="00FC3DD9"/>
    <w:rsid w:val="00FC3E96"/>
    <w:rsid w:val="00FC435B"/>
    <w:rsid w:val="00FC53BA"/>
    <w:rsid w:val="00FC61EC"/>
    <w:rsid w:val="00FC6B61"/>
    <w:rsid w:val="00FC79C3"/>
    <w:rsid w:val="00FD0282"/>
    <w:rsid w:val="00FD1191"/>
    <w:rsid w:val="00FD141D"/>
    <w:rsid w:val="00FD1560"/>
    <w:rsid w:val="00FD23A6"/>
    <w:rsid w:val="00FD2E21"/>
    <w:rsid w:val="00FD3083"/>
    <w:rsid w:val="00FD3586"/>
    <w:rsid w:val="00FD4B56"/>
    <w:rsid w:val="00FD6DA9"/>
    <w:rsid w:val="00FD7B3F"/>
    <w:rsid w:val="00FE2A0D"/>
    <w:rsid w:val="00FE374F"/>
    <w:rsid w:val="00FE3C18"/>
    <w:rsid w:val="00FE3F0C"/>
    <w:rsid w:val="00FE42F4"/>
    <w:rsid w:val="00FE4605"/>
    <w:rsid w:val="00FE46CD"/>
    <w:rsid w:val="00FE4B97"/>
    <w:rsid w:val="00FE4C8C"/>
    <w:rsid w:val="00FE52AD"/>
    <w:rsid w:val="00FE5F5B"/>
    <w:rsid w:val="00FE6D5E"/>
    <w:rsid w:val="00FE79F2"/>
    <w:rsid w:val="00FF07F6"/>
    <w:rsid w:val="00FF083D"/>
    <w:rsid w:val="00FF1CFA"/>
    <w:rsid w:val="00FF26CD"/>
    <w:rsid w:val="00FF2EA5"/>
    <w:rsid w:val="00FF3C5D"/>
    <w:rsid w:val="00FF5009"/>
    <w:rsid w:val="00FF554C"/>
    <w:rsid w:val="00FF5AA1"/>
    <w:rsid w:val="00FF6167"/>
    <w:rsid w:val="00FF630B"/>
    <w:rsid w:val="00FF6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C8AFFD"/>
  <w15:docId w15:val="{1440BF33-BCF7-4CDE-8886-2D9B2480F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semiHidden="1" w:uiPriority="31"/>
    <w:lsdException w:name="Intense Reference" w:semiHidden="1"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B71C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AF6A19"/>
    <w:pPr>
      <w:keepNext/>
      <w:numPr>
        <w:numId w:val="1"/>
      </w:numPr>
      <w:spacing w:before="240" w:after="120"/>
      <w:outlineLvl w:val="0"/>
    </w:pPr>
    <w:rPr>
      <w:rFonts w:ascii="Arial Narrow" w:eastAsiaTheme="majorEastAsia" w:hAnsi="Arial Narrow" w:cstheme="majorBidi"/>
      <w:b/>
      <w:bCs/>
      <w:color w:val="000000" w:themeColor="text1"/>
      <w:sz w:val="36"/>
      <w:szCs w:val="36"/>
    </w:rPr>
  </w:style>
  <w:style w:type="paragraph" w:styleId="Heading2">
    <w:name w:val="heading 2"/>
    <w:basedOn w:val="Heading1"/>
    <w:next w:val="Normal"/>
    <w:link w:val="Heading2Char"/>
    <w:qFormat/>
    <w:rsid w:val="0071233F"/>
    <w:pPr>
      <w:numPr>
        <w:ilvl w:val="1"/>
      </w:numPr>
      <w:outlineLvl w:val="1"/>
    </w:pPr>
    <w:rPr>
      <w:bCs w:val="0"/>
      <w:sz w:val="32"/>
      <w:szCs w:val="32"/>
    </w:rPr>
  </w:style>
  <w:style w:type="paragraph" w:styleId="Heading3">
    <w:name w:val="heading 3"/>
    <w:basedOn w:val="Heading2"/>
    <w:next w:val="Normal"/>
    <w:link w:val="Heading3Char"/>
    <w:qFormat/>
    <w:rsid w:val="0071233F"/>
    <w:pPr>
      <w:numPr>
        <w:ilvl w:val="2"/>
      </w:numPr>
      <w:outlineLvl w:val="2"/>
    </w:pPr>
    <w:rPr>
      <w:bCs/>
      <w:sz w:val="28"/>
      <w:szCs w:val="28"/>
    </w:rPr>
  </w:style>
  <w:style w:type="paragraph" w:styleId="Heading4">
    <w:name w:val="heading 4"/>
    <w:basedOn w:val="Heading3"/>
    <w:next w:val="Normal"/>
    <w:link w:val="Heading4Char"/>
    <w:qFormat/>
    <w:rsid w:val="0071233F"/>
    <w:pPr>
      <w:numPr>
        <w:ilvl w:val="3"/>
      </w:numPr>
      <w:outlineLvl w:val="3"/>
    </w:pPr>
    <w:rPr>
      <w:bCs w:val="0"/>
      <w:iCs/>
      <w:sz w:val="24"/>
      <w:szCs w:val="24"/>
    </w:rPr>
  </w:style>
  <w:style w:type="paragraph" w:styleId="Heading5">
    <w:name w:val="heading 5"/>
    <w:basedOn w:val="Heading4"/>
    <w:next w:val="Normal"/>
    <w:link w:val="Heading5Char"/>
    <w:qFormat/>
    <w:rsid w:val="0071233F"/>
    <w:pPr>
      <w:numPr>
        <w:ilvl w:val="4"/>
      </w:numPr>
      <w:outlineLvl w:val="4"/>
    </w:pPr>
    <w:rPr>
      <w:sz w:val="22"/>
      <w:szCs w:val="22"/>
    </w:rPr>
  </w:style>
  <w:style w:type="paragraph" w:styleId="Heading6">
    <w:name w:val="heading 6"/>
    <w:basedOn w:val="Heading5"/>
    <w:next w:val="Normal"/>
    <w:link w:val="Heading6Char"/>
    <w:qFormat/>
    <w:rsid w:val="00916671"/>
    <w:pPr>
      <w:numPr>
        <w:ilvl w:val="5"/>
      </w:numPr>
      <w:tabs>
        <w:tab w:val="left" w:pos="1980"/>
      </w:tabs>
      <w:ind w:hanging="6912"/>
      <w:outlineLvl w:val="5"/>
    </w:pPr>
    <w:rPr>
      <w:iCs w:val="0"/>
      <w:sz w:val="36"/>
      <w:szCs w:val="36"/>
    </w:rPr>
  </w:style>
  <w:style w:type="paragraph" w:styleId="Heading7">
    <w:name w:val="heading 7"/>
    <w:basedOn w:val="Normal"/>
    <w:next w:val="Normal"/>
    <w:link w:val="Heading7Char"/>
    <w:rsid w:val="0071233F"/>
    <w:pPr>
      <w:keepNext/>
      <w:keepLines/>
      <w:numPr>
        <w:ilvl w:val="6"/>
        <w:numId w:val="1"/>
      </w:numPr>
      <w:tabs>
        <w:tab w:val="left" w:pos="720"/>
      </w:tabs>
      <w:spacing w:before="240" w:after="120"/>
      <w:outlineLvl w:val="6"/>
    </w:pPr>
    <w:rPr>
      <w:rFonts w:ascii="Arial Narrow" w:eastAsiaTheme="majorEastAsia" w:hAnsi="Arial Narrow" w:cstheme="majorBidi"/>
      <w:b/>
      <w:iCs/>
      <w:color w:val="000000" w:themeColor="text1"/>
      <w:sz w:val="32"/>
      <w:szCs w:val="32"/>
    </w:rPr>
  </w:style>
  <w:style w:type="paragraph" w:styleId="Heading8">
    <w:name w:val="heading 8"/>
    <w:basedOn w:val="Normal"/>
    <w:next w:val="Normal"/>
    <w:link w:val="Heading8Char"/>
    <w:rsid w:val="0071233F"/>
    <w:pPr>
      <w:keepNext/>
      <w:keepLines/>
      <w:numPr>
        <w:ilvl w:val="7"/>
        <w:numId w:val="1"/>
      </w:numPr>
      <w:tabs>
        <w:tab w:val="left" w:pos="900"/>
      </w:tabs>
      <w:spacing w:before="240" w:after="120"/>
      <w:outlineLvl w:val="7"/>
    </w:pPr>
    <w:rPr>
      <w:rFonts w:ascii="Arial Narrow" w:eastAsiaTheme="majorEastAsia" w:hAnsi="Arial Narrow" w:cstheme="majorBidi"/>
      <w:b/>
      <w:color w:val="000000" w:themeColor="text1"/>
      <w:sz w:val="28"/>
      <w:szCs w:val="28"/>
    </w:rPr>
  </w:style>
  <w:style w:type="paragraph" w:styleId="Heading9">
    <w:name w:val="heading 9"/>
    <w:basedOn w:val="Normal"/>
    <w:next w:val="Normal"/>
    <w:link w:val="Heading9Char"/>
    <w:rsid w:val="0071233F"/>
    <w:pPr>
      <w:keepNext/>
      <w:keepLines/>
      <w:numPr>
        <w:ilvl w:val="8"/>
        <w:numId w:val="1"/>
      </w:numPr>
      <w:tabs>
        <w:tab w:val="left" w:pos="810"/>
      </w:tabs>
      <w:spacing w:before="240" w:after="120"/>
      <w:outlineLvl w:val="8"/>
    </w:pPr>
    <w:rPr>
      <w:rFonts w:ascii="Arial Narrow" w:eastAsiaTheme="majorEastAsia" w:hAnsi="Arial Narrow"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LightList-Accent11">
    <w:name w:val="Light List - Accent 11"/>
    <w:basedOn w:val="TableNormal"/>
    <w:uiPriority w:val="61"/>
    <w:rsid w:val="00F86A1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DocAuthorDate">
    <w:name w:val="Doc Author/Date"/>
    <w:link w:val="DocAuthorDateChar"/>
    <w:uiPriority w:val="12"/>
    <w:rsid w:val="004A6158"/>
    <w:pPr>
      <w:spacing w:after="0" w:line="240" w:lineRule="auto"/>
    </w:pPr>
    <w:rPr>
      <w:rFonts w:ascii="Arial Narrow" w:eastAsia="Times New Roman" w:hAnsi="Arial Narrow" w:cs="Times New Roman"/>
      <w:b/>
      <w:color w:val="000000" w:themeColor="text1"/>
      <w:sz w:val="28"/>
      <w:szCs w:val="24"/>
    </w:rPr>
  </w:style>
  <w:style w:type="paragraph" w:customStyle="1" w:styleId="DocSubtitle">
    <w:name w:val="Doc Subtitle"/>
    <w:link w:val="DocSubtitleChar"/>
    <w:uiPriority w:val="12"/>
    <w:semiHidden/>
    <w:rsid w:val="004A6158"/>
    <w:pPr>
      <w:spacing w:after="0" w:line="240" w:lineRule="auto"/>
    </w:pPr>
    <w:rPr>
      <w:rFonts w:ascii="Arial Narrow" w:eastAsia="Times New Roman" w:hAnsi="Arial Narrow" w:cs="Times New Roman"/>
      <w:b/>
      <w:bCs/>
      <w:color w:val="000000" w:themeColor="text1"/>
      <w:kern w:val="28"/>
      <w:sz w:val="32"/>
      <w:szCs w:val="24"/>
    </w:rPr>
  </w:style>
  <w:style w:type="paragraph" w:customStyle="1" w:styleId="DocTitle">
    <w:name w:val="Doc Title"/>
    <w:link w:val="DocTitleChar"/>
    <w:uiPriority w:val="12"/>
    <w:semiHidden/>
    <w:rsid w:val="004A6158"/>
    <w:pPr>
      <w:spacing w:after="0" w:line="240" w:lineRule="auto"/>
    </w:pPr>
    <w:rPr>
      <w:rFonts w:ascii="Arial Narrow" w:eastAsia="Times New Roman" w:hAnsi="Arial Narrow" w:cs="Times New Roman"/>
      <w:b/>
      <w:bCs/>
      <w:color w:val="000000" w:themeColor="text1"/>
      <w:kern w:val="28"/>
      <w:sz w:val="40"/>
      <w:szCs w:val="24"/>
    </w:rPr>
  </w:style>
  <w:style w:type="character" w:customStyle="1" w:styleId="DocumentNumber">
    <w:name w:val="Document Number"/>
    <w:uiPriority w:val="39"/>
    <w:semiHidden/>
    <w:rsid w:val="004A6158"/>
    <w:rPr>
      <w:rFonts w:ascii="Arial" w:hAnsi="Arial"/>
      <w:caps/>
      <w:spacing w:val="20"/>
      <w:sz w:val="14"/>
    </w:rPr>
  </w:style>
  <w:style w:type="paragraph" w:styleId="Footer">
    <w:name w:val="footer"/>
    <w:basedOn w:val="Normal"/>
    <w:link w:val="FooterChar"/>
    <w:autoRedefine/>
    <w:uiPriority w:val="99"/>
    <w:rsid w:val="00640B47"/>
    <w:pPr>
      <w:tabs>
        <w:tab w:val="center" w:pos="4320"/>
        <w:tab w:val="right" w:pos="9360"/>
      </w:tabs>
      <w:spacing w:after="120"/>
      <w:jc w:val="center"/>
    </w:pPr>
    <w:rPr>
      <w:rFonts w:ascii="Arial Narrow" w:hAnsi="Arial Narrow"/>
      <w:noProof/>
      <w:sz w:val="18"/>
    </w:rPr>
  </w:style>
  <w:style w:type="paragraph" w:styleId="Caption">
    <w:name w:val="caption"/>
    <w:basedOn w:val="Normal"/>
    <w:next w:val="Normal"/>
    <w:link w:val="CaptionChar"/>
    <w:autoRedefine/>
    <w:qFormat/>
    <w:rsid w:val="005C53A2"/>
    <w:pPr>
      <w:keepNext/>
      <w:tabs>
        <w:tab w:val="left" w:pos="1260"/>
        <w:tab w:val="left" w:pos="8640"/>
      </w:tabs>
      <w:spacing w:after="160"/>
      <w:jc w:val="center"/>
    </w:pPr>
    <w:rPr>
      <w:b/>
      <w:sz w:val="22"/>
      <w:szCs w:val="18"/>
    </w:rPr>
  </w:style>
  <w:style w:type="character" w:customStyle="1" w:styleId="Heading1Char">
    <w:name w:val="Heading 1 Char"/>
    <w:basedOn w:val="DefaultParagraphFont"/>
    <w:link w:val="Heading1"/>
    <w:rsid w:val="00AF6A19"/>
    <w:rPr>
      <w:rFonts w:ascii="Arial Narrow" w:eastAsiaTheme="majorEastAsia" w:hAnsi="Arial Narrow" w:cstheme="majorBidi"/>
      <w:b/>
      <w:bCs/>
      <w:color w:val="000000" w:themeColor="text1"/>
      <w:sz w:val="36"/>
      <w:szCs w:val="36"/>
    </w:rPr>
  </w:style>
  <w:style w:type="character" w:customStyle="1" w:styleId="Heading2Char">
    <w:name w:val="Heading 2 Char"/>
    <w:basedOn w:val="DefaultParagraphFont"/>
    <w:link w:val="Heading2"/>
    <w:rsid w:val="0071233F"/>
    <w:rPr>
      <w:rFonts w:ascii="Arial Narrow" w:eastAsiaTheme="majorEastAsia" w:hAnsi="Arial Narrow" w:cstheme="majorBidi"/>
      <w:b/>
      <w:color w:val="000000" w:themeColor="text1"/>
      <w:sz w:val="32"/>
      <w:szCs w:val="32"/>
    </w:rPr>
  </w:style>
  <w:style w:type="character" w:customStyle="1" w:styleId="Heading3Char">
    <w:name w:val="Heading 3 Char"/>
    <w:basedOn w:val="DefaultParagraphFont"/>
    <w:link w:val="Heading3"/>
    <w:rsid w:val="0071233F"/>
    <w:rPr>
      <w:rFonts w:ascii="Arial Narrow" w:eastAsiaTheme="majorEastAsia" w:hAnsi="Arial Narrow" w:cstheme="majorBidi"/>
      <w:b/>
      <w:bCs/>
      <w:color w:val="000000" w:themeColor="text1"/>
      <w:sz w:val="28"/>
      <w:szCs w:val="28"/>
    </w:rPr>
  </w:style>
  <w:style w:type="character" w:customStyle="1" w:styleId="Heading4Char">
    <w:name w:val="Heading 4 Char"/>
    <w:basedOn w:val="DefaultParagraphFont"/>
    <w:link w:val="Heading4"/>
    <w:rsid w:val="0071233F"/>
    <w:rPr>
      <w:rFonts w:ascii="Arial Narrow" w:eastAsiaTheme="majorEastAsia" w:hAnsi="Arial Narrow" w:cstheme="majorBidi"/>
      <w:b/>
      <w:iCs/>
      <w:color w:val="000000" w:themeColor="text1"/>
      <w:sz w:val="24"/>
      <w:szCs w:val="24"/>
    </w:rPr>
  </w:style>
  <w:style w:type="character" w:customStyle="1" w:styleId="Heading5Char">
    <w:name w:val="Heading 5 Char"/>
    <w:basedOn w:val="DefaultParagraphFont"/>
    <w:link w:val="Heading5"/>
    <w:rsid w:val="0071233F"/>
    <w:rPr>
      <w:rFonts w:ascii="Arial Narrow" w:eastAsiaTheme="majorEastAsia" w:hAnsi="Arial Narrow" w:cstheme="majorBidi"/>
      <w:b/>
      <w:iCs/>
      <w:color w:val="000000" w:themeColor="text1"/>
    </w:rPr>
  </w:style>
  <w:style w:type="character" w:customStyle="1" w:styleId="Heading6Char">
    <w:name w:val="Heading 6 Char"/>
    <w:basedOn w:val="DefaultParagraphFont"/>
    <w:link w:val="Heading6"/>
    <w:rsid w:val="00916671"/>
    <w:rPr>
      <w:rFonts w:ascii="Arial Narrow" w:eastAsiaTheme="majorEastAsia" w:hAnsi="Arial Narrow" w:cstheme="majorBidi"/>
      <w:b/>
      <w:color w:val="000000" w:themeColor="text1"/>
      <w:sz w:val="36"/>
      <w:szCs w:val="36"/>
    </w:rPr>
  </w:style>
  <w:style w:type="character" w:customStyle="1" w:styleId="Heading7Char">
    <w:name w:val="Heading 7 Char"/>
    <w:basedOn w:val="DefaultParagraphFont"/>
    <w:link w:val="Heading7"/>
    <w:rsid w:val="0071233F"/>
    <w:rPr>
      <w:rFonts w:ascii="Arial Narrow" w:eastAsiaTheme="majorEastAsia" w:hAnsi="Arial Narrow" w:cstheme="majorBidi"/>
      <w:b/>
      <w:iCs/>
      <w:color w:val="000000" w:themeColor="text1"/>
      <w:sz w:val="32"/>
      <w:szCs w:val="32"/>
    </w:rPr>
  </w:style>
  <w:style w:type="character" w:customStyle="1" w:styleId="Heading8Char">
    <w:name w:val="Heading 8 Char"/>
    <w:basedOn w:val="DefaultParagraphFont"/>
    <w:link w:val="Heading8"/>
    <w:rsid w:val="0071233F"/>
    <w:rPr>
      <w:rFonts w:ascii="Arial Narrow" w:eastAsiaTheme="majorEastAsia" w:hAnsi="Arial Narrow" w:cstheme="majorBidi"/>
      <w:b/>
      <w:color w:val="000000" w:themeColor="text1"/>
      <w:sz w:val="28"/>
      <w:szCs w:val="28"/>
    </w:rPr>
  </w:style>
  <w:style w:type="character" w:customStyle="1" w:styleId="Heading9Char">
    <w:name w:val="Heading 9 Char"/>
    <w:basedOn w:val="DefaultParagraphFont"/>
    <w:link w:val="Heading9"/>
    <w:rsid w:val="0071233F"/>
    <w:rPr>
      <w:rFonts w:ascii="Arial Narrow" w:eastAsiaTheme="majorEastAsia" w:hAnsi="Arial Narrow" w:cstheme="majorBidi"/>
      <w:b/>
      <w:iCs/>
      <w:color w:val="000000" w:themeColor="text1"/>
      <w:sz w:val="24"/>
      <w:szCs w:val="24"/>
    </w:rPr>
  </w:style>
  <w:style w:type="paragraph" w:customStyle="1" w:styleId="Heading1Unnumbered">
    <w:name w:val="Heading 1 Unnumbered"/>
    <w:basedOn w:val="Heading1"/>
    <w:next w:val="Normal"/>
    <w:uiPriority w:val="49"/>
    <w:unhideWhenUsed/>
    <w:rsid w:val="001C188E"/>
    <w:pPr>
      <w:numPr>
        <w:numId w:val="0"/>
      </w:numPr>
    </w:pPr>
  </w:style>
  <w:style w:type="paragraph" w:customStyle="1" w:styleId="Disclaimer">
    <w:name w:val="Disclaimer"/>
    <w:basedOn w:val="Normal"/>
    <w:link w:val="DisclaimerChar"/>
    <w:uiPriority w:val="12"/>
    <w:rsid w:val="00F34455"/>
    <w:pPr>
      <w:spacing w:before="60"/>
    </w:pPr>
    <w:rPr>
      <w:sz w:val="16"/>
      <w:szCs w:val="20"/>
    </w:rPr>
  </w:style>
  <w:style w:type="paragraph" w:styleId="BodyText">
    <w:name w:val="Body Text"/>
    <w:basedOn w:val="Normal"/>
    <w:link w:val="BodyTextChar"/>
    <w:qFormat/>
    <w:rsid w:val="006A5433"/>
    <w:pPr>
      <w:spacing w:after="120"/>
    </w:pPr>
  </w:style>
  <w:style w:type="paragraph" w:styleId="Header">
    <w:name w:val="header"/>
    <w:basedOn w:val="Normal"/>
    <w:link w:val="HeaderChar"/>
    <w:uiPriority w:val="99"/>
    <w:unhideWhenUsed/>
    <w:rsid w:val="00107501"/>
    <w:pPr>
      <w:tabs>
        <w:tab w:val="center" w:pos="4680"/>
        <w:tab w:val="right" w:pos="9360"/>
      </w:tabs>
    </w:pPr>
    <w:rPr>
      <w:sz w:val="20"/>
    </w:rPr>
  </w:style>
  <w:style w:type="character" w:customStyle="1" w:styleId="HeaderChar">
    <w:name w:val="Header Char"/>
    <w:basedOn w:val="DefaultParagraphFont"/>
    <w:link w:val="Header"/>
    <w:uiPriority w:val="99"/>
    <w:rsid w:val="00107501"/>
    <w:rPr>
      <w:rFonts w:ascii="Times New Roman" w:eastAsia="Times New Roman" w:hAnsi="Times New Roman" w:cs="Times New Roman"/>
      <w:sz w:val="20"/>
      <w:szCs w:val="24"/>
    </w:rPr>
  </w:style>
  <w:style w:type="character" w:styleId="EndnoteReference">
    <w:name w:val="endnote reference"/>
    <w:basedOn w:val="DefaultParagraphFont"/>
    <w:uiPriority w:val="19"/>
    <w:semiHidden/>
    <w:rsid w:val="00107501"/>
    <w:rPr>
      <w:rFonts w:ascii="Times New Roman" w:hAnsi="Times New Roman"/>
      <w:sz w:val="18"/>
      <w:vertAlign w:val="superscript"/>
    </w:rPr>
  </w:style>
  <w:style w:type="character" w:customStyle="1" w:styleId="DocTitleChar">
    <w:name w:val="Doc Title Char"/>
    <w:basedOn w:val="DefaultParagraphFont"/>
    <w:link w:val="DocTitle"/>
    <w:uiPriority w:val="12"/>
    <w:semiHidden/>
    <w:rsid w:val="00486AF0"/>
    <w:rPr>
      <w:rFonts w:ascii="Arial Narrow" w:eastAsia="Times New Roman" w:hAnsi="Arial Narrow" w:cs="Times New Roman"/>
      <w:b/>
      <w:bCs/>
      <w:color w:val="000000" w:themeColor="text1"/>
      <w:kern w:val="28"/>
      <w:sz w:val="40"/>
      <w:szCs w:val="24"/>
    </w:rPr>
  </w:style>
  <w:style w:type="character" w:customStyle="1" w:styleId="DocSubtitleChar">
    <w:name w:val="Doc Subtitle Char"/>
    <w:basedOn w:val="DocTitleChar"/>
    <w:link w:val="DocSubtitle"/>
    <w:uiPriority w:val="12"/>
    <w:semiHidden/>
    <w:rsid w:val="00486AF0"/>
    <w:rPr>
      <w:rFonts w:ascii="Arial Narrow" w:eastAsia="Times New Roman" w:hAnsi="Arial Narrow" w:cs="Times New Roman"/>
      <w:b/>
      <w:bCs/>
      <w:color w:val="000000" w:themeColor="text1"/>
      <w:kern w:val="28"/>
      <w:sz w:val="32"/>
      <w:szCs w:val="24"/>
    </w:rPr>
  </w:style>
  <w:style w:type="character" w:customStyle="1" w:styleId="DocAuthorDateChar">
    <w:name w:val="Doc Author/Date Char"/>
    <w:basedOn w:val="DefaultParagraphFont"/>
    <w:link w:val="DocAuthorDate"/>
    <w:uiPriority w:val="12"/>
    <w:rsid w:val="003332FC"/>
    <w:rPr>
      <w:rFonts w:ascii="Arial Narrow" w:eastAsia="Times New Roman" w:hAnsi="Arial Narrow" w:cs="Times New Roman"/>
      <w:b/>
      <w:color w:val="000000" w:themeColor="text1"/>
      <w:sz w:val="28"/>
      <w:szCs w:val="24"/>
    </w:rPr>
  </w:style>
  <w:style w:type="paragraph" w:styleId="BalloonText">
    <w:name w:val="Balloon Text"/>
    <w:basedOn w:val="Normal"/>
    <w:link w:val="BalloonTextChar"/>
    <w:uiPriority w:val="99"/>
    <w:semiHidden/>
    <w:unhideWhenUsed/>
    <w:rsid w:val="00F34455"/>
    <w:rPr>
      <w:rFonts w:ascii="Tahoma" w:hAnsi="Tahoma" w:cs="Tahoma"/>
      <w:sz w:val="16"/>
      <w:szCs w:val="16"/>
    </w:rPr>
  </w:style>
  <w:style w:type="character" w:customStyle="1" w:styleId="BalloonTextChar">
    <w:name w:val="Balloon Text Char"/>
    <w:basedOn w:val="DefaultParagraphFont"/>
    <w:link w:val="BalloonText"/>
    <w:uiPriority w:val="99"/>
    <w:semiHidden/>
    <w:rsid w:val="00F34455"/>
    <w:rPr>
      <w:rFonts w:ascii="Tahoma" w:eastAsia="Times New Roman" w:hAnsi="Tahoma" w:cs="Tahoma"/>
      <w:sz w:val="16"/>
      <w:szCs w:val="16"/>
    </w:rPr>
  </w:style>
  <w:style w:type="character" w:customStyle="1" w:styleId="BodyTextChar">
    <w:name w:val="Body Text Char"/>
    <w:basedOn w:val="DefaultParagraphFont"/>
    <w:link w:val="BodyText"/>
    <w:rsid w:val="00A33397"/>
    <w:rPr>
      <w:rFonts w:ascii="Times New Roman" w:eastAsia="Times New Roman" w:hAnsi="Times New Roman" w:cs="Times New Roman"/>
      <w:sz w:val="24"/>
      <w:szCs w:val="24"/>
    </w:rPr>
  </w:style>
  <w:style w:type="paragraph" w:styleId="EndnoteText">
    <w:name w:val="endnote text"/>
    <w:basedOn w:val="Normal"/>
    <w:link w:val="EndnoteTextChar"/>
    <w:rsid w:val="008D4413"/>
    <w:rPr>
      <w:szCs w:val="20"/>
    </w:rPr>
  </w:style>
  <w:style w:type="character" w:customStyle="1" w:styleId="FooterChar">
    <w:name w:val="Footer Char"/>
    <w:basedOn w:val="DefaultParagraphFont"/>
    <w:link w:val="Footer"/>
    <w:uiPriority w:val="99"/>
    <w:rsid w:val="00640B47"/>
    <w:rPr>
      <w:rFonts w:ascii="Arial Narrow" w:eastAsia="Times New Roman" w:hAnsi="Arial Narrow" w:cs="Times New Roman"/>
      <w:noProof/>
      <w:sz w:val="18"/>
      <w:szCs w:val="24"/>
    </w:rPr>
  </w:style>
  <w:style w:type="character" w:styleId="BookTitle">
    <w:name w:val="Book Title"/>
    <w:basedOn w:val="DefaultParagraphFont"/>
    <w:uiPriority w:val="33"/>
    <w:rsid w:val="00145645"/>
    <w:rPr>
      <w:b/>
      <w:bCs/>
      <w:smallCaps/>
      <w:spacing w:val="5"/>
    </w:rPr>
  </w:style>
  <w:style w:type="table" w:styleId="TableGrid">
    <w:name w:val="Table Grid"/>
    <w:basedOn w:val="TableNormal"/>
    <w:uiPriority w:val="39"/>
    <w:rsid w:val="006877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dnoteTextChar">
    <w:name w:val="Endnote Text Char"/>
    <w:basedOn w:val="DefaultParagraphFont"/>
    <w:link w:val="EndnoteText"/>
    <w:rsid w:val="000244B3"/>
    <w:rPr>
      <w:rFonts w:ascii="Times New Roman" w:eastAsia="Times New Roman" w:hAnsi="Times New Roman" w:cs="Times New Roman"/>
      <w:sz w:val="24"/>
      <w:szCs w:val="20"/>
    </w:rPr>
  </w:style>
  <w:style w:type="character" w:styleId="FootnoteReference">
    <w:name w:val="footnote reference"/>
    <w:basedOn w:val="DefaultParagraphFont"/>
    <w:rsid w:val="00107501"/>
    <w:rPr>
      <w:rFonts w:ascii="Times New Roman" w:hAnsi="Times New Roman"/>
      <w:sz w:val="18"/>
      <w:vertAlign w:val="superscript"/>
    </w:rPr>
  </w:style>
  <w:style w:type="paragraph" w:styleId="FootnoteText">
    <w:name w:val="footnote text"/>
    <w:basedOn w:val="Normal"/>
    <w:link w:val="FootnoteTextChar"/>
    <w:autoRedefine/>
    <w:rsid w:val="003F0286"/>
    <w:rPr>
      <w:rFonts w:ascii="Arial Narrow" w:hAnsi="Arial Narrow"/>
      <w:sz w:val="18"/>
      <w:szCs w:val="20"/>
    </w:rPr>
  </w:style>
  <w:style w:type="character" w:customStyle="1" w:styleId="FootnoteTextChar">
    <w:name w:val="Footnote Text Char"/>
    <w:basedOn w:val="DefaultParagraphFont"/>
    <w:link w:val="FootnoteText"/>
    <w:rsid w:val="003F0286"/>
    <w:rPr>
      <w:rFonts w:ascii="Arial Narrow" w:eastAsia="Times New Roman" w:hAnsi="Arial Narrow" w:cs="Times New Roman"/>
      <w:sz w:val="18"/>
      <w:szCs w:val="20"/>
    </w:rPr>
  </w:style>
  <w:style w:type="paragraph" w:customStyle="1" w:styleId="BodyTextCentered">
    <w:name w:val="Body Text Centered"/>
    <w:basedOn w:val="Normal"/>
    <w:link w:val="BodyTextCenteredChar"/>
    <w:rsid w:val="00AC1F31"/>
    <w:pPr>
      <w:tabs>
        <w:tab w:val="left" w:pos="720"/>
        <w:tab w:val="left" w:pos="2160"/>
        <w:tab w:val="left" w:pos="3600"/>
        <w:tab w:val="left" w:pos="5040"/>
        <w:tab w:val="left" w:pos="6480"/>
        <w:tab w:val="left" w:pos="7920"/>
      </w:tabs>
      <w:spacing w:before="100" w:after="100"/>
      <w:jc w:val="center"/>
    </w:pPr>
    <w:rPr>
      <w:rFonts w:eastAsia="MS Mincho"/>
    </w:rPr>
  </w:style>
  <w:style w:type="character" w:customStyle="1" w:styleId="FrontMatterHeading">
    <w:name w:val="Front Matter Heading"/>
    <w:basedOn w:val="DefaultParagraphFont"/>
    <w:rsid w:val="00D616F6"/>
    <w:rPr>
      <w:rFonts w:ascii="Arial Narrow Bold" w:hAnsi="Arial Narrow Bold"/>
      <w:b/>
      <w:sz w:val="36"/>
      <w:szCs w:val="36"/>
    </w:rPr>
  </w:style>
  <w:style w:type="paragraph" w:styleId="TOC1">
    <w:name w:val="toc 1"/>
    <w:basedOn w:val="Normal"/>
    <w:next w:val="Normal"/>
    <w:autoRedefine/>
    <w:uiPriority w:val="39"/>
    <w:unhideWhenUsed/>
    <w:rsid w:val="000D4D18"/>
    <w:pPr>
      <w:tabs>
        <w:tab w:val="left" w:pos="450"/>
        <w:tab w:val="left" w:pos="1440"/>
        <w:tab w:val="right" w:leader="dot" w:pos="9350"/>
      </w:tabs>
      <w:spacing w:after="100"/>
      <w:ind w:left="450" w:hanging="450"/>
    </w:pPr>
    <w:rPr>
      <w:rFonts w:eastAsiaTheme="majorEastAsia"/>
      <w:noProof/>
    </w:rPr>
  </w:style>
  <w:style w:type="paragraph" w:styleId="TOC2">
    <w:name w:val="toc 2"/>
    <w:basedOn w:val="Normal"/>
    <w:next w:val="Normal"/>
    <w:autoRedefine/>
    <w:uiPriority w:val="39"/>
    <w:unhideWhenUsed/>
    <w:rsid w:val="000D4D18"/>
    <w:pPr>
      <w:tabs>
        <w:tab w:val="left" w:pos="900"/>
        <w:tab w:val="right" w:leader="dot" w:pos="9350"/>
      </w:tabs>
      <w:spacing w:after="100"/>
    </w:pPr>
    <w:rPr>
      <w:rFonts w:eastAsiaTheme="majorEastAsia"/>
      <w:noProof/>
    </w:rPr>
  </w:style>
  <w:style w:type="paragraph" w:styleId="TOC3">
    <w:name w:val="toc 3"/>
    <w:basedOn w:val="Normal"/>
    <w:next w:val="Normal"/>
    <w:autoRedefine/>
    <w:uiPriority w:val="39"/>
    <w:unhideWhenUsed/>
    <w:rsid w:val="00B04821"/>
    <w:pPr>
      <w:tabs>
        <w:tab w:val="left" w:pos="1260"/>
        <w:tab w:val="right" w:leader="dot" w:pos="9350"/>
      </w:tabs>
      <w:spacing w:after="100"/>
      <w:ind w:left="1260" w:hanging="780"/>
    </w:pPr>
    <w:rPr>
      <w:rFonts w:eastAsiaTheme="majorEastAsia"/>
      <w:noProof/>
      <w:szCs w:val="22"/>
    </w:rPr>
  </w:style>
  <w:style w:type="paragraph" w:styleId="TOC4">
    <w:name w:val="toc 4"/>
    <w:basedOn w:val="Normal"/>
    <w:next w:val="Normal"/>
    <w:autoRedefine/>
    <w:uiPriority w:val="39"/>
    <w:unhideWhenUsed/>
    <w:rsid w:val="00B04821"/>
    <w:pPr>
      <w:tabs>
        <w:tab w:val="left" w:pos="1760"/>
        <w:tab w:val="right" w:leader="dot" w:pos="9350"/>
      </w:tabs>
      <w:spacing w:after="100"/>
      <w:ind w:left="720"/>
    </w:pPr>
    <w:rPr>
      <w:rFonts w:eastAsiaTheme="majorEastAsia"/>
      <w:noProof/>
    </w:rPr>
  </w:style>
  <w:style w:type="paragraph" w:styleId="TOC5">
    <w:name w:val="toc 5"/>
    <w:basedOn w:val="Normal"/>
    <w:next w:val="Normal"/>
    <w:autoRedefine/>
    <w:uiPriority w:val="39"/>
    <w:unhideWhenUsed/>
    <w:rsid w:val="00EE79C8"/>
    <w:pPr>
      <w:spacing w:after="100"/>
      <w:ind w:left="960"/>
    </w:pPr>
  </w:style>
  <w:style w:type="paragraph" w:styleId="TOC6">
    <w:name w:val="toc 6"/>
    <w:basedOn w:val="Normal"/>
    <w:next w:val="Normal"/>
    <w:autoRedefine/>
    <w:uiPriority w:val="39"/>
    <w:unhideWhenUsed/>
    <w:rsid w:val="00520E0B"/>
    <w:pPr>
      <w:spacing w:after="100"/>
      <w:ind w:left="1200"/>
    </w:pPr>
  </w:style>
  <w:style w:type="character" w:styleId="Hyperlink">
    <w:name w:val="Hyperlink"/>
    <w:uiPriority w:val="99"/>
    <w:rsid w:val="006D262F"/>
    <w:rPr>
      <w:rFonts w:ascii="Times New Roman" w:hAnsi="Times New Roman"/>
      <w:b w:val="0"/>
      <w:i w:val="0"/>
      <w:color w:val="auto"/>
      <w:sz w:val="24"/>
    </w:rPr>
  </w:style>
  <w:style w:type="paragraph" w:customStyle="1" w:styleId="Heading-Index">
    <w:name w:val="Heading-Index"/>
    <w:basedOn w:val="Heading1Unnumbered"/>
    <w:next w:val="Normal"/>
    <w:semiHidden/>
    <w:rsid w:val="0035492E"/>
  </w:style>
  <w:style w:type="character" w:styleId="FollowedHyperlink">
    <w:name w:val="FollowedHyperlink"/>
    <w:basedOn w:val="DefaultParagraphFont"/>
    <w:uiPriority w:val="99"/>
    <w:semiHidden/>
    <w:unhideWhenUsed/>
    <w:rsid w:val="0022603F"/>
    <w:rPr>
      <w:color w:val="800080" w:themeColor="followedHyperlink"/>
      <w:u w:val="single"/>
    </w:rPr>
  </w:style>
  <w:style w:type="paragraph" w:customStyle="1" w:styleId="Heading2Unnumbered">
    <w:name w:val="Heading 2 Unnumbered"/>
    <w:basedOn w:val="Heading1Unnumbered"/>
    <w:next w:val="Normal"/>
    <w:uiPriority w:val="49"/>
    <w:unhideWhenUsed/>
    <w:rsid w:val="00E05F6A"/>
    <w:rPr>
      <w:sz w:val="32"/>
    </w:rPr>
  </w:style>
  <w:style w:type="paragraph" w:customStyle="1" w:styleId="Heading3Unnumbered">
    <w:name w:val="Heading 3 Unnumbered"/>
    <w:basedOn w:val="Heading3"/>
    <w:next w:val="Normal"/>
    <w:uiPriority w:val="49"/>
    <w:unhideWhenUsed/>
    <w:rsid w:val="00405286"/>
    <w:pPr>
      <w:numPr>
        <w:ilvl w:val="0"/>
        <w:numId w:val="0"/>
      </w:numPr>
    </w:pPr>
  </w:style>
  <w:style w:type="paragraph" w:customStyle="1" w:styleId="Heading4Unnumbered">
    <w:name w:val="Heading 4 Unnumbered"/>
    <w:basedOn w:val="Heading4"/>
    <w:next w:val="Normal"/>
    <w:uiPriority w:val="49"/>
    <w:unhideWhenUsed/>
    <w:rsid w:val="00405286"/>
    <w:pPr>
      <w:numPr>
        <w:ilvl w:val="0"/>
        <w:numId w:val="0"/>
      </w:numPr>
    </w:pPr>
  </w:style>
  <w:style w:type="paragraph" w:customStyle="1" w:styleId="Heading5Unnumbered">
    <w:name w:val="Heading 5 Unnumbered"/>
    <w:basedOn w:val="Heading5"/>
    <w:next w:val="Normal"/>
    <w:uiPriority w:val="49"/>
    <w:unhideWhenUsed/>
    <w:rsid w:val="00405286"/>
    <w:pPr>
      <w:numPr>
        <w:ilvl w:val="0"/>
        <w:numId w:val="0"/>
      </w:numPr>
    </w:pPr>
  </w:style>
  <w:style w:type="table" w:customStyle="1" w:styleId="LightList-Accent12">
    <w:name w:val="Light List - Accent 12"/>
    <w:basedOn w:val="TableNormal"/>
    <w:uiPriority w:val="61"/>
    <w:rsid w:val="005009E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TableText">
    <w:name w:val="Table Text"/>
    <w:basedOn w:val="Normal"/>
    <w:link w:val="TableTextChar"/>
    <w:rsid w:val="00D721E3"/>
    <w:rPr>
      <w:sz w:val="20"/>
      <w:szCs w:val="22"/>
    </w:rPr>
  </w:style>
  <w:style w:type="paragraph" w:customStyle="1" w:styleId="TableColumnHeading">
    <w:name w:val="Table Column Heading"/>
    <w:basedOn w:val="TableText"/>
    <w:autoRedefine/>
    <w:rsid w:val="00B657A6"/>
    <w:pPr>
      <w:framePr w:hSpace="432" w:wrap="around" w:vAnchor="text" w:hAnchor="margin" w:y="1"/>
      <w:ind w:firstLine="75"/>
      <w:jc w:val="both"/>
    </w:pPr>
    <w:rPr>
      <w:rFonts w:ascii="Arial" w:hAnsi="Arial"/>
      <w:b/>
      <w:bCs/>
      <w:color w:val="FFFFFF" w:themeColor="background1"/>
      <w:szCs w:val="20"/>
    </w:rPr>
  </w:style>
  <w:style w:type="paragraph" w:styleId="List">
    <w:name w:val="List"/>
    <w:basedOn w:val="Normal"/>
    <w:uiPriority w:val="99"/>
    <w:unhideWhenUsed/>
    <w:rsid w:val="004D6CDB"/>
    <w:pPr>
      <w:spacing w:before="120" w:after="120"/>
      <w:ind w:left="360"/>
    </w:pPr>
  </w:style>
  <w:style w:type="paragraph" w:styleId="ListBullet">
    <w:name w:val="List Bullet"/>
    <w:basedOn w:val="Normal"/>
    <w:rsid w:val="00E243B6"/>
    <w:pPr>
      <w:numPr>
        <w:numId w:val="5"/>
      </w:numPr>
      <w:tabs>
        <w:tab w:val="clear" w:pos="360"/>
        <w:tab w:val="left" w:pos="634"/>
      </w:tabs>
      <w:spacing w:after="120"/>
      <w:ind w:left="634" w:hanging="274"/>
    </w:pPr>
  </w:style>
  <w:style w:type="paragraph" w:styleId="ListBullet2">
    <w:name w:val="List Bullet 2"/>
    <w:basedOn w:val="Normal"/>
    <w:rsid w:val="00AD7DB9"/>
    <w:pPr>
      <w:keepNext/>
      <w:numPr>
        <w:numId w:val="2"/>
      </w:numPr>
      <w:tabs>
        <w:tab w:val="left" w:pos="994"/>
      </w:tabs>
      <w:spacing w:after="120"/>
      <w:ind w:left="994" w:hanging="274"/>
    </w:pPr>
  </w:style>
  <w:style w:type="paragraph" w:styleId="ListBullet3">
    <w:name w:val="List Bullet 3"/>
    <w:basedOn w:val="Normal"/>
    <w:rsid w:val="00AD7DB9"/>
    <w:pPr>
      <w:numPr>
        <w:numId w:val="3"/>
      </w:numPr>
      <w:tabs>
        <w:tab w:val="left" w:pos="1440"/>
      </w:tabs>
      <w:spacing w:after="120"/>
      <w:ind w:left="1440" w:hanging="274"/>
    </w:pPr>
  </w:style>
  <w:style w:type="paragraph" w:styleId="ListBullet4">
    <w:name w:val="List Bullet 4"/>
    <w:basedOn w:val="Normal"/>
    <w:link w:val="ListBullet4Char"/>
    <w:rsid w:val="00AD7DB9"/>
    <w:pPr>
      <w:numPr>
        <w:numId w:val="4"/>
      </w:numPr>
      <w:tabs>
        <w:tab w:val="left" w:pos="1987"/>
      </w:tabs>
      <w:spacing w:after="120"/>
      <w:ind w:left="1988" w:hanging="274"/>
    </w:pPr>
  </w:style>
  <w:style w:type="paragraph" w:styleId="List2">
    <w:name w:val="List 2"/>
    <w:basedOn w:val="Normal"/>
    <w:uiPriority w:val="99"/>
    <w:unhideWhenUsed/>
    <w:rsid w:val="004D6CDB"/>
    <w:pPr>
      <w:spacing w:before="120" w:after="120"/>
      <w:ind w:left="720"/>
    </w:pPr>
  </w:style>
  <w:style w:type="paragraph" w:styleId="List3">
    <w:name w:val="List 3"/>
    <w:basedOn w:val="Normal"/>
    <w:uiPriority w:val="99"/>
    <w:unhideWhenUsed/>
    <w:rsid w:val="004B1A17"/>
    <w:pPr>
      <w:spacing w:before="120" w:after="120"/>
      <w:ind w:left="1080"/>
    </w:pPr>
  </w:style>
  <w:style w:type="paragraph" w:styleId="List4">
    <w:name w:val="List 4"/>
    <w:basedOn w:val="Normal"/>
    <w:uiPriority w:val="99"/>
    <w:unhideWhenUsed/>
    <w:rsid w:val="004D6CDB"/>
    <w:pPr>
      <w:spacing w:before="120" w:after="120"/>
      <w:ind w:left="1440"/>
    </w:pPr>
  </w:style>
  <w:style w:type="paragraph" w:styleId="ListContinue">
    <w:name w:val="List Continue"/>
    <w:aliases w:val="List Bullet Continue"/>
    <w:basedOn w:val="Normal"/>
    <w:uiPriority w:val="99"/>
    <w:unhideWhenUsed/>
    <w:rsid w:val="00B05C0A"/>
    <w:pPr>
      <w:spacing w:after="120"/>
      <w:ind w:left="634"/>
      <w:contextualSpacing/>
    </w:pPr>
  </w:style>
  <w:style w:type="paragraph" w:styleId="ListContinue2">
    <w:name w:val="List Continue 2"/>
    <w:aliases w:val="List Bullet 2 Continue"/>
    <w:basedOn w:val="Normal"/>
    <w:link w:val="ListContinue2Char"/>
    <w:uiPriority w:val="99"/>
    <w:unhideWhenUsed/>
    <w:rsid w:val="007736D8"/>
    <w:pPr>
      <w:spacing w:after="120"/>
      <w:ind w:left="990"/>
    </w:pPr>
  </w:style>
  <w:style w:type="paragraph" w:styleId="ListContinue3">
    <w:name w:val="List Continue 3"/>
    <w:aliases w:val="List Bullet 3 Continue"/>
    <w:basedOn w:val="Normal"/>
    <w:link w:val="ListContinue3Char"/>
    <w:uiPriority w:val="99"/>
    <w:unhideWhenUsed/>
    <w:rsid w:val="007736D8"/>
    <w:pPr>
      <w:spacing w:after="120"/>
      <w:ind w:left="1440"/>
    </w:pPr>
  </w:style>
  <w:style w:type="paragraph" w:styleId="ListContinue4">
    <w:name w:val="List Continue 4"/>
    <w:basedOn w:val="Normal"/>
    <w:link w:val="ListContinue4Char"/>
    <w:uiPriority w:val="99"/>
    <w:unhideWhenUsed/>
    <w:rsid w:val="00EE0B3D"/>
    <w:pPr>
      <w:spacing w:after="120"/>
      <w:ind w:left="1530"/>
    </w:pPr>
  </w:style>
  <w:style w:type="paragraph" w:customStyle="1" w:styleId="NumberedList">
    <w:name w:val="Numbered List"/>
    <w:basedOn w:val="Normal"/>
    <w:link w:val="NumberedListChar"/>
    <w:rsid w:val="00EE0B3D"/>
    <w:pPr>
      <w:numPr>
        <w:numId w:val="6"/>
      </w:numPr>
      <w:tabs>
        <w:tab w:val="left" w:pos="630"/>
      </w:tabs>
      <w:spacing w:after="120"/>
      <w:ind w:left="630" w:hanging="270"/>
    </w:pPr>
  </w:style>
  <w:style w:type="paragraph" w:customStyle="1" w:styleId="NumberedList2">
    <w:name w:val="Numbered List 2"/>
    <w:basedOn w:val="Normal"/>
    <w:rsid w:val="00EE0B3D"/>
    <w:pPr>
      <w:numPr>
        <w:numId w:val="7"/>
      </w:numPr>
      <w:tabs>
        <w:tab w:val="left" w:pos="990"/>
      </w:tabs>
      <w:spacing w:after="120"/>
      <w:ind w:left="990" w:hanging="270"/>
    </w:pPr>
  </w:style>
  <w:style w:type="paragraph" w:customStyle="1" w:styleId="NumberedList3">
    <w:name w:val="Numbered List 3"/>
    <w:basedOn w:val="Normal"/>
    <w:rsid w:val="009C63FD"/>
    <w:pPr>
      <w:numPr>
        <w:numId w:val="8"/>
      </w:numPr>
      <w:tabs>
        <w:tab w:val="left" w:pos="1440"/>
      </w:tabs>
      <w:spacing w:after="120"/>
      <w:ind w:hanging="270"/>
    </w:pPr>
  </w:style>
  <w:style w:type="paragraph" w:customStyle="1" w:styleId="NumberedList4">
    <w:name w:val="Numbered List 4"/>
    <w:basedOn w:val="Normal"/>
    <w:rsid w:val="005367E6"/>
    <w:pPr>
      <w:numPr>
        <w:numId w:val="9"/>
      </w:numPr>
      <w:tabs>
        <w:tab w:val="left" w:pos="1980"/>
      </w:tabs>
      <w:spacing w:after="120"/>
      <w:ind w:left="1980" w:hanging="270"/>
    </w:pPr>
  </w:style>
  <w:style w:type="paragraph" w:customStyle="1" w:styleId="Classification-black">
    <w:name w:val="Classification-black"/>
    <w:basedOn w:val="BodyTextCentered"/>
    <w:rsid w:val="00E92AC5"/>
    <w:rPr>
      <w:rFonts w:ascii="Arial" w:hAnsi="Arial"/>
      <w:b/>
      <w:color w:val="000000" w:themeColor="text1"/>
      <w:sz w:val="28"/>
    </w:rPr>
  </w:style>
  <w:style w:type="paragraph" w:customStyle="1" w:styleId="Classification-red">
    <w:name w:val="Classification-red"/>
    <w:basedOn w:val="BodyTextCentered"/>
    <w:uiPriority w:val="19"/>
    <w:semiHidden/>
    <w:rsid w:val="00E92AC5"/>
    <w:rPr>
      <w:rFonts w:ascii="Arial" w:hAnsi="Arial"/>
      <w:b/>
      <w:color w:val="FF0000"/>
      <w:sz w:val="28"/>
    </w:rPr>
  </w:style>
  <w:style w:type="character" w:customStyle="1" w:styleId="CaptionChar">
    <w:name w:val="Caption Char"/>
    <w:basedOn w:val="DefaultParagraphFont"/>
    <w:link w:val="Caption"/>
    <w:rsid w:val="005C53A2"/>
    <w:rPr>
      <w:rFonts w:ascii="Times New Roman" w:eastAsia="Times New Roman" w:hAnsi="Times New Roman" w:cs="Times New Roman"/>
      <w:b/>
      <w:szCs w:val="18"/>
    </w:rPr>
  </w:style>
  <w:style w:type="character" w:styleId="IntenseEmphasis">
    <w:name w:val="Intense Emphasis"/>
    <w:basedOn w:val="DefaultParagraphFont"/>
    <w:uiPriority w:val="21"/>
    <w:semiHidden/>
    <w:rsid w:val="00CA3935"/>
    <w:rPr>
      <w:b/>
      <w:bCs/>
      <w:i/>
      <w:iCs/>
      <w:color w:val="4F81BD" w:themeColor="accent1"/>
    </w:rPr>
  </w:style>
  <w:style w:type="paragraph" w:styleId="IntenseQuote">
    <w:name w:val="Intense Quote"/>
    <w:basedOn w:val="Normal"/>
    <w:next w:val="Normal"/>
    <w:link w:val="IntenseQuoteChar"/>
    <w:uiPriority w:val="30"/>
    <w:semiHidden/>
    <w:rsid w:val="00CA393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semiHidden/>
    <w:rsid w:val="00486AF0"/>
    <w:rPr>
      <w:rFonts w:ascii="Times New Roman" w:eastAsia="Times New Roman" w:hAnsi="Times New Roman" w:cs="Times New Roman"/>
      <w:b/>
      <w:bCs/>
      <w:i/>
      <w:iCs/>
      <w:color w:val="4F81BD" w:themeColor="accent1"/>
      <w:sz w:val="24"/>
      <w:szCs w:val="24"/>
    </w:rPr>
  </w:style>
  <w:style w:type="paragraph" w:styleId="Title">
    <w:name w:val="Title"/>
    <w:basedOn w:val="Normal"/>
    <w:next w:val="Normal"/>
    <w:link w:val="TitleChar"/>
    <w:uiPriority w:val="10"/>
    <w:rsid w:val="00CA3935"/>
    <w:pPr>
      <w:pBdr>
        <w:bottom w:val="single" w:sz="8" w:space="4" w:color="4F81BD" w:themeColor="accent1"/>
      </w:pBdr>
      <w:spacing w:after="300"/>
      <w:contextualSpacing/>
    </w:pPr>
    <w:rPr>
      <w:rFonts w:ascii="Arial" w:eastAsiaTheme="majorEastAsia" w:hAnsi="Arial" w:cstheme="majorBidi"/>
      <w:spacing w:val="5"/>
      <w:kern w:val="28"/>
      <w:sz w:val="52"/>
      <w:szCs w:val="52"/>
    </w:rPr>
  </w:style>
  <w:style w:type="character" w:customStyle="1" w:styleId="TitleChar">
    <w:name w:val="Title Char"/>
    <w:basedOn w:val="DefaultParagraphFont"/>
    <w:link w:val="Title"/>
    <w:uiPriority w:val="10"/>
    <w:rsid w:val="00CA3935"/>
    <w:rPr>
      <w:rFonts w:ascii="Arial" w:eastAsiaTheme="majorEastAsia" w:hAnsi="Arial" w:cstheme="majorBidi"/>
      <w:spacing w:val="5"/>
      <w:kern w:val="28"/>
      <w:sz w:val="52"/>
      <w:szCs w:val="52"/>
    </w:rPr>
  </w:style>
  <w:style w:type="paragraph" w:styleId="Subtitle">
    <w:name w:val="Subtitle"/>
    <w:basedOn w:val="Normal"/>
    <w:next w:val="Normal"/>
    <w:link w:val="SubtitleChar"/>
    <w:uiPriority w:val="11"/>
    <w:semiHidden/>
    <w:rsid w:val="00CA3935"/>
    <w:pPr>
      <w:numPr>
        <w:ilvl w:val="1"/>
      </w:numPr>
    </w:pPr>
    <w:rPr>
      <w:rFonts w:ascii="Arial" w:eastAsiaTheme="majorEastAsia" w:hAnsi="Arial" w:cstheme="majorBidi"/>
      <w:b/>
      <w:i/>
      <w:iCs/>
      <w:color w:val="000000" w:themeColor="text1"/>
      <w:spacing w:val="15"/>
    </w:rPr>
  </w:style>
  <w:style w:type="character" w:customStyle="1" w:styleId="SubtitleChar">
    <w:name w:val="Subtitle Char"/>
    <w:basedOn w:val="DefaultParagraphFont"/>
    <w:link w:val="Subtitle"/>
    <w:uiPriority w:val="11"/>
    <w:semiHidden/>
    <w:rsid w:val="00273DD1"/>
    <w:rPr>
      <w:rFonts w:ascii="Arial" w:eastAsiaTheme="majorEastAsia" w:hAnsi="Arial" w:cstheme="majorBidi"/>
      <w:b/>
      <w:i/>
      <w:iCs/>
      <w:color w:val="000000" w:themeColor="text1"/>
      <w:spacing w:val="15"/>
      <w:sz w:val="24"/>
      <w:szCs w:val="24"/>
    </w:rPr>
  </w:style>
  <w:style w:type="paragraph" w:customStyle="1" w:styleId="DisclaimerLocation">
    <w:name w:val="Disclaimer Location"/>
    <w:basedOn w:val="Disclaimer"/>
    <w:uiPriority w:val="19"/>
    <w:semiHidden/>
    <w:rsid w:val="002D2ACE"/>
    <w:rPr>
      <w:b/>
      <w:sz w:val="20"/>
    </w:rPr>
  </w:style>
  <w:style w:type="paragraph" w:styleId="TableofFigures">
    <w:name w:val="table of figures"/>
    <w:basedOn w:val="Normal"/>
    <w:next w:val="Normal"/>
    <w:uiPriority w:val="99"/>
    <w:unhideWhenUsed/>
    <w:rsid w:val="0018273E"/>
  </w:style>
  <w:style w:type="paragraph" w:customStyle="1" w:styleId="ProgrammingText">
    <w:name w:val="Programming Text"/>
    <w:basedOn w:val="BodyText"/>
    <w:link w:val="ProgrammingTextChar"/>
    <w:rsid w:val="00A623FC"/>
    <w:rPr>
      <w:rFonts w:ascii="Courier New" w:hAnsi="Courier New" w:cs="Courier New"/>
    </w:rPr>
  </w:style>
  <w:style w:type="character" w:styleId="Emphasis">
    <w:name w:val="Emphasis"/>
    <w:basedOn w:val="DefaultParagraphFont"/>
    <w:uiPriority w:val="20"/>
    <w:semiHidden/>
    <w:rsid w:val="006E3DEA"/>
    <w:rPr>
      <w:i/>
      <w:iCs/>
    </w:rPr>
  </w:style>
  <w:style w:type="character" w:customStyle="1" w:styleId="ProgrammingTextChar">
    <w:name w:val="Programming Text Char"/>
    <w:basedOn w:val="BodyTextChar"/>
    <w:link w:val="ProgrammingText"/>
    <w:rsid w:val="009C63FD"/>
    <w:rPr>
      <w:rFonts w:ascii="Courier New" w:eastAsia="Times New Roman" w:hAnsi="Courier New" w:cs="Courier New"/>
      <w:sz w:val="24"/>
      <w:szCs w:val="24"/>
    </w:rPr>
  </w:style>
  <w:style w:type="character" w:styleId="Strong">
    <w:name w:val="Strong"/>
    <w:basedOn w:val="DefaultParagraphFont"/>
    <w:uiPriority w:val="22"/>
    <w:qFormat/>
    <w:rsid w:val="006E3DEA"/>
    <w:rPr>
      <w:b/>
      <w:bCs/>
    </w:rPr>
  </w:style>
  <w:style w:type="character" w:styleId="SubtleEmphasis">
    <w:name w:val="Subtle Emphasis"/>
    <w:basedOn w:val="DefaultParagraphFont"/>
    <w:uiPriority w:val="19"/>
    <w:semiHidden/>
    <w:rsid w:val="006E3DEA"/>
    <w:rPr>
      <w:i/>
      <w:iCs/>
      <w:color w:val="808080" w:themeColor="text1" w:themeTint="7F"/>
    </w:rPr>
  </w:style>
  <w:style w:type="paragraph" w:styleId="Quote">
    <w:name w:val="Quote"/>
    <w:basedOn w:val="Normal"/>
    <w:next w:val="Normal"/>
    <w:link w:val="QuoteChar"/>
    <w:uiPriority w:val="29"/>
    <w:semiHidden/>
    <w:rsid w:val="006E3DEA"/>
    <w:rPr>
      <w:i/>
      <w:iCs/>
      <w:color w:val="000000" w:themeColor="text1"/>
    </w:rPr>
  </w:style>
  <w:style w:type="character" w:customStyle="1" w:styleId="QuoteChar">
    <w:name w:val="Quote Char"/>
    <w:basedOn w:val="DefaultParagraphFont"/>
    <w:link w:val="Quote"/>
    <w:uiPriority w:val="29"/>
    <w:semiHidden/>
    <w:rsid w:val="00486AF0"/>
    <w:rPr>
      <w:rFonts w:ascii="Times New Roman" w:eastAsia="Times New Roman" w:hAnsi="Times New Roman" w:cs="Times New Roman"/>
      <w:i/>
      <w:iCs/>
      <w:color w:val="000000" w:themeColor="text1"/>
      <w:sz w:val="24"/>
      <w:szCs w:val="24"/>
    </w:rPr>
  </w:style>
  <w:style w:type="paragraph" w:styleId="NoSpacing">
    <w:name w:val="No Spacing"/>
    <w:link w:val="NoSpacingChar"/>
    <w:uiPriority w:val="1"/>
    <w:qFormat/>
    <w:rsid w:val="006E3DEA"/>
    <w:pPr>
      <w:spacing w:after="0" w:line="240" w:lineRule="auto"/>
    </w:pPr>
    <w:rPr>
      <w:rFonts w:ascii="Times New Roman" w:eastAsia="Times New Roman" w:hAnsi="Times New Roman" w:cs="Times New Roman"/>
      <w:sz w:val="24"/>
      <w:szCs w:val="24"/>
    </w:rPr>
  </w:style>
  <w:style w:type="paragraph" w:customStyle="1" w:styleId="TableListBullet1">
    <w:name w:val="Table List Bullet 1"/>
    <w:basedOn w:val="TableText"/>
    <w:link w:val="TableListBullet1Char"/>
    <w:autoRedefine/>
    <w:rsid w:val="008E0E09"/>
    <w:pPr>
      <w:numPr>
        <w:numId w:val="10"/>
      </w:numPr>
      <w:tabs>
        <w:tab w:val="left" w:pos="360"/>
      </w:tabs>
      <w:ind w:left="450" w:hanging="270"/>
    </w:pPr>
  </w:style>
  <w:style w:type="character" w:customStyle="1" w:styleId="TableListBullet1Char">
    <w:name w:val="Table List Bullet 1 Char"/>
    <w:basedOn w:val="DefaultParagraphFont"/>
    <w:link w:val="TableListBullet1"/>
    <w:rsid w:val="008E0E09"/>
    <w:rPr>
      <w:rFonts w:ascii="Times New Roman" w:eastAsia="Times New Roman" w:hAnsi="Times New Roman" w:cs="Times New Roman"/>
      <w:sz w:val="20"/>
    </w:rPr>
  </w:style>
  <w:style w:type="paragraph" w:customStyle="1" w:styleId="TableListBullet2">
    <w:name w:val="Table List Bullet 2"/>
    <w:basedOn w:val="TableListBullet1"/>
    <w:link w:val="TableListBullet2Char"/>
    <w:autoRedefine/>
    <w:rsid w:val="008E0E09"/>
    <w:pPr>
      <w:numPr>
        <w:ilvl w:val="1"/>
      </w:numPr>
      <w:tabs>
        <w:tab w:val="clear" w:pos="360"/>
        <w:tab w:val="left" w:pos="720"/>
      </w:tabs>
      <w:ind w:left="720" w:hanging="180"/>
    </w:pPr>
  </w:style>
  <w:style w:type="character" w:customStyle="1" w:styleId="TableListBullet2Char">
    <w:name w:val="Table List Bullet 2 Char"/>
    <w:basedOn w:val="DefaultParagraphFont"/>
    <w:link w:val="TableListBullet2"/>
    <w:rsid w:val="008E0E09"/>
    <w:rPr>
      <w:rFonts w:ascii="Times New Roman" w:eastAsia="Times New Roman" w:hAnsi="Times New Roman" w:cs="Times New Roman"/>
      <w:sz w:val="20"/>
    </w:rPr>
  </w:style>
  <w:style w:type="paragraph" w:customStyle="1" w:styleId="TableListBullet3">
    <w:name w:val="Table List Bullet 3"/>
    <w:basedOn w:val="TableText"/>
    <w:link w:val="TableListBullet3Char"/>
    <w:autoRedefine/>
    <w:rsid w:val="008E0E09"/>
    <w:pPr>
      <w:numPr>
        <w:numId w:val="11"/>
      </w:numPr>
      <w:tabs>
        <w:tab w:val="left" w:pos="1080"/>
      </w:tabs>
      <w:ind w:left="1080" w:hanging="180"/>
    </w:pPr>
  </w:style>
  <w:style w:type="character" w:customStyle="1" w:styleId="TableListBullet3Char">
    <w:name w:val="Table List Bullet 3 Char"/>
    <w:basedOn w:val="DefaultParagraphFont"/>
    <w:link w:val="TableListBullet3"/>
    <w:rsid w:val="008E0E09"/>
    <w:rPr>
      <w:rFonts w:ascii="Times New Roman" w:eastAsia="Times New Roman" w:hAnsi="Times New Roman" w:cs="Times New Roman"/>
      <w:sz w:val="20"/>
    </w:rPr>
  </w:style>
  <w:style w:type="paragraph" w:customStyle="1" w:styleId="LineSpacer">
    <w:name w:val="Line Spacer"/>
    <w:qFormat/>
    <w:rsid w:val="00CA3F6C"/>
    <w:pPr>
      <w:spacing w:after="0" w:line="240" w:lineRule="auto"/>
    </w:pPr>
    <w:rPr>
      <w:rFonts w:ascii="Times New Roman" w:eastAsia="Times New Roman" w:hAnsi="Times New Roman" w:cs="Times New Roman"/>
      <w:noProof/>
      <w:sz w:val="20"/>
      <w:szCs w:val="20"/>
    </w:rPr>
  </w:style>
  <w:style w:type="paragraph" w:customStyle="1" w:styleId="FOUO">
    <w:name w:val="FOUO"/>
    <w:link w:val="FOUOChar"/>
    <w:uiPriority w:val="19"/>
    <w:unhideWhenUsed/>
    <w:rsid w:val="00A74829"/>
    <w:pPr>
      <w:widowControl w:val="0"/>
    </w:pPr>
    <w:rPr>
      <w:rFonts w:ascii="Arial Narrow" w:eastAsiaTheme="majorEastAsia" w:hAnsi="Arial Narrow" w:cstheme="majorBidi"/>
      <w:b/>
      <w:color w:val="000000" w:themeColor="text1"/>
      <w:sz w:val="36"/>
      <w:szCs w:val="26"/>
    </w:rPr>
  </w:style>
  <w:style w:type="character" w:customStyle="1" w:styleId="FOUOChar">
    <w:name w:val="FOUO Char"/>
    <w:basedOn w:val="Heading6Char"/>
    <w:link w:val="FOUO"/>
    <w:uiPriority w:val="19"/>
    <w:rsid w:val="00486AF0"/>
    <w:rPr>
      <w:rFonts w:ascii="Arial Narrow" w:eastAsiaTheme="majorEastAsia" w:hAnsi="Arial Narrow" w:cstheme="majorBidi"/>
      <w:b/>
      <w:color w:val="000000" w:themeColor="text1"/>
      <w:sz w:val="36"/>
      <w:szCs w:val="26"/>
    </w:rPr>
  </w:style>
  <w:style w:type="paragraph" w:customStyle="1" w:styleId="Signature1">
    <w:name w:val="Signature 1"/>
    <w:basedOn w:val="BodyText"/>
    <w:link w:val="Signature1Char"/>
    <w:uiPriority w:val="19"/>
    <w:semiHidden/>
    <w:rsid w:val="007F04AE"/>
    <w:pPr>
      <w:tabs>
        <w:tab w:val="left" w:pos="4950"/>
      </w:tabs>
    </w:pPr>
  </w:style>
  <w:style w:type="paragraph" w:customStyle="1" w:styleId="IntentionallyBlank">
    <w:name w:val="Intentionally Blank"/>
    <w:basedOn w:val="BodyTextCentered"/>
    <w:link w:val="IntentionallyBlankChar"/>
    <w:rsid w:val="00CA27E5"/>
    <w:pPr>
      <w:tabs>
        <w:tab w:val="clear" w:pos="720"/>
        <w:tab w:val="clear" w:pos="2160"/>
        <w:tab w:val="clear" w:pos="3600"/>
        <w:tab w:val="clear" w:pos="5040"/>
        <w:tab w:val="clear" w:pos="6480"/>
        <w:tab w:val="clear" w:pos="7920"/>
      </w:tabs>
      <w:spacing w:before="4000"/>
    </w:pPr>
  </w:style>
  <w:style w:type="character" w:customStyle="1" w:styleId="Signature1Char">
    <w:name w:val="Signature 1 Char"/>
    <w:basedOn w:val="BodyTextChar"/>
    <w:link w:val="Signature1"/>
    <w:uiPriority w:val="19"/>
    <w:semiHidden/>
    <w:rsid w:val="007F04AE"/>
    <w:rPr>
      <w:rFonts w:ascii="Times New Roman" w:eastAsia="Times New Roman" w:hAnsi="Times New Roman" w:cs="Times New Roman"/>
      <w:sz w:val="24"/>
      <w:szCs w:val="24"/>
    </w:rPr>
  </w:style>
  <w:style w:type="character" w:customStyle="1" w:styleId="BodyTextCenteredChar">
    <w:name w:val="Body Text Centered Char"/>
    <w:basedOn w:val="DefaultParagraphFont"/>
    <w:link w:val="BodyTextCentered"/>
    <w:rsid w:val="007F04AE"/>
    <w:rPr>
      <w:rFonts w:ascii="Times New Roman" w:eastAsia="MS Mincho" w:hAnsi="Times New Roman" w:cs="Times New Roman"/>
      <w:sz w:val="24"/>
      <w:szCs w:val="24"/>
    </w:rPr>
  </w:style>
  <w:style w:type="character" w:customStyle="1" w:styleId="IntentionallyBlankChar">
    <w:name w:val="Intentionally Blank Char"/>
    <w:basedOn w:val="BodyTextCenteredChar"/>
    <w:link w:val="IntentionallyBlank"/>
    <w:rsid w:val="00CA27E5"/>
    <w:rPr>
      <w:rFonts w:ascii="Times New Roman" w:eastAsia="MS Mincho" w:hAnsi="Times New Roman" w:cs="Times New Roman"/>
      <w:sz w:val="24"/>
      <w:szCs w:val="24"/>
    </w:rPr>
  </w:style>
  <w:style w:type="paragraph" w:customStyle="1" w:styleId="Anchor">
    <w:name w:val="Anchor"/>
    <w:basedOn w:val="Caption"/>
    <w:link w:val="AnchorChar"/>
    <w:qFormat/>
    <w:rsid w:val="00053153"/>
    <w:rPr>
      <w:sz w:val="24"/>
      <w:szCs w:val="24"/>
    </w:rPr>
  </w:style>
  <w:style w:type="character" w:customStyle="1" w:styleId="AnchorChar">
    <w:name w:val="Anchor Char"/>
    <w:basedOn w:val="CaptionChar"/>
    <w:link w:val="Anchor"/>
    <w:rsid w:val="00053153"/>
    <w:rPr>
      <w:rFonts w:ascii="Times New Roman" w:eastAsia="Times New Roman" w:hAnsi="Times New Roman" w:cs="Times New Roman"/>
      <w:b/>
      <w:sz w:val="24"/>
      <w:szCs w:val="24"/>
    </w:rPr>
  </w:style>
  <w:style w:type="paragraph" w:customStyle="1" w:styleId="TableTextBold">
    <w:name w:val="Table Text Bold"/>
    <w:basedOn w:val="TableText"/>
    <w:link w:val="TableTextBoldChar"/>
    <w:rsid w:val="008E0E09"/>
    <w:rPr>
      <w:b/>
    </w:rPr>
  </w:style>
  <w:style w:type="paragraph" w:customStyle="1" w:styleId="TableTextCentered">
    <w:name w:val="Table Text Centered"/>
    <w:basedOn w:val="Normal"/>
    <w:link w:val="TableTextCenteredChar"/>
    <w:rsid w:val="00413521"/>
    <w:pPr>
      <w:jc w:val="center"/>
    </w:pPr>
    <w:rPr>
      <w:sz w:val="20"/>
      <w:szCs w:val="20"/>
    </w:rPr>
  </w:style>
  <w:style w:type="character" w:customStyle="1" w:styleId="TableTextChar">
    <w:name w:val="Table Text Char"/>
    <w:basedOn w:val="DefaultParagraphFont"/>
    <w:link w:val="TableText"/>
    <w:rsid w:val="008E0E09"/>
    <w:rPr>
      <w:rFonts w:ascii="Times New Roman" w:eastAsia="Times New Roman" w:hAnsi="Times New Roman" w:cs="Times New Roman"/>
      <w:sz w:val="20"/>
    </w:rPr>
  </w:style>
  <w:style w:type="character" w:customStyle="1" w:styleId="TableTextBoldChar">
    <w:name w:val="Table Text Bold Char"/>
    <w:basedOn w:val="TableTextChar"/>
    <w:link w:val="TableTextBold"/>
    <w:rsid w:val="008E0E09"/>
    <w:rPr>
      <w:rFonts w:ascii="Times New Roman" w:eastAsia="Times New Roman" w:hAnsi="Times New Roman" w:cs="Times New Roman"/>
      <w:b/>
      <w:sz w:val="20"/>
    </w:rPr>
  </w:style>
  <w:style w:type="paragraph" w:customStyle="1" w:styleId="TableTextBoldCentered">
    <w:name w:val="Table Text Bold Centered"/>
    <w:basedOn w:val="TableTextBold"/>
    <w:link w:val="TableTextBoldCenteredChar"/>
    <w:rsid w:val="008E0E09"/>
    <w:pPr>
      <w:jc w:val="center"/>
    </w:pPr>
  </w:style>
  <w:style w:type="character" w:customStyle="1" w:styleId="TableTextCenteredChar">
    <w:name w:val="Table Text Centered Char"/>
    <w:basedOn w:val="TableTextChar"/>
    <w:link w:val="TableTextCentered"/>
    <w:rsid w:val="00413521"/>
    <w:rPr>
      <w:rFonts w:ascii="Times New Roman" w:eastAsia="Times New Roman" w:hAnsi="Times New Roman" w:cs="Times New Roman"/>
      <w:sz w:val="20"/>
      <w:szCs w:val="20"/>
    </w:rPr>
  </w:style>
  <w:style w:type="paragraph" w:customStyle="1" w:styleId="BodyTextBold">
    <w:name w:val="Body Text Bold"/>
    <w:basedOn w:val="BodyText"/>
    <w:link w:val="BodyTextBoldChar"/>
    <w:rsid w:val="001C188E"/>
    <w:rPr>
      <w:b/>
    </w:rPr>
  </w:style>
  <w:style w:type="character" w:customStyle="1" w:styleId="TableTextBoldCenteredChar">
    <w:name w:val="Table Text Bold Centered Char"/>
    <w:basedOn w:val="TableTextBoldChar"/>
    <w:link w:val="TableTextBoldCentered"/>
    <w:rsid w:val="008E0E09"/>
    <w:rPr>
      <w:rFonts w:ascii="Times New Roman" w:eastAsia="Times New Roman" w:hAnsi="Times New Roman" w:cs="Times New Roman"/>
      <w:b/>
      <w:sz w:val="20"/>
    </w:rPr>
  </w:style>
  <w:style w:type="character" w:customStyle="1" w:styleId="BodyTextBoldChar">
    <w:name w:val="Body Text Bold Char"/>
    <w:basedOn w:val="BodyTextChar"/>
    <w:link w:val="BodyTextBold"/>
    <w:rsid w:val="001C188E"/>
    <w:rPr>
      <w:rFonts w:ascii="Times New Roman" w:eastAsia="Times New Roman" w:hAnsi="Times New Roman" w:cs="Times New Roman"/>
      <w:b/>
      <w:sz w:val="24"/>
      <w:szCs w:val="24"/>
    </w:rPr>
  </w:style>
  <w:style w:type="paragraph" w:customStyle="1" w:styleId="NumberedListContinue">
    <w:name w:val="Numbered List Continue"/>
    <w:basedOn w:val="NumberedList"/>
    <w:link w:val="NumberedListContinueChar"/>
    <w:rsid w:val="00E04463"/>
    <w:pPr>
      <w:numPr>
        <w:numId w:val="0"/>
      </w:numPr>
      <w:ind w:left="630"/>
    </w:pPr>
  </w:style>
  <w:style w:type="paragraph" w:customStyle="1" w:styleId="NumberedList2Continue">
    <w:name w:val="Numbered List 2 Continue"/>
    <w:basedOn w:val="ListContinue2"/>
    <w:link w:val="NumberedList2ContinueChar"/>
    <w:rsid w:val="007736D8"/>
  </w:style>
  <w:style w:type="character" w:customStyle="1" w:styleId="NumberedListChar">
    <w:name w:val="Numbered List Char"/>
    <w:basedOn w:val="DefaultParagraphFont"/>
    <w:link w:val="NumberedList"/>
    <w:rsid w:val="00E04463"/>
    <w:rPr>
      <w:rFonts w:ascii="Times New Roman" w:eastAsia="Times New Roman" w:hAnsi="Times New Roman" w:cs="Times New Roman"/>
      <w:sz w:val="24"/>
      <w:szCs w:val="24"/>
    </w:rPr>
  </w:style>
  <w:style w:type="character" w:customStyle="1" w:styleId="NumberedListContinueChar">
    <w:name w:val="Numbered List Continue Char"/>
    <w:basedOn w:val="NumberedListChar"/>
    <w:link w:val="NumberedListContinue"/>
    <w:rsid w:val="00E04463"/>
    <w:rPr>
      <w:rFonts w:ascii="Times New Roman" w:eastAsia="Times New Roman" w:hAnsi="Times New Roman" w:cs="Times New Roman"/>
      <w:sz w:val="24"/>
      <w:szCs w:val="24"/>
    </w:rPr>
  </w:style>
  <w:style w:type="paragraph" w:customStyle="1" w:styleId="NumberedList3Continue">
    <w:name w:val="Numbered List 3 Continue"/>
    <w:basedOn w:val="ListContinue3"/>
    <w:link w:val="NumberedList3ContinueChar"/>
    <w:rsid w:val="009C63FD"/>
  </w:style>
  <w:style w:type="character" w:customStyle="1" w:styleId="ListContinue2Char">
    <w:name w:val="List Continue 2 Char"/>
    <w:aliases w:val="List Bullet 2 Continue Char"/>
    <w:basedOn w:val="DefaultParagraphFont"/>
    <w:link w:val="ListContinue2"/>
    <w:uiPriority w:val="99"/>
    <w:rsid w:val="007736D8"/>
    <w:rPr>
      <w:rFonts w:ascii="Times New Roman" w:eastAsia="Times New Roman" w:hAnsi="Times New Roman" w:cs="Times New Roman"/>
      <w:sz w:val="24"/>
      <w:szCs w:val="24"/>
    </w:rPr>
  </w:style>
  <w:style w:type="character" w:customStyle="1" w:styleId="NumberedList2ContinueChar">
    <w:name w:val="Numbered List 2 Continue Char"/>
    <w:basedOn w:val="ListContinue2Char"/>
    <w:link w:val="NumberedList2Continue"/>
    <w:rsid w:val="007736D8"/>
    <w:rPr>
      <w:rFonts w:ascii="Times New Roman" w:eastAsia="Times New Roman" w:hAnsi="Times New Roman" w:cs="Times New Roman"/>
      <w:sz w:val="24"/>
      <w:szCs w:val="24"/>
    </w:rPr>
  </w:style>
  <w:style w:type="paragraph" w:customStyle="1" w:styleId="NumberedList4Continue">
    <w:name w:val="Numbered List 4 Continue"/>
    <w:basedOn w:val="ListContinue4"/>
    <w:link w:val="NumberedList4ContinueChar"/>
    <w:rsid w:val="005367E6"/>
    <w:pPr>
      <w:ind w:left="1980"/>
    </w:pPr>
  </w:style>
  <w:style w:type="character" w:customStyle="1" w:styleId="ListContinue3Char">
    <w:name w:val="List Continue 3 Char"/>
    <w:aliases w:val="List Bullet 3 Continue Char"/>
    <w:basedOn w:val="DefaultParagraphFont"/>
    <w:link w:val="ListContinue3"/>
    <w:uiPriority w:val="99"/>
    <w:rsid w:val="007736D8"/>
    <w:rPr>
      <w:rFonts w:ascii="Times New Roman" w:eastAsia="Times New Roman" w:hAnsi="Times New Roman" w:cs="Times New Roman"/>
      <w:sz w:val="24"/>
      <w:szCs w:val="24"/>
    </w:rPr>
  </w:style>
  <w:style w:type="character" w:customStyle="1" w:styleId="NumberedList3ContinueChar">
    <w:name w:val="Numbered List 3 Continue Char"/>
    <w:basedOn w:val="ListContinue3Char"/>
    <w:link w:val="NumberedList3Continue"/>
    <w:rsid w:val="009C63FD"/>
    <w:rPr>
      <w:rFonts w:ascii="Times New Roman" w:eastAsia="Times New Roman" w:hAnsi="Times New Roman" w:cs="Times New Roman"/>
      <w:sz w:val="24"/>
      <w:szCs w:val="24"/>
    </w:rPr>
  </w:style>
  <w:style w:type="paragraph" w:customStyle="1" w:styleId="ListBullet4Continue">
    <w:name w:val="List Bullet 4 Continue"/>
    <w:basedOn w:val="ListBullet4"/>
    <w:link w:val="ListBullet4ContinueChar"/>
    <w:rsid w:val="00AD7DB9"/>
    <w:pPr>
      <w:numPr>
        <w:numId w:val="0"/>
      </w:numPr>
      <w:tabs>
        <w:tab w:val="clear" w:pos="1987"/>
      </w:tabs>
      <w:ind w:left="1987"/>
    </w:pPr>
  </w:style>
  <w:style w:type="character" w:customStyle="1" w:styleId="ListContinue4Char">
    <w:name w:val="List Continue 4 Char"/>
    <w:basedOn w:val="DefaultParagraphFont"/>
    <w:link w:val="ListContinue4"/>
    <w:uiPriority w:val="99"/>
    <w:rsid w:val="005367E6"/>
    <w:rPr>
      <w:rFonts w:ascii="Times New Roman" w:eastAsia="Times New Roman" w:hAnsi="Times New Roman" w:cs="Times New Roman"/>
      <w:sz w:val="24"/>
      <w:szCs w:val="24"/>
    </w:rPr>
  </w:style>
  <w:style w:type="character" w:customStyle="1" w:styleId="NumberedList4ContinueChar">
    <w:name w:val="Numbered List 4 Continue Char"/>
    <w:basedOn w:val="ListContinue4Char"/>
    <w:link w:val="NumberedList4Continue"/>
    <w:rsid w:val="005367E6"/>
    <w:rPr>
      <w:rFonts w:ascii="Times New Roman" w:eastAsia="Times New Roman" w:hAnsi="Times New Roman" w:cs="Times New Roman"/>
      <w:sz w:val="24"/>
      <w:szCs w:val="24"/>
    </w:rPr>
  </w:style>
  <w:style w:type="character" w:customStyle="1" w:styleId="ListBullet4Char">
    <w:name w:val="List Bullet 4 Char"/>
    <w:basedOn w:val="DefaultParagraphFont"/>
    <w:link w:val="ListBullet4"/>
    <w:rsid w:val="00AD7DB9"/>
    <w:rPr>
      <w:rFonts w:ascii="Times New Roman" w:eastAsia="Times New Roman" w:hAnsi="Times New Roman" w:cs="Times New Roman"/>
      <w:sz w:val="24"/>
      <w:szCs w:val="24"/>
    </w:rPr>
  </w:style>
  <w:style w:type="character" w:customStyle="1" w:styleId="ListBullet4ContinueChar">
    <w:name w:val="List Bullet 4 Continue Char"/>
    <w:basedOn w:val="ListBullet4Char"/>
    <w:link w:val="ListBullet4Continue"/>
    <w:rsid w:val="00AD7DB9"/>
    <w:rPr>
      <w:rFonts w:ascii="Times New Roman" w:eastAsia="Times New Roman" w:hAnsi="Times New Roman" w:cs="Times New Roman"/>
      <w:sz w:val="24"/>
      <w:szCs w:val="24"/>
    </w:rPr>
  </w:style>
  <w:style w:type="paragraph" w:customStyle="1" w:styleId="ContractInfo">
    <w:name w:val="Contract Info"/>
    <w:basedOn w:val="Disclaimer"/>
    <w:link w:val="ContractInfoChar"/>
    <w:qFormat/>
    <w:rsid w:val="0022583C"/>
  </w:style>
  <w:style w:type="character" w:customStyle="1" w:styleId="DisclaimerChar">
    <w:name w:val="Disclaimer Char"/>
    <w:basedOn w:val="DefaultParagraphFont"/>
    <w:link w:val="Disclaimer"/>
    <w:uiPriority w:val="12"/>
    <w:semiHidden/>
    <w:rsid w:val="0022583C"/>
    <w:rPr>
      <w:rFonts w:ascii="Times New Roman" w:eastAsia="Times New Roman" w:hAnsi="Times New Roman" w:cs="Times New Roman"/>
      <w:sz w:val="16"/>
      <w:szCs w:val="20"/>
    </w:rPr>
  </w:style>
  <w:style w:type="character" w:customStyle="1" w:styleId="ContractInfoChar">
    <w:name w:val="Contract Info Char"/>
    <w:basedOn w:val="DisclaimerChar"/>
    <w:link w:val="ContractInfo"/>
    <w:rsid w:val="0022583C"/>
    <w:rPr>
      <w:rFonts w:ascii="Times New Roman" w:eastAsia="Times New Roman" w:hAnsi="Times New Roman" w:cs="Times New Roman"/>
      <w:sz w:val="16"/>
      <w:szCs w:val="20"/>
    </w:rPr>
  </w:style>
  <w:style w:type="character" w:styleId="UnresolvedMention">
    <w:name w:val="Unresolved Mention"/>
    <w:basedOn w:val="DefaultParagraphFont"/>
    <w:uiPriority w:val="99"/>
    <w:semiHidden/>
    <w:unhideWhenUsed/>
    <w:rsid w:val="00720657"/>
    <w:rPr>
      <w:color w:val="808080"/>
      <w:shd w:val="clear" w:color="auto" w:fill="E6E6E6"/>
    </w:rPr>
  </w:style>
  <w:style w:type="paragraph" w:customStyle="1" w:styleId="ReferenceList">
    <w:name w:val="Reference List"/>
    <w:rsid w:val="00D26C8F"/>
    <w:pPr>
      <w:numPr>
        <w:numId w:val="12"/>
      </w:numPr>
      <w:tabs>
        <w:tab w:val="left" w:pos="576"/>
      </w:tabs>
      <w:spacing w:after="120" w:line="240" w:lineRule="auto"/>
      <w:ind w:left="576" w:hanging="576"/>
    </w:pPr>
    <w:rPr>
      <w:rFonts w:ascii="Times New Roman" w:eastAsia="Times New Roman" w:hAnsi="Times New Roman" w:cs="Times New Roman"/>
      <w:sz w:val="24"/>
      <w:szCs w:val="24"/>
    </w:rPr>
  </w:style>
  <w:style w:type="paragraph" w:customStyle="1" w:styleId="BodyTextRightAligned">
    <w:name w:val="Body Text Right Aligned"/>
    <w:basedOn w:val="ListContinue4"/>
    <w:next w:val="Normal"/>
    <w:rsid w:val="00DD31E6"/>
    <w:pPr>
      <w:ind w:left="1800"/>
    </w:pPr>
    <w:rPr>
      <w:rFonts w:ascii="Cambria" w:hAnsi="Cambria"/>
      <w:noProof/>
    </w:rPr>
  </w:style>
  <w:style w:type="paragraph" w:customStyle="1" w:styleId="SubTitleCover">
    <w:name w:val="SubTitleCover"/>
    <w:basedOn w:val="Subtitle"/>
    <w:link w:val="SubTitleCoverChar"/>
    <w:autoRedefine/>
    <w:rsid w:val="00DD31E6"/>
    <w:pPr>
      <w:numPr>
        <w:ilvl w:val="0"/>
      </w:numPr>
      <w:spacing w:line="312" w:lineRule="auto"/>
      <w:ind w:left="1080"/>
      <w:jc w:val="right"/>
    </w:pPr>
    <w:rPr>
      <w:rFonts w:ascii="Arial Narrow" w:eastAsia="Times New Roman" w:hAnsi="Arial Narrow" w:cs="Times New Roman"/>
      <w:iCs w:val="0"/>
      <w:color w:val="auto"/>
      <w:spacing w:val="0"/>
      <w:sz w:val="18"/>
      <w:szCs w:val="18"/>
    </w:rPr>
  </w:style>
  <w:style w:type="character" w:customStyle="1" w:styleId="SubTitleCoverChar">
    <w:name w:val="SubTitleCover Char"/>
    <w:basedOn w:val="DefaultParagraphFont"/>
    <w:link w:val="SubTitleCover"/>
    <w:rsid w:val="00DD31E6"/>
    <w:rPr>
      <w:rFonts w:ascii="Arial Narrow" w:eastAsia="Times New Roman" w:hAnsi="Arial Narrow" w:cs="Times New Roman"/>
      <w:b/>
      <w:i/>
      <w:sz w:val="18"/>
      <w:szCs w:val="18"/>
    </w:rPr>
  </w:style>
  <w:style w:type="paragraph" w:customStyle="1" w:styleId="Titlecover">
    <w:name w:val="Title cover"/>
    <w:basedOn w:val="Normal"/>
    <w:autoRedefine/>
    <w:rsid w:val="00DD31E6"/>
    <w:pPr>
      <w:ind w:left="1260"/>
      <w:jc w:val="right"/>
    </w:pPr>
    <w:rPr>
      <w:rFonts w:ascii="Arial Narrow" w:eastAsiaTheme="majorEastAsia" w:hAnsi="Arial Narrow"/>
      <w:b/>
      <w:sz w:val="56"/>
      <w:szCs w:val="52"/>
    </w:rPr>
  </w:style>
  <w:style w:type="paragraph" w:customStyle="1" w:styleId="Location">
    <w:name w:val="Location"/>
    <w:basedOn w:val="Normal"/>
    <w:link w:val="LocationChar"/>
    <w:qFormat/>
    <w:rsid w:val="00DD31E6"/>
    <w:pPr>
      <w:ind w:left="-540"/>
    </w:pPr>
    <w:rPr>
      <w:rFonts w:ascii="Arial Unicode MS" w:eastAsia="Arial Unicode MS" w:hAnsi="Arial Unicode MS" w:cs="Arial Unicode MS"/>
      <w:b/>
      <w:color w:val="FFFFFF" w:themeColor="background1"/>
    </w:rPr>
  </w:style>
  <w:style w:type="character" w:customStyle="1" w:styleId="LocationChar">
    <w:name w:val="Location Char"/>
    <w:basedOn w:val="DefaultParagraphFont"/>
    <w:link w:val="Location"/>
    <w:rsid w:val="00DD31E6"/>
    <w:rPr>
      <w:rFonts w:ascii="Arial Unicode MS" w:eastAsia="Arial Unicode MS" w:hAnsi="Arial Unicode MS" w:cs="Arial Unicode MS"/>
      <w:b/>
      <w:color w:val="FFFFFF" w:themeColor="background1"/>
      <w:sz w:val="24"/>
      <w:szCs w:val="24"/>
    </w:rPr>
  </w:style>
  <w:style w:type="paragraph" w:styleId="ListParagraph">
    <w:name w:val="List Paragraph"/>
    <w:basedOn w:val="Normal"/>
    <w:link w:val="ListParagraphChar"/>
    <w:uiPriority w:val="34"/>
    <w:qFormat/>
    <w:rsid w:val="00BE2BA6"/>
    <w:pPr>
      <w:ind w:left="720"/>
      <w:contextualSpacing/>
    </w:pPr>
    <w:rPr>
      <w:rFonts w:asciiTheme="minorHAnsi" w:eastAsiaTheme="minorHAnsi" w:hAnsiTheme="minorHAnsi" w:cstheme="minorBidi"/>
      <w:sz w:val="22"/>
      <w:szCs w:val="22"/>
    </w:rPr>
  </w:style>
  <w:style w:type="character" w:styleId="CommentReference">
    <w:name w:val="annotation reference"/>
    <w:basedOn w:val="DefaultParagraphFont"/>
    <w:uiPriority w:val="99"/>
    <w:semiHidden/>
    <w:unhideWhenUsed/>
    <w:rsid w:val="008D1636"/>
    <w:rPr>
      <w:sz w:val="16"/>
      <w:szCs w:val="16"/>
    </w:rPr>
  </w:style>
  <w:style w:type="paragraph" w:styleId="CommentText">
    <w:name w:val="annotation text"/>
    <w:basedOn w:val="Normal"/>
    <w:link w:val="CommentTextChar"/>
    <w:uiPriority w:val="99"/>
    <w:semiHidden/>
    <w:unhideWhenUsed/>
    <w:rsid w:val="008D1636"/>
    <w:rPr>
      <w:sz w:val="20"/>
      <w:szCs w:val="20"/>
    </w:rPr>
  </w:style>
  <w:style w:type="character" w:customStyle="1" w:styleId="CommentTextChar">
    <w:name w:val="Comment Text Char"/>
    <w:basedOn w:val="DefaultParagraphFont"/>
    <w:link w:val="CommentText"/>
    <w:uiPriority w:val="99"/>
    <w:semiHidden/>
    <w:rsid w:val="008D163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D1636"/>
    <w:rPr>
      <w:b/>
      <w:bCs/>
    </w:rPr>
  </w:style>
  <w:style w:type="character" w:customStyle="1" w:styleId="CommentSubjectChar">
    <w:name w:val="Comment Subject Char"/>
    <w:basedOn w:val="CommentTextChar"/>
    <w:link w:val="CommentSubject"/>
    <w:uiPriority w:val="99"/>
    <w:semiHidden/>
    <w:rsid w:val="008D1636"/>
    <w:rPr>
      <w:rFonts w:ascii="Times New Roman" w:eastAsia="Times New Roman" w:hAnsi="Times New Roman" w:cs="Times New Roman"/>
      <w:b/>
      <w:bCs/>
      <w:sz w:val="20"/>
      <w:szCs w:val="20"/>
    </w:rPr>
  </w:style>
  <w:style w:type="character" w:customStyle="1" w:styleId="NoSpacingChar">
    <w:name w:val="No Spacing Char"/>
    <w:basedOn w:val="DefaultParagraphFont"/>
    <w:link w:val="NoSpacing"/>
    <w:uiPriority w:val="1"/>
    <w:rsid w:val="007D6929"/>
    <w:rPr>
      <w:rFonts w:ascii="Times New Roman" w:eastAsia="Times New Roman" w:hAnsi="Times New Roman" w:cs="Times New Roman"/>
      <w:sz w:val="24"/>
      <w:szCs w:val="24"/>
    </w:rPr>
  </w:style>
  <w:style w:type="paragraph" w:customStyle="1" w:styleId="author">
    <w:name w:val="author"/>
    <w:basedOn w:val="Normal"/>
    <w:rsid w:val="00DA6039"/>
    <w:pPr>
      <w:spacing w:before="100" w:beforeAutospacing="1" w:after="100" w:afterAutospacing="1"/>
    </w:pPr>
  </w:style>
  <w:style w:type="paragraph" w:styleId="Revision">
    <w:name w:val="Revision"/>
    <w:hidden/>
    <w:uiPriority w:val="99"/>
    <w:semiHidden/>
    <w:rsid w:val="009A4077"/>
    <w:pPr>
      <w:spacing w:after="0"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7D7C8B"/>
  </w:style>
  <w:style w:type="character" w:customStyle="1" w:styleId="ListParagraphChar">
    <w:name w:val="List Paragraph Char"/>
    <w:link w:val="ListParagraph"/>
    <w:uiPriority w:val="34"/>
    <w:rsid w:val="000634FF"/>
  </w:style>
  <w:style w:type="paragraph" w:styleId="TOCHeading">
    <w:name w:val="TOC Heading"/>
    <w:basedOn w:val="Heading1"/>
    <w:next w:val="Normal"/>
    <w:uiPriority w:val="39"/>
    <w:unhideWhenUsed/>
    <w:qFormat/>
    <w:rsid w:val="00A74638"/>
    <w:pPr>
      <w:keepLines/>
      <w:numPr>
        <w:numId w:val="0"/>
      </w:numPr>
      <w:spacing w:after="0" w:line="259" w:lineRule="auto"/>
      <w:outlineLvl w:val="9"/>
    </w:pPr>
    <w:rPr>
      <w:rFonts w:asciiTheme="majorHAnsi" w:hAnsiTheme="majorHAnsi"/>
      <w:b w:val="0"/>
      <w:bCs w:val="0"/>
      <w:color w:val="365F91" w:themeColor="accent1" w:themeShade="BF"/>
      <w:sz w:val="32"/>
      <w:szCs w:val="32"/>
    </w:rPr>
  </w:style>
  <w:style w:type="paragraph" w:styleId="TOC7">
    <w:name w:val="toc 7"/>
    <w:basedOn w:val="Normal"/>
    <w:next w:val="Normal"/>
    <w:autoRedefine/>
    <w:uiPriority w:val="39"/>
    <w:semiHidden/>
    <w:unhideWhenUsed/>
    <w:rsid w:val="003E42A2"/>
    <w:pPr>
      <w:spacing w:after="100"/>
      <w:ind w:left="1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05877">
      <w:bodyDiv w:val="1"/>
      <w:marLeft w:val="0"/>
      <w:marRight w:val="0"/>
      <w:marTop w:val="0"/>
      <w:marBottom w:val="0"/>
      <w:divBdr>
        <w:top w:val="none" w:sz="0" w:space="0" w:color="auto"/>
        <w:left w:val="none" w:sz="0" w:space="0" w:color="auto"/>
        <w:bottom w:val="none" w:sz="0" w:space="0" w:color="auto"/>
        <w:right w:val="none" w:sz="0" w:space="0" w:color="auto"/>
      </w:divBdr>
    </w:div>
    <w:div w:id="77336281">
      <w:bodyDiv w:val="1"/>
      <w:marLeft w:val="0"/>
      <w:marRight w:val="0"/>
      <w:marTop w:val="0"/>
      <w:marBottom w:val="0"/>
      <w:divBdr>
        <w:top w:val="none" w:sz="0" w:space="0" w:color="auto"/>
        <w:left w:val="none" w:sz="0" w:space="0" w:color="auto"/>
        <w:bottom w:val="none" w:sz="0" w:space="0" w:color="auto"/>
        <w:right w:val="none" w:sz="0" w:space="0" w:color="auto"/>
      </w:divBdr>
    </w:div>
    <w:div w:id="278295171">
      <w:bodyDiv w:val="1"/>
      <w:marLeft w:val="0"/>
      <w:marRight w:val="0"/>
      <w:marTop w:val="0"/>
      <w:marBottom w:val="0"/>
      <w:divBdr>
        <w:top w:val="none" w:sz="0" w:space="0" w:color="auto"/>
        <w:left w:val="none" w:sz="0" w:space="0" w:color="auto"/>
        <w:bottom w:val="none" w:sz="0" w:space="0" w:color="auto"/>
        <w:right w:val="none" w:sz="0" w:space="0" w:color="auto"/>
      </w:divBdr>
    </w:div>
    <w:div w:id="574903570">
      <w:bodyDiv w:val="1"/>
      <w:marLeft w:val="0"/>
      <w:marRight w:val="0"/>
      <w:marTop w:val="0"/>
      <w:marBottom w:val="0"/>
      <w:divBdr>
        <w:top w:val="none" w:sz="0" w:space="0" w:color="auto"/>
        <w:left w:val="none" w:sz="0" w:space="0" w:color="auto"/>
        <w:bottom w:val="none" w:sz="0" w:space="0" w:color="auto"/>
        <w:right w:val="none" w:sz="0" w:space="0" w:color="auto"/>
      </w:divBdr>
    </w:div>
    <w:div w:id="765270161">
      <w:bodyDiv w:val="1"/>
      <w:marLeft w:val="0"/>
      <w:marRight w:val="0"/>
      <w:marTop w:val="0"/>
      <w:marBottom w:val="0"/>
      <w:divBdr>
        <w:top w:val="none" w:sz="0" w:space="0" w:color="auto"/>
        <w:left w:val="none" w:sz="0" w:space="0" w:color="auto"/>
        <w:bottom w:val="none" w:sz="0" w:space="0" w:color="auto"/>
        <w:right w:val="none" w:sz="0" w:space="0" w:color="auto"/>
      </w:divBdr>
    </w:div>
    <w:div w:id="918633909">
      <w:bodyDiv w:val="1"/>
      <w:marLeft w:val="0"/>
      <w:marRight w:val="0"/>
      <w:marTop w:val="0"/>
      <w:marBottom w:val="0"/>
      <w:divBdr>
        <w:top w:val="none" w:sz="0" w:space="0" w:color="auto"/>
        <w:left w:val="none" w:sz="0" w:space="0" w:color="auto"/>
        <w:bottom w:val="none" w:sz="0" w:space="0" w:color="auto"/>
        <w:right w:val="none" w:sz="0" w:space="0" w:color="auto"/>
      </w:divBdr>
    </w:div>
    <w:div w:id="1016230887">
      <w:bodyDiv w:val="1"/>
      <w:marLeft w:val="0"/>
      <w:marRight w:val="0"/>
      <w:marTop w:val="0"/>
      <w:marBottom w:val="0"/>
      <w:divBdr>
        <w:top w:val="none" w:sz="0" w:space="0" w:color="auto"/>
        <w:left w:val="none" w:sz="0" w:space="0" w:color="auto"/>
        <w:bottom w:val="none" w:sz="0" w:space="0" w:color="auto"/>
        <w:right w:val="none" w:sz="0" w:space="0" w:color="auto"/>
      </w:divBdr>
    </w:div>
    <w:div w:id="1081172547">
      <w:bodyDiv w:val="1"/>
      <w:marLeft w:val="0"/>
      <w:marRight w:val="0"/>
      <w:marTop w:val="0"/>
      <w:marBottom w:val="0"/>
      <w:divBdr>
        <w:top w:val="none" w:sz="0" w:space="0" w:color="auto"/>
        <w:left w:val="none" w:sz="0" w:space="0" w:color="auto"/>
        <w:bottom w:val="none" w:sz="0" w:space="0" w:color="auto"/>
        <w:right w:val="none" w:sz="0" w:space="0" w:color="auto"/>
      </w:divBdr>
    </w:div>
    <w:div w:id="1219976545">
      <w:bodyDiv w:val="1"/>
      <w:marLeft w:val="0"/>
      <w:marRight w:val="0"/>
      <w:marTop w:val="0"/>
      <w:marBottom w:val="0"/>
      <w:divBdr>
        <w:top w:val="none" w:sz="0" w:space="0" w:color="auto"/>
        <w:left w:val="none" w:sz="0" w:space="0" w:color="auto"/>
        <w:bottom w:val="none" w:sz="0" w:space="0" w:color="auto"/>
        <w:right w:val="none" w:sz="0" w:space="0" w:color="auto"/>
      </w:divBdr>
    </w:div>
    <w:div w:id="1302735147">
      <w:bodyDiv w:val="1"/>
      <w:marLeft w:val="0"/>
      <w:marRight w:val="0"/>
      <w:marTop w:val="0"/>
      <w:marBottom w:val="0"/>
      <w:divBdr>
        <w:top w:val="none" w:sz="0" w:space="0" w:color="auto"/>
        <w:left w:val="none" w:sz="0" w:space="0" w:color="auto"/>
        <w:bottom w:val="none" w:sz="0" w:space="0" w:color="auto"/>
        <w:right w:val="none" w:sz="0" w:space="0" w:color="auto"/>
      </w:divBdr>
      <w:divsChild>
        <w:div w:id="1896505416">
          <w:marLeft w:val="0"/>
          <w:marRight w:val="0"/>
          <w:marTop w:val="0"/>
          <w:marBottom w:val="0"/>
          <w:divBdr>
            <w:top w:val="none" w:sz="0" w:space="0" w:color="auto"/>
            <w:left w:val="none" w:sz="0" w:space="0" w:color="auto"/>
            <w:bottom w:val="none" w:sz="0" w:space="0" w:color="auto"/>
            <w:right w:val="none" w:sz="0" w:space="0" w:color="auto"/>
          </w:divBdr>
          <w:divsChild>
            <w:div w:id="846332731">
              <w:marLeft w:val="0"/>
              <w:marRight w:val="0"/>
              <w:marTop w:val="0"/>
              <w:marBottom w:val="0"/>
              <w:divBdr>
                <w:top w:val="none" w:sz="0" w:space="0" w:color="auto"/>
                <w:left w:val="none" w:sz="0" w:space="0" w:color="auto"/>
                <w:bottom w:val="none" w:sz="0" w:space="0" w:color="auto"/>
                <w:right w:val="none" w:sz="0" w:space="0" w:color="auto"/>
              </w:divBdr>
              <w:divsChild>
                <w:div w:id="247351559">
                  <w:marLeft w:val="0"/>
                  <w:marRight w:val="0"/>
                  <w:marTop w:val="0"/>
                  <w:marBottom w:val="0"/>
                  <w:divBdr>
                    <w:top w:val="none" w:sz="0" w:space="0" w:color="auto"/>
                    <w:left w:val="none" w:sz="0" w:space="0" w:color="auto"/>
                    <w:bottom w:val="none" w:sz="0" w:space="0" w:color="auto"/>
                    <w:right w:val="none" w:sz="0" w:space="0" w:color="auto"/>
                  </w:divBdr>
                  <w:divsChild>
                    <w:div w:id="203912524">
                      <w:marLeft w:val="4275"/>
                      <w:marRight w:val="0"/>
                      <w:marTop w:val="0"/>
                      <w:marBottom w:val="0"/>
                      <w:divBdr>
                        <w:top w:val="none" w:sz="0" w:space="0" w:color="auto"/>
                        <w:left w:val="none" w:sz="0" w:space="0" w:color="auto"/>
                        <w:bottom w:val="none" w:sz="0" w:space="0" w:color="auto"/>
                        <w:right w:val="none" w:sz="0" w:space="0" w:color="auto"/>
                      </w:divBdr>
                      <w:divsChild>
                        <w:div w:id="990255510">
                          <w:marLeft w:val="0"/>
                          <w:marRight w:val="0"/>
                          <w:marTop w:val="0"/>
                          <w:marBottom w:val="0"/>
                          <w:divBdr>
                            <w:top w:val="none" w:sz="0" w:space="0" w:color="auto"/>
                            <w:left w:val="none" w:sz="0" w:space="0" w:color="auto"/>
                            <w:bottom w:val="none" w:sz="0" w:space="0" w:color="auto"/>
                            <w:right w:val="none" w:sz="0" w:space="0" w:color="auto"/>
                          </w:divBdr>
                          <w:divsChild>
                            <w:div w:id="11922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8945925">
      <w:bodyDiv w:val="1"/>
      <w:marLeft w:val="0"/>
      <w:marRight w:val="0"/>
      <w:marTop w:val="0"/>
      <w:marBottom w:val="0"/>
      <w:divBdr>
        <w:top w:val="none" w:sz="0" w:space="0" w:color="auto"/>
        <w:left w:val="none" w:sz="0" w:space="0" w:color="auto"/>
        <w:bottom w:val="none" w:sz="0" w:space="0" w:color="auto"/>
        <w:right w:val="none" w:sz="0" w:space="0" w:color="auto"/>
      </w:divBdr>
    </w:div>
    <w:div w:id="1415205149">
      <w:bodyDiv w:val="1"/>
      <w:marLeft w:val="0"/>
      <w:marRight w:val="0"/>
      <w:marTop w:val="0"/>
      <w:marBottom w:val="0"/>
      <w:divBdr>
        <w:top w:val="none" w:sz="0" w:space="0" w:color="auto"/>
        <w:left w:val="none" w:sz="0" w:space="0" w:color="auto"/>
        <w:bottom w:val="none" w:sz="0" w:space="0" w:color="auto"/>
        <w:right w:val="none" w:sz="0" w:space="0" w:color="auto"/>
      </w:divBdr>
    </w:div>
    <w:div w:id="1555240497">
      <w:bodyDiv w:val="1"/>
      <w:marLeft w:val="0"/>
      <w:marRight w:val="0"/>
      <w:marTop w:val="0"/>
      <w:marBottom w:val="0"/>
      <w:divBdr>
        <w:top w:val="none" w:sz="0" w:space="0" w:color="auto"/>
        <w:left w:val="none" w:sz="0" w:space="0" w:color="auto"/>
        <w:bottom w:val="none" w:sz="0" w:space="0" w:color="auto"/>
        <w:right w:val="none" w:sz="0" w:space="0" w:color="auto"/>
      </w:divBdr>
    </w:div>
    <w:div w:id="1646278491">
      <w:bodyDiv w:val="1"/>
      <w:marLeft w:val="0"/>
      <w:marRight w:val="0"/>
      <w:marTop w:val="0"/>
      <w:marBottom w:val="0"/>
      <w:divBdr>
        <w:top w:val="none" w:sz="0" w:space="0" w:color="auto"/>
        <w:left w:val="none" w:sz="0" w:space="0" w:color="auto"/>
        <w:bottom w:val="none" w:sz="0" w:space="0" w:color="auto"/>
        <w:right w:val="none" w:sz="0" w:space="0" w:color="auto"/>
      </w:divBdr>
    </w:div>
    <w:div w:id="1746756434">
      <w:bodyDiv w:val="1"/>
      <w:marLeft w:val="0"/>
      <w:marRight w:val="0"/>
      <w:marTop w:val="0"/>
      <w:marBottom w:val="0"/>
      <w:divBdr>
        <w:top w:val="none" w:sz="0" w:space="0" w:color="auto"/>
        <w:left w:val="none" w:sz="0" w:space="0" w:color="auto"/>
        <w:bottom w:val="none" w:sz="0" w:space="0" w:color="auto"/>
        <w:right w:val="none" w:sz="0" w:space="0" w:color="auto"/>
      </w:divBdr>
    </w:div>
    <w:div w:id="1796412986">
      <w:bodyDiv w:val="1"/>
      <w:marLeft w:val="0"/>
      <w:marRight w:val="0"/>
      <w:marTop w:val="0"/>
      <w:marBottom w:val="0"/>
      <w:divBdr>
        <w:top w:val="none" w:sz="0" w:space="0" w:color="auto"/>
        <w:left w:val="none" w:sz="0" w:space="0" w:color="auto"/>
        <w:bottom w:val="none" w:sz="0" w:space="0" w:color="auto"/>
        <w:right w:val="none" w:sz="0" w:space="0" w:color="auto"/>
      </w:divBdr>
    </w:div>
    <w:div w:id="1908689375">
      <w:bodyDiv w:val="1"/>
      <w:marLeft w:val="0"/>
      <w:marRight w:val="0"/>
      <w:marTop w:val="0"/>
      <w:marBottom w:val="0"/>
      <w:divBdr>
        <w:top w:val="none" w:sz="0" w:space="0" w:color="auto"/>
        <w:left w:val="none" w:sz="0" w:space="0" w:color="auto"/>
        <w:bottom w:val="none" w:sz="0" w:space="0" w:color="auto"/>
        <w:right w:val="none" w:sz="0" w:space="0" w:color="auto"/>
      </w:divBdr>
    </w:div>
    <w:div w:id="1936595620">
      <w:bodyDiv w:val="1"/>
      <w:marLeft w:val="0"/>
      <w:marRight w:val="0"/>
      <w:marTop w:val="0"/>
      <w:marBottom w:val="0"/>
      <w:divBdr>
        <w:top w:val="none" w:sz="0" w:space="0" w:color="auto"/>
        <w:left w:val="none" w:sz="0" w:space="0" w:color="auto"/>
        <w:bottom w:val="none" w:sz="0" w:space="0" w:color="auto"/>
        <w:right w:val="none" w:sz="0" w:space="0" w:color="auto"/>
      </w:divBdr>
      <w:divsChild>
        <w:div w:id="1428621195">
          <w:marLeft w:val="547"/>
          <w:marRight w:val="0"/>
          <w:marTop w:val="0"/>
          <w:marBottom w:val="0"/>
          <w:divBdr>
            <w:top w:val="none" w:sz="0" w:space="0" w:color="auto"/>
            <w:left w:val="none" w:sz="0" w:space="0" w:color="auto"/>
            <w:bottom w:val="none" w:sz="0" w:space="0" w:color="auto"/>
            <w:right w:val="none" w:sz="0" w:space="0" w:color="auto"/>
          </w:divBdr>
        </w:div>
      </w:divsChild>
    </w:div>
    <w:div w:id="1945988806">
      <w:bodyDiv w:val="1"/>
      <w:marLeft w:val="0"/>
      <w:marRight w:val="0"/>
      <w:marTop w:val="0"/>
      <w:marBottom w:val="0"/>
      <w:divBdr>
        <w:top w:val="none" w:sz="0" w:space="0" w:color="auto"/>
        <w:left w:val="none" w:sz="0" w:space="0" w:color="auto"/>
        <w:bottom w:val="none" w:sz="0" w:space="0" w:color="auto"/>
        <w:right w:val="none" w:sz="0" w:space="0" w:color="auto"/>
      </w:divBdr>
    </w:div>
    <w:div w:id="1963262355">
      <w:bodyDiv w:val="1"/>
      <w:marLeft w:val="0"/>
      <w:marRight w:val="0"/>
      <w:marTop w:val="0"/>
      <w:marBottom w:val="0"/>
      <w:divBdr>
        <w:top w:val="none" w:sz="0" w:space="0" w:color="auto"/>
        <w:left w:val="none" w:sz="0" w:space="0" w:color="auto"/>
        <w:bottom w:val="none" w:sz="0" w:space="0" w:color="auto"/>
        <w:right w:val="none" w:sz="0" w:space="0" w:color="auto"/>
      </w:divBdr>
    </w:div>
    <w:div w:id="2118671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www.datasciencecentral.com/profiles/blogs/difference-between-machine-learning-data-science-ai-deep-learning" TargetMode="External"/><Relationship Id="rId26" Type="http://schemas.openxmlformats.org/officeDocument/2006/relationships/image" Target="media/image8.png"/><Relationship Id="rId39" Type="http://schemas.openxmlformats.org/officeDocument/2006/relationships/image" Target="media/image16.png"/><Relationship Id="rId21" Type="http://schemas.openxmlformats.org/officeDocument/2006/relationships/hyperlink" Target="https://cft.vanderbilt.edu/guides-sub-pages/cats/" TargetMode="External"/><Relationship Id="rId34" Type="http://schemas.openxmlformats.org/officeDocument/2006/relationships/image" Target="media/image11.png"/><Relationship Id="rId42" Type="http://schemas.openxmlformats.org/officeDocument/2006/relationships/hyperlink" Target="https://jupyter.org/" TargetMode="External"/><Relationship Id="rId47" Type="http://schemas.openxmlformats.org/officeDocument/2006/relationships/hyperlink" Target="https://scikit-learn.org/stable/" TargetMode="External"/><Relationship Id="rId50" Type="http://schemas.openxmlformats.org/officeDocument/2006/relationships/hyperlink" Target="http://www.fractuslearning.com/" TargetMode="External"/><Relationship Id="rId55" Type="http://schemas.openxmlformats.org/officeDocument/2006/relationships/hyperlink" Target="http://thepeakperformancecenter.com/educational-learning/teaching-training/principles-of-instruction/ropes-model/" TargetMode="Externa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9.png"/><Relationship Id="rId11" Type="http://schemas.openxmlformats.org/officeDocument/2006/relationships/endnotes" Target="endnotes.xm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www.edx.org/course/introduction-to-python-absolute-beginner-3" TargetMode="External"/><Relationship Id="rId53" Type="http://schemas.openxmlformats.org/officeDocument/2006/relationships/hyperlink" Target="https://carey.jhu.edu/uploads/documents/520.710_AY17-18.docx" TargetMode="External"/><Relationship Id="rId5" Type="http://schemas.openxmlformats.org/officeDocument/2006/relationships/customXml" Target="../customXml/item5.xml"/><Relationship Id="rId19" Type="http://schemas.openxmlformats.org/officeDocument/2006/relationships/hyperlink" Target="https://becominghuman.ai/an-introduction-to-machine-learning-7db04da817c4"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hyperlink" Target="https://cft.vanderbilt.edu/guides-sub-pages/cats/" TargetMode="External"/><Relationship Id="rId30" Type="http://schemas.openxmlformats.org/officeDocument/2006/relationships/header" Target="header2.xml"/><Relationship Id="rId35" Type="http://schemas.openxmlformats.org/officeDocument/2006/relationships/image" Target="media/image12.png"/><Relationship Id="rId43" Type="http://schemas.openxmlformats.org/officeDocument/2006/relationships/hyperlink" Target="https://www.youtube.com/watch?v=k9TUPpGqYTo&amp;list=PL-osiE80TeTskrapNbzXhwoFUiLCjGgY7&amp;index=2" TargetMode="External"/><Relationship Id="rId48" Type="http://schemas.openxmlformats.org/officeDocument/2006/relationships/hyperlink" Target="https://github.com/machinelearningmindset/machine-learning-course" TargetMode="External"/><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hyperlink" Target="http://creativecommons.org/licenses/by-sa/4.0/"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1.xml"/><Relationship Id="rId25" Type="http://schemas.openxmlformats.org/officeDocument/2006/relationships/image" Target="media/image7.png"/><Relationship Id="rId33" Type="http://schemas.openxmlformats.org/officeDocument/2006/relationships/hyperlink" Target="https://archive.ics.uci.edu/ml/datasets/iris" TargetMode="External"/><Relationship Id="rId38" Type="http://schemas.openxmlformats.org/officeDocument/2006/relationships/image" Target="media/image15.png"/><Relationship Id="rId46" Type="http://schemas.openxmlformats.org/officeDocument/2006/relationships/hyperlink" Target="https://developers.google.com/machine-learning/crash-course/" TargetMode="External"/><Relationship Id="rId20" Type="http://schemas.openxmlformats.org/officeDocument/2006/relationships/image" Target="media/image3.png"/><Relationship Id="rId41" Type="http://schemas.openxmlformats.org/officeDocument/2006/relationships/hyperlink" Target="https://www.youtube.com/watch?v=jZ952vChhuI" TargetMode="External"/><Relationship Id="rId54" Type="http://schemas.openxmlformats.org/officeDocument/2006/relationships/hyperlink" Target="https://becominghuman.ai/an-introduction-to-machine-learning-7db04da817c4"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1.JPG"/><Relationship Id="rId23" Type="http://schemas.openxmlformats.org/officeDocument/2006/relationships/image" Target="media/image5.png"/><Relationship Id="rId28" Type="http://schemas.openxmlformats.org/officeDocument/2006/relationships/hyperlink" Target="https://learn.01730.net/course/GMU-CSI500/overview" TargetMode="External"/><Relationship Id="rId36" Type="http://schemas.openxmlformats.org/officeDocument/2006/relationships/image" Target="media/image13.png"/><Relationship Id="rId49" Type="http://schemas.openxmlformats.org/officeDocument/2006/relationships/image" Target="media/image18.png"/><Relationship Id="rId57"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footer" Target="footer4.xml"/><Relationship Id="rId44" Type="http://schemas.openxmlformats.org/officeDocument/2006/relationships/hyperlink" Target="https://automatetheboringstuff.com/" TargetMode="External"/><Relationship Id="rId52" Type="http://schemas.openxmlformats.org/officeDocument/2006/relationships/hyperlink" Target="https://cft.vanderbilt.edu/guides-sub-pages/cat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Data\Microsoft\Windows\Templates\MITRE\techdoc_lite_deliverables_2018.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mso-contentType ?>
<customXsn xmlns="http://schemas.microsoft.com/office/2006/metadata/customXsn">
  <xsnLocation/>
  <cached>True</cached>
  <openByDefault>True</openByDefault>
  <xsnScope/>
</customXsn>
</file>

<file path=customXml/item3.xml><?xml version="1.0" encoding="utf-8"?>
<p:properties xmlns:p="http://schemas.microsoft.com/office/2006/metadata/properties" xmlns:xsi="http://www.w3.org/2001/XMLSchema-instance" xmlns:pc="http://schemas.microsoft.com/office/infopath/2007/PartnerControls">
  <documentManagement>
    <_Contributor xmlns="http://schemas.microsoft.com/sharepoint/v3/fields" xsi:nil="true"/>
    <Reference xmlns="7eafa589-05fd-4790-88b0-0994553db300">TBD</Reference>
  </documentManagement>
</p:properties>
</file>

<file path=customXml/item4.xml><?xml version="1.0" encoding="utf-8"?>
<ct:contentTypeSchema xmlns:ct="http://schemas.microsoft.com/office/2006/metadata/contentType" xmlns:ma="http://schemas.microsoft.com/office/2006/metadata/properties/metaAttributes" ct:_="" ma:_="" ma:contentTypeName="MITRE Work" ma:contentTypeID="0x010100823A99C636F7423283FB0D200866C61300879C4A75C924624D83D7CEF7AC25DEBB" ma:contentTypeVersion="5" ma:contentTypeDescription="Materials and documents that contain MITRE authored content and other content directly attributable to MITRE and its work" ma:contentTypeScope="" ma:versionID="fc89dbf8e8e73ad50f575f2bdc5ec054">
  <xsd:schema xmlns:xsd="http://www.w3.org/2001/XMLSchema" xmlns:xs="http://www.w3.org/2001/XMLSchema" xmlns:p="http://schemas.microsoft.com/office/2006/metadata/properties" xmlns:ns2="http://schemas.microsoft.com/sharepoint/v3/fields" xmlns:ns3="8020a6eb-1ca7-418b-a587-333edd9477b5" xmlns:ns4="7eafa589-05fd-4790-88b0-0994553db300" targetNamespace="http://schemas.microsoft.com/office/2006/metadata/properties" ma:root="true" ma:fieldsID="a50c214852686e524f62245202fe1565" ns2:_="" ns3:_="" ns4:_="">
    <xsd:import namespace="http://schemas.microsoft.com/sharepoint/v3/fields"/>
    <xsd:import namespace="8020a6eb-1ca7-418b-a587-333edd9477b5"/>
    <xsd:import namespace="7eafa589-05fd-4790-88b0-0994553db300"/>
    <xsd:element name="properties">
      <xsd:complexType>
        <xsd:sequence>
          <xsd:element name="documentManagement">
            <xsd:complexType>
              <xsd:all>
                <xsd:element ref="ns2:_Contributor" minOccurs="0"/>
                <xsd:element ref="ns3:SharedWithUsers" minOccurs="0"/>
                <xsd:element ref="ns4:Referenc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Contributor" ma:index="9" nillable="true" ma:displayName="Contributor" ma:description="One or more people or organizations that contributed to this resource" ma:internalName="_Contributor">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020a6eb-1ca7-418b-a587-333edd9477b5"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7eafa589-05fd-4790-88b0-0994553db300" elementFormDefault="qualified">
    <xsd:import namespace="http://schemas.microsoft.com/office/2006/documentManagement/types"/>
    <xsd:import namespace="http://schemas.microsoft.com/office/infopath/2007/PartnerControls"/>
    <xsd:element name="Reference" ma:index="11" nillable="true" ma:displayName="Reference" ma:default="TBD" ma:format="Dropdown" ma:internalName="Reference">
      <xsd:simpleType>
        <xsd:restriction base="dms:Choice">
          <xsd:enumeration value="TBD"/>
          <xsd:enumeration value="From Leigh/Lisa"/>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8" ma:displayName="Author"/>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CB41C5DE-801D-4579-AE8A-C37E2FCBD138}">
  <ds:schemaRefs>
    <ds:schemaRef ds:uri="http://schemas.microsoft.com/sharepoint/v3/contenttype/forms"/>
  </ds:schemaRefs>
</ds:datastoreItem>
</file>

<file path=customXml/itemProps2.xml><?xml version="1.0" encoding="utf-8"?>
<ds:datastoreItem xmlns:ds="http://schemas.openxmlformats.org/officeDocument/2006/customXml" ds:itemID="{553ED8D5-26B3-4CDE-9170-671ED200A526}">
  <ds:schemaRefs>
    <ds:schemaRef ds:uri="http://schemas.microsoft.com/office/2006/metadata/customXsn"/>
  </ds:schemaRefs>
</ds:datastoreItem>
</file>

<file path=customXml/itemProps3.xml><?xml version="1.0" encoding="utf-8"?>
<ds:datastoreItem xmlns:ds="http://schemas.openxmlformats.org/officeDocument/2006/customXml" ds:itemID="{5CC7FF71-3CF1-4AD5-92E4-0AFFDA4F435C}">
  <ds:schemaRefs>
    <ds:schemaRef ds:uri="http://schemas.microsoft.com/office/2006/metadata/properties"/>
    <ds:schemaRef ds:uri="http://schemas.microsoft.com/office/infopath/2007/PartnerControls"/>
    <ds:schemaRef ds:uri="http://schemas.microsoft.com/sharepoint/v3/fields"/>
    <ds:schemaRef ds:uri="7eafa589-05fd-4790-88b0-0994553db300"/>
  </ds:schemaRefs>
</ds:datastoreItem>
</file>

<file path=customXml/itemProps4.xml><?xml version="1.0" encoding="utf-8"?>
<ds:datastoreItem xmlns:ds="http://schemas.openxmlformats.org/officeDocument/2006/customXml" ds:itemID="{2EF9F678-943B-4BB9-BD13-6104D3BD98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fields"/>
    <ds:schemaRef ds:uri="8020a6eb-1ca7-418b-a587-333edd9477b5"/>
    <ds:schemaRef ds:uri="7eafa589-05fd-4790-88b0-0994553db30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0D4F5E2-E251-C441-BA58-FE64FF061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C:\ProgramData\Microsoft\Windows\Templates\MITRE\techdoc_lite_deliverables_2018.dotx</Template>
  <TotalTime>0</TotalTime>
  <Pages>11</Pages>
  <Words>5077</Words>
  <Characters>28943</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ID Guide GenAI</vt:lpstr>
    </vt:vector>
  </TitlesOfParts>
  <Company>The MITRE Corporation</Company>
  <LinksUpToDate>false</LinksUpToDate>
  <CharactersWithSpaces>33953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 Guide GenAI</dc:title>
  <dc:subject/>
  <dc:creator>Garner, Joseph</dc:creator>
  <cp:keywords/>
  <dc:description>6/10/2019</dc:description>
  <cp:lastModifiedBy>Zaidi, Ali</cp:lastModifiedBy>
  <cp:revision>2</cp:revision>
  <cp:lastPrinted>2019-05-10T14:35:00Z</cp:lastPrinted>
  <dcterms:created xsi:type="dcterms:W3CDTF">2019-06-19T17:32:00Z</dcterms:created>
  <dcterms:modified xsi:type="dcterms:W3CDTF">2019-06-19T17:32:00Z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0x010100823A99C636F7423283FB0D200866C61300879C4A75C924624D83D7CEF7AC25DEBB</vt:lpwstr>
  </property>
  <property fmtid="{D5CDD505-2E9C-101B-9397-08002B2CF9AE}" pid="3" name="Order">
    <vt:r8>1800</vt:r8>
  </property>
  <property fmtid="{D5CDD505-2E9C-101B-9397-08002B2CF9AE}" pid="4" name="MITRE Sensitivity">
    <vt:lpwstr>Internal MITRE Information</vt:lpwstr>
  </property>
  <property fmtid="{D5CDD505-2E9C-101B-9397-08002B2CF9AE}" pid="5" name="Release Statement">
    <vt:lpwstr>For Internal MITRE Use</vt:lpwstr>
  </property>
  <property fmtid="{D5CDD505-2E9C-101B-9397-08002B2CF9AE}" pid="6" name="xd_ProgID">
    <vt:lpwstr/>
  </property>
  <property fmtid="{D5CDD505-2E9C-101B-9397-08002B2CF9AE}" pid="7" name="External Facing">
    <vt:lpwstr>Dec 15 Kickoff Part A</vt:lpwstr>
  </property>
  <property fmtid="{D5CDD505-2E9C-101B-9397-08002B2CF9AE}" pid="8" name="TemplateUrl">
    <vt:lpwstr/>
  </property>
</Properties>
</file>